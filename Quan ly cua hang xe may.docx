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311D1"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B9F65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7121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91EBF86" w14:textId="77777777" w:rsidR="003218FF" w:rsidRPr="00B10E7E" w:rsidRDefault="003218FF" w:rsidP="003218FF">
      <w:pPr>
        <w:suppressAutoHyphens/>
        <w:autoSpaceDE w:val="0"/>
        <w:autoSpaceDN w:val="0"/>
        <w:adjustRightInd w:val="0"/>
        <w:ind w:firstLine="720"/>
        <w:jc w:val="center"/>
        <w:rPr>
          <w:lang w:val="en"/>
        </w:rPr>
      </w:pPr>
    </w:p>
    <w:p w14:paraId="7BA63B1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55DF81D" wp14:editId="41044BD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36B3A8" w14:textId="77777777" w:rsidR="003218FF" w:rsidRPr="00B10E7E" w:rsidRDefault="003218FF" w:rsidP="003218FF">
      <w:pPr>
        <w:suppressAutoHyphens/>
        <w:autoSpaceDE w:val="0"/>
        <w:autoSpaceDN w:val="0"/>
        <w:adjustRightInd w:val="0"/>
        <w:ind w:firstLine="720"/>
        <w:rPr>
          <w:b/>
          <w:bCs/>
          <w:sz w:val="28"/>
          <w:szCs w:val="28"/>
          <w:lang w:val="en"/>
        </w:rPr>
      </w:pPr>
    </w:p>
    <w:p w14:paraId="54971211" w14:textId="77E9F4DB"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E5A9D">
        <w:rPr>
          <w:b/>
          <w:bCs/>
          <w:sz w:val="32"/>
          <w:szCs w:val="32"/>
          <w:lang w:val="en"/>
        </w:rPr>
        <w:t>ĐỒ ÁN</w:t>
      </w:r>
      <w:r w:rsidR="00DB7595">
        <w:rPr>
          <w:b/>
          <w:bCs/>
          <w:sz w:val="32"/>
          <w:szCs w:val="32"/>
          <w:lang w:val="en"/>
        </w:rPr>
        <w:t xml:space="preserve"> MÔN </w:t>
      </w:r>
      <w:r w:rsidR="000D13CE">
        <w:rPr>
          <w:b/>
          <w:bCs/>
          <w:sz w:val="32"/>
          <w:szCs w:val="32"/>
          <w:lang w:val="en"/>
        </w:rPr>
        <w:t>CÔNG NGHỆ PHẦN MỀM</w:t>
      </w:r>
      <w:r>
        <w:rPr>
          <w:b/>
          <w:bCs/>
          <w:sz w:val="32"/>
          <w:szCs w:val="32"/>
          <w:lang w:val="en"/>
        </w:rPr>
        <w:tab/>
      </w:r>
    </w:p>
    <w:p w14:paraId="429CEE7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9743DD8" w14:textId="77777777" w:rsidR="003218FF" w:rsidRPr="00B10E7E" w:rsidRDefault="003218FF" w:rsidP="003218FF">
      <w:pPr>
        <w:suppressAutoHyphens/>
        <w:autoSpaceDE w:val="0"/>
        <w:autoSpaceDN w:val="0"/>
        <w:adjustRightInd w:val="0"/>
        <w:spacing w:line="360" w:lineRule="auto"/>
        <w:rPr>
          <w:b/>
          <w:bCs/>
          <w:lang w:val="en"/>
        </w:rPr>
      </w:pPr>
    </w:p>
    <w:p w14:paraId="5752E025" w14:textId="77777777" w:rsidR="00FD478B" w:rsidRDefault="00FD478B" w:rsidP="003218FF">
      <w:pPr>
        <w:suppressAutoHyphens/>
        <w:autoSpaceDE w:val="0"/>
        <w:autoSpaceDN w:val="0"/>
        <w:adjustRightInd w:val="0"/>
        <w:spacing w:line="360" w:lineRule="auto"/>
        <w:jc w:val="center"/>
        <w:rPr>
          <w:b/>
          <w:bCs/>
          <w:sz w:val="48"/>
          <w:szCs w:val="48"/>
        </w:rPr>
      </w:pPr>
      <w:r>
        <w:rPr>
          <w:b/>
          <w:bCs/>
          <w:sz w:val="48"/>
          <w:szCs w:val="48"/>
        </w:rPr>
        <w:t xml:space="preserve">XÂY DỰNG PHẦN MỀM </w:t>
      </w:r>
    </w:p>
    <w:p w14:paraId="7CCA776B" w14:textId="2D6D5B43" w:rsidR="003218FF" w:rsidRPr="00B10E7E" w:rsidRDefault="00FD478B" w:rsidP="003218FF">
      <w:pPr>
        <w:suppressAutoHyphens/>
        <w:autoSpaceDE w:val="0"/>
        <w:autoSpaceDN w:val="0"/>
        <w:adjustRightInd w:val="0"/>
        <w:spacing w:line="360" w:lineRule="auto"/>
        <w:jc w:val="center"/>
        <w:rPr>
          <w:b/>
          <w:bCs/>
          <w:sz w:val="48"/>
          <w:szCs w:val="48"/>
          <w:lang w:val="en"/>
        </w:rPr>
      </w:pPr>
      <w:r>
        <w:rPr>
          <w:b/>
          <w:bCs/>
          <w:sz w:val="48"/>
          <w:szCs w:val="48"/>
        </w:rPr>
        <w:t>QUẢN LÝ CỬA HÀNG XE GẮN MÁY</w:t>
      </w:r>
    </w:p>
    <w:p w14:paraId="7E543336" w14:textId="77777777" w:rsidR="003218FF" w:rsidRPr="00B10E7E" w:rsidRDefault="00291721" w:rsidP="00773F88">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F3D9BD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98FB535" w14:textId="77777777" w:rsidR="003218FF" w:rsidRPr="00B10E7E" w:rsidRDefault="003218FF" w:rsidP="003218FF">
      <w:pPr>
        <w:suppressAutoHyphens/>
        <w:autoSpaceDE w:val="0"/>
        <w:autoSpaceDN w:val="0"/>
        <w:adjustRightInd w:val="0"/>
        <w:spacing w:line="360" w:lineRule="auto"/>
        <w:jc w:val="both"/>
        <w:rPr>
          <w:b/>
          <w:bCs/>
          <w:lang w:val="en"/>
        </w:rPr>
      </w:pPr>
    </w:p>
    <w:p w14:paraId="19279E14" w14:textId="77777777" w:rsidR="003218FF" w:rsidRPr="00B10E7E" w:rsidRDefault="003218FF" w:rsidP="003218FF">
      <w:pPr>
        <w:suppressAutoHyphens/>
        <w:autoSpaceDE w:val="0"/>
        <w:autoSpaceDN w:val="0"/>
        <w:adjustRightInd w:val="0"/>
        <w:spacing w:line="360" w:lineRule="auto"/>
        <w:jc w:val="both"/>
        <w:rPr>
          <w:b/>
          <w:bCs/>
          <w:lang w:val="en"/>
        </w:rPr>
      </w:pPr>
    </w:p>
    <w:p w14:paraId="1FE8276E" w14:textId="77777777" w:rsidR="003218FF" w:rsidRPr="00B10E7E" w:rsidRDefault="003218FF" w:rsidP="003218FF">
      <w:pPr>
        <w:suppressAutoHyphens/>
        <w:autoSpaceDE w:val="0"/>
        <w:autoSpaceDN w:val="0"/>
        <w:adjustRightInd w:val="0"/>
        <w:spacing w:line="360" w:lineRule="auto"/>
        <w:jc w:val="both"/>
        <w:rPr>
          <w:b/>
          <w:bCs/>
          <w:lang w:val="en"/>
        </w:rPr>
      </w:pPr>
    </w:p>
    <w:p w14:paraId="283D6959" w14:textId="39EADD06" w:rsidR="003218FF" w:rsidRPr="00773F8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FD478B">
        <w:rPr>
          <w:b/>
          <w:sz w:val="28"/>
          <w:szCs w:val="28"/>
        </w:rPr>
        <w:t>.</w:t>
      </w:r>
      <w:r w:rsidRPr="00CA1C39">
        <w:rPr>
          <w:b/>
          <w:sz w:val="28"/>
          <w:szCs w:val="28"/>
          <w:lang w:val="vi-VN"/>
        </w:rPr>
        <w:t xml:space="preserve"> </w:t>
      </w:r>
      <w:r w:rsidR="000D13CE">
        <w:rPr>
          <w:b/>
          <w:sz w:val="28"/>
          <w:szCs w:val="28"/>
        </w:rPr>
        <w:t>TRẦN THANH PHƯỚC</w:t>
      </w:r>
    </w:p>
    <w:p w14:paraId="56FF529F"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73F88">
        <w:rPr>
          <w:b/>
          <w:bCs/>
          <w:sz w:val="28"/>
          <w:szCs w:val="28"/>
        </w:rPr>
        <w:t>PHẠM THANH TÚ</w:t>
      </w:r>
      <w:r w:rsidR="00DD74FD">
        <w:rPr>
          <w:b/>
          <w:bCs/>
          <w:sz w:val="28"/>
          <w:szCs w:val="28"/>
        </w:rPr>
        <w:t xml:space="preserve"> – </w:t>
      </w:r>
      <w:r w:rsidR="00773F88">
        <w:rPr>
          <w:b/>
          <w:bCs/>
          <w:sz w:val="28"/>
          <w:szCs w:val="28"/>
        </w:rPr>
        <w:t>51403338</w:t>
      </w:r>
    </w:p>
    <w:p w14:paraId="1C118F0E" w14:textId="77777777" w:rsidR="00291721" w:rsidRPr="00DD74FD" w:rsidRDefault="00773F88" w:rsidP="003218FF">
      <w:pPr>
        <w:suppressAutoHyphens/>
        <w:autoSpaceDE w:val="0"/>
        <w:autoSpaceDN w:val="0"/>
        <w:adjustRightInd w:val="0"/>
        <w:spacing w:line="360" w:lineRule="auto"/>
        <w:jc w:val="right"/>
        <w:rPr>
          <w:b/>
          <w:sz w:val="28"/>
          <w:szCs w:val="28"/>
        </w:rPr>
      </w:pPr>
      <w:r>
        <w:rPr>
          <w:b/>
          <w:sz w:val="28"/>
          <w:szCs w:val="28"/>
        </w:rPr>
        <w:t>NGUYỄN NGỌC HỮU KHƯƠNG</w:t>
      </w:r>
      <w:r w:rsidR="00DD74FD">
        <w:rPr>
          <w:b/>
          <w:sz w:val="28"/>
          <w:szCs w:val="28"/>
        </w:rPr>
        <w:t xml:space="preserve"> – </w:t>
      </w:r>
      <w:r>
        <w:rPr>
          <w:b/>
          <w:sz w:val="28"/>
          <w:szCs w:val="28"/>
        </w:rPr>
        <w:t>51403071</w:t>
      </w:r>
    </w:p>
    <w:p w14:paraId="68A9D823"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773F88">
        <w:rPr>
          <w:b/>
          <w:bCs/>
          <w:sz w:val="28"/>
          <w:szCs w:val="28"/>
          <w:lang w:val="vi-VN"/>
        </w:rPr>
        <w:t>:    140</w:t>
      </w:r>
      <w:r w:rsidRPr="00CA1C39">
        <w:rPr>
          <w:b/>
          <w:bCs/>
          <w:sz w:val="28"/>
          <w:szCs w:val="28"/>
          <w:lang w:val="vi-VN"/>
        </w:rPr>
        <w:t>50301</w:t>
      </w:r>
    </w:p>
    <w:p w14:paraId="56D59E90"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773F88">
        <w:rPr>
          <w:b/>
          <w:bCs/>
          <w:sz w:val="28"/>
          <w:szCs w:val="28"/>
          <w:lang w:val="vi-VN"/>
        </w:rPr>
        <w:t xml:space="preserve"> :    18</w:t>
      </w:r>
    </w:p>
    <w:p w14:paraId="5C30F113" w14:textId="77777777" w:rsidR="003218FF" w:rsidRDefault="003218FF" w:rsidP="003218FF">
      <w:pPr>
        <w:suppressAutoHyphens/>
        <w:autoSpaceDE w:val="0"/>
        <w:autoSpaceDN w:val="0"/>
        <w:adjustRightInd w:val="0"/>
        <w:jc w:val="center"/>
        <w:rPr>
          <w:b/>
          <w:bCs/>
          <w:lang w:val="vi-VN"/>
        </w:rPr>
      </w:pPr>
    </w:p>
    <w:p w14:paraId="5C9D3BEB" w14:textId="77777777" w:rsidR="002D4629" w:rsidRDefault="002D4629" w:rsidP="003218FF">
      <w:pPr>
        <w:suppressAutoHyphens/>
        <w:autoSpaceDE w:val="0"/>
        <w:autoSpaceDN w:val="0"/>
        <w:adjustRightInd w:val="0"/>
        <w:jc w:val="center"/>
        <w:rPr>
          <w:b/>
          <w:bCs/>
          <w:lang w:val="vi-VN"/>
        </w:rPr>
      </w:pPr>
    </w:p>
    <w:p w14:paraId="1710944B" w14:textId="77777777" w:rsidR="002D4629" w:rsidRDefault="002D4629" w:rsidP="003218FF">
      <w:pPr>
        <w:suppressAutoHyphens/>
        <w:autoSpaceDE w:val="0"/>
        <w:autoSpaceDN w:val="0"/>
        <w:adjustRightInd w:val="0"/>
        <w:jc w:val="center"/>
        <w:rPr>
          <w:b/>
          <w:bCs/>
          <w:lang w:val="vi-VN"/>
        </w:rPr>
      </w:pPr>
    </w:p>
    <w:p w14:paraId="7215C6A1" w14:textId="77777777" w:rsidR="002D4629" w:rsidRDefault="002D4629" w:rsidP="003218FF">
      <w:pPr>
        <w:suppressAutoHyphens/>
        <w:autoSpaceDE w:val="0"/>
        <w:autoSpaceDN w:val="0"/>
        <w:adjustRightInd w:val="0"/>
        <w:jc w:val="center"/>
        <w:rPr>
          <w:b/>
          <w:bCs/>
          <w:lang w:val="vi-VN"/>
        </w:rPr>
      </w:pPr>
    </w:p>
    <w:p w14:paraId="4871EFF8" w14:textId="48289631" w:rsidR="00B118C8" w:rsidRPr="00CB0D9D" w:rsidRDefault="00CB0D9D" w:rsidP="00291721">
      <w:pPr>
        <w:suppressAutoHyphens/>
        <w:autoSpaceDE w:val="0"/>
        <w:autoSpaceDN w:val="0"/>
        <w:adjustRightInd w:val="0"/>
        <w:jc w:val="center"/>
        <w:rPr>
          <w:b/>
          <w:bCs/>
          <w:iCs/>
          <w:sz w:val="28"/>
          <w:szCs w:val="28"/>
        </w:rPr>
        <w:sectPr w:rsidR="00B118C8" w:rsidRPr="00CB0D9D"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6</w:t>
      </w:r>
    </w:p>
    <w:p w14:paraId="560FE312" w14:textId="77777777" w:rsidR="00773F88" w:rsidRPr="00B10E7E" w:rsidRDefault="00773F88" w:rsidP="00773F88">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A870B8C" w14:textId="77777777" w:rsidR="00773F88" w:rsidRPr="007E7FF7" w:rsidRDefault="00773F88" w:rsidP="00773F8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9D2C3D0" w14:textId="77777777" w:rsidR="00773F88" w:rsidRPr="00B10E7E" w:rsidRDefault="00773F88" w:rsidP="00773F8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5AEE71E" w14:textId="77777777" w:rsidR="00773F88" w:rsidRPr="00B10E7E" w:rsidRDefault="00773F88" w:rsidP="00773F88">
      <w:pPr>
        <w:suppressAutoHyphens/>
        <w:autoSpaceDE w:val="0"/>
        <w:autoSpaceDN w:val="0"/>
        <w:adjustRightInd w:val="0"/>
        <w:ind w:firstLine="720"/>
        <w:jc w:val="center"/>
        <w:rPr>
          <w:lang w:val="en"/>
        </w:rPr>
      </w:pPr>
    </w:p>
    <w:p w14:paraId="31E53A99" w14:textId="77777777" w:rsidR="00773F88" w:rsidRPr="00B10E7E" w:rsidRDefault="00773F88" w:rsidP="00773F88">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5A5AF10" wp14:editId="1039A9D2">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05CB1C" w14:textId="77777777" w:rsidR="00773F88" w:rsidRPr="00B10E7E" w:rsidRDefault="00773F88" w:rsidP="00773F88">
      <w:pPr>
        <w:suppressAutoHyphens/>
        <w:autoSpaceDE w:val="0"/>
        <w:autoSpaceDN w:val="0"/>
        <w:adjustRightInd w:val="0"/>
        <w:ind w:firstLine="720"/>
        <w:rPr>
          <w:b/>
          <w:bCs/>
          <w:sz w:val="28"/>
          <w:szCs w:val="28"/>
          <w:lang w:val="en"/>
        </w:rPr>
      </w:pPr>
    </w:p>
    <w:p w14:paraId="734DCE9B" w14:textId="30D4F8A5" w:rsidR="00773F88" w:rsidRPr="00B10E7E" w:rsidRDefault="00773F88" w:rsidP="00773F88">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E5A9D">
        <w:rPr>
          <w:b/>
          <w:bCs/>
          <w:sz w:val="32"/>
          <w:szCs w:val="32"/>
          <w:lang w:val="en"/>
        </w:rPr>
        <w:t>ĐỒ ÁN</w:t>
      </w:r>
      <w:r>
        <w:rPr>
          <w:b/>
          <w:bCs/>
          <w:sz w:val="32"/>
          <w:szCs w:val="32"/>
          <w:lang w:val="en"/>
        </w:rPr>
        <w:t xml:space="preserve"> MÔN </w:t>
      </w:r>
      <w:r w:rsidR="00CB0D9D">
        <w:rPr>
          <w:b/>
          <w:bCs/>
          <w:sz w:val="32"/>
          <w:szCs w:val="32"/>
          <w:lang w:val="en"/>
        </w:rPr>
        <w:t>CÔNG NGHỆ PHẦN MỀM</w:t>
      </w:r>
      <w:r>
        <w:rPr>
          <w:b/>
          <w:bCs/>
          <w:sz w:val="32"/>
          <w:szCs w:val="32"/>
          <w:lang w:val="en"/>
        </w:rPr>
        <w:tab/>
      </w:r>
    </w:p>
    <w:p w14:paraId="0AFBFD8F" w14:textId="77777777" w:rsidR="00773F88" w:rsidRPr="00B10E7E" w:rsidRDefault="00773F88" w:rsidP="00773F8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03B0423" w14:textId="77777777" w:rsidR="00773F88" w:rsidRPr="00B10E7E" w:rsidRDefault="00773F88" w:rsidP="00773F88">
      <w:pPr>
        <w:suppressAutoHyphens/>
        <w:autoSpaceDE w:val="0"/>
        <w:autoSpaceDN w:val="0"/>
        <w:adjustRightInd w:val="0"/>
        <w:spacing w:line="360" w:lineRule="auto"/>
        <w:rPr>
          <w:b/>
          <w:bCs/>
          <w:lang w:val="en"/>
        </w:rPr>
      </w:pPr>
    </w:p>
    <w:p w14:paraId="1F86A034" w14:textId="77777777" w:rsidR="00FD478B" w:rsidRDefault="00FD478B" w:rsidP="00CB0D9D">
      <w:pPr>
        <w:suppressAutoHyphens/>
        <w:autoSpaceDE w:val="0"/>
        <w:autoSpaceDN w:val="0"/>
        <w:adjustRightInd w:val="0"/>
        <w:spacing w:line="360" w:lineRule="auto"/>
        <w:ind w:firstLine="720"/>
        <w:jc w:val="center"/>
        <w:rPr>
          <w:b/>
          <w:bCs/>
          <w:sz w:val="48"/>
          <w:szCs w:val="48"/>
        </w:rPr>
      </w:pPr>
      <w:r>
        <w:rPr>
          <w:b/>
          <w:bCs/>
          <w:sz w:val="48"/>
          <w:szCs w:val="48"/>
        </w:rPr>
        <w:t xml:space="preserve">XÂY DỰNG PHẦN MỀM </w:t>
      </w:r>
    </w:p>
    <w:p w14:paraId="0F8D3B59" w14:textId="6BDD2FFB" w:rsidR="00CB0D9D" w:rsidRPr="00CB0D9D" w:rsidRDefault="00FD478B" w:rsidP="00CB0D9D">
      <w:pPr>
        <w:suppressAutoHyphens/>
        <w:autoSpaceDE w:val="0"/>
        <w:autoSpaceDN w:val="0"/>
        <w:adjustRightInd w:val="0"/>
        <w:spacing w:line="360" w:lineRule="auto"/>
        <w:ind w:firstLine="720"/>
        <w:jc w:val="center"/>
        <w:rPr>
          <w:b/>
          <w:bCs/>
          <w:sz w:val="48"/>
          <w:szCs w:val="48"/>
        </w:rPr>
      </w:pPr>
      <w:r>
        <w:rPr>
          <w:b/>
          <w:bCs/>
          <w:sz w:val="48"/>
          <w:szCs w:val="48"/>
        </w:rPr>
        <w:t>QUẢN LÝ CỬA HÀNG XE GẮN MÁY</w:t>
      </w:r>
    </w:p>
    <w:p w14:paraId="16465529" w14:textId="77777777" w:rsidR="00773F88" w:rsidRPr="00B10E7E" w:rsidRDefault="00773F88" w:rsidP="00773F88">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233DC8BC" w14:textId="77777777" w:rsidR="00773F88" w:rsidRPr="003218FF" w:rsidRDefault="00773F88" w:rsidP="00773F88">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44A88AD" w14:textId="77777777" w:rsidR="00773F88" w:rsidRPr="00B10E7E" w:rsidRDefault="00773F88" w:rsidP="00773F88">
      <w:pPr>
        <w:suppressAutoHyphens/>
        <w:autoSpaceDE w:val="0"/>
        <w:autoSpaceDN w:val="0"/>
        <w:adjustRightInd w:val="0"/>
        <w:spacing w:line="360" w:lineRule="auto"/>
        <w:jc w:val="both"/>
        <w:rPr>
          <w:b/>
          <w:bCs/>
          <w:lang w:val="en"/>
        </w:rPr>
      </w:pPr>
    </w:p>
    <w:p w14:paraId="0A6A070E" w14:textId="77777777" w:rsidR="00773F88" w:rsidRPr="00B10E7E" w:rsidRDefault="00773F88" w:rsidP="00773F88">
      <w:pPr>
        <w:suppressAutoHyphens/>
        <w:autoSpaceDE w:val="0"/>
        <w:autoSpaceDN w:val="0"/>
        <w:adjustRightInd w:val="0"/>
        <w:spacing w:line="360" w:lineRule="auto"/>
        <w:jc w:val="both"/>
        <w:rPr>
          <w:b/>
          <w:bCs/>
          <w:lang w:val="en"/>
        </w:rPr>
      </w:pPr>
    </w:p>
    <w:p w14:paraId="209D4C06" w14:textId="77777777" w:rsidR="00773F88" w:rsidRPr="00B10E7E" w:rsidRDefault="00773F88" w:rsidP="00773F88">
      <w:pPr>
        <w:suppressAutoHyphens/>
        <w:autoSpaceDE w:val="0"/>
        <w:autoSpaceDN w:val="0"/>
        <w:adjustRightInd w:val="0"/>
        <w:spacing w:line="360" w:lineRule="auto"/>
        <w:jc w:val="both"/>
        <w:rPr>
          <w:b/>
          <w:bCs/>
          <w:lang w:val="en"/>
        </w:rPr>
      </w:pPr>
    </w:p>
    <w:p w14:paraId="4D7A54E6" w14:textId="36ABBB95" w:rsidR="00773F88" w:rsidRPr="00773F88" w:rsidRDefault="00773F88" w:rsidP="00773F88">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FD478B">
        <w:rPr>
          <w:b/>
          <w:sz w:val="28"/>
          <w:szCs w:val="28"/>
        </w:rPr>
        <w:t>.</w:t>
      </w:r>
      <w:r w:rsidRPr="00CA1C39">
        <w:rPr>
          <w:b/>
          <w:sz w:val="28"/>
          <w:szCs w:val="28"/>
          <w:lang w:val="vi-VN"/>
        </w:rPr>
        <w:t xml:space="preserve"> </w:t>
      </w:r>
      <w:r w:rsidR="00CB0D9D">
        <w:rPr>
          <w:b/>
          <w:sz w:val="28"/>
          <w:szCs w:val="28"/>
        </w:rPr>
        <w:t>TRẦN THANH PHƯỚC</w:t>
      </w:r>
    </w:p>
    <w:p w14:paraId="6917E9C6" w14:textId="77777777" w:rsidR="00773F88" w:rsidRPr="00DD74FD" w:rsidRDefault="00773F88" w:rsidP="00773F8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THANH TÚ – 51403338</w:t>
      </w:r>
    </w:p>
    <w:p w14:paraId="55703230" w14:textId="77777777" w:rsidR="00773F88" w:rsidRPr="00DD74FD" w:rsidRDefault="00773F88" w:rsidP="00773F88">
      <w:pPr>
        <w:suppressAutoHyphens/>
        <w:autoSpaceDE w:val="0"/>
        <w:autoSpaceDN w:val="0"/>
        <w:adjustRightInd w:val="0"/>
        <w:spacing w:line="360" w:lineRule="auto"/>
        <w:jc w:val="right"/>
        <w:rPr>
          <w:b/>
          <w:sz w:val="28"/>
          <w:szCs w:val="28"/>
        </w:rPr>
      </w:pPr>
      <w:r>
        <w:rPr>
          <w:b/>
          <w:sz w:val="28"/>
          <w:szCs w:val="28"/>
        </w:rPr>
        <w:t>NGUYỄN NGỌC HỮU KHƯƠNG – 51403071</w:t>
      </w:r>
    </w:p>
    <w:p w14:paraId="4C422C6F" w14:textId="77777777" w:rsidR="00773F88" w:rsidRPr="00CA1C39" w:rsidRDefault="00773F88" w:rsidP="00773F88">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140</w:t>
      </w:r>
      <w:r w:rsidRPr="00CA1C39">
        <w:rPr>
          <w:b/>
          <w:bCs/>
          <w:sz w:val="28"/>
          <w:szCs w:val="28"/>
          <w:lang w:val="vi-VN"/>
        </w:rPr>
        <w:t>50301</w:t>
      </w:r>
    </w:p>
    <w:p w14:paraId="21AF85BA" w14:textId="77777777" w:rsidR="00773F88" w:rsidRPr="00CA1C39" w:rsidRDefault="00773F88" w:rsidP="00773F88">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18</w:t>
      </w:r>
    </w:p>
    <w:p w14:paraId="65A9FD85" w14:textId="77777777" w:rsidR="00773F88" w:rsidRDefault="00773F88" w:rsidP="00773F88">
      <w:pPr>
        <w:suppressAutoHyphens/>
        <w:autoSpaceDE w:val="0"/>
        <w:autoSpaceDN w:val="0"/>
        <w:adjustRightInd w:val="0"/>
        <w:jc w:val="center"/>
        <w:rPr>
          <w:b/>
          <w:bCs/>
          <w:lang w:val="vi-VN"/>
        </w:rPr>
      </w:pPr>
    </w:p>
    <w:p w14:paraId="456FC60F" w14:textId="77777777" w:rsidR="00773F88" w:rsidRDefault="00773F88" w:rsidP="00773F88">
      <w:pPr>
        <w:suppressAutoHyphens/>
        <w:autoSpaceDE w:val="0"/>
        <w:autoSpaceDN w:val="0"/>
        <w:adjustRightInd w:val="0"/>
        <w:jc w:val="center"/>
        <w:rPr>
          <w:b/>
          <w:bCs/>
          <w:lang w:val="vi-VN"/>
        </w:rPr>
      </w:pPr>
    </w:p>
    <w:p w14:paraId="6C0E191E" w14:textId="77777777" w:rsidR="00773F88" w:rsidRDefault="00773F88" w:rsidP="00773F88">
      <w:pPr>
        <w:suppressAutoHyphens/>
        <w:autoSpaceDE w:val="0"/>
        <w:autoSpaceDN w:val="0"/>
        <w:adjustRightInd w:val="0"/>
        <w:jc w:val="center"/>
        <w:rPr>
          <w:b/>
          <w:bCs/>
          <w:lang w:val="vi-VN"/>
        </w:rPr>
      </w:pPr>
    </w:p>
    <w:p w14:paraId="73E694C6" w14:textId="77777777" w:rsidR="00773F88" w:rsidRDefault="00773F88" w:rsidP="00773F88">
      <w:pPr>
        <w:suppressAutoHyphens/>
        <w:autoSpaceDE w:val="0"/>
        <w:autoSpaceDN w:val="0"/>
        <w:adjustRightInd w:val="0"/>
        <w:jc w:val="center"/>
        <w:rPr>
          <w:b/>
          <w:bCs/>
          <w:lang w:val="vi-VN"/>
        </w:rPr>
      </w:pPr>
    </w:p>
    <w:p w14:paraId="6FE659F3" w14:textId="2265090A" w:rsidR="00AA0BE0" w:rsidRPr="00AA0BE0" w:rsidRDefault="00CB0D9D" w:rsidP="00AA0BE0">
      <w:pPr>
        <w:jc w:val="center"/>
        <w:rPr>
          <w:b/>
          <w:sz w:val="28"/>
          <w:lang w:val="vi-VN"/>
        </w:rPr>
      </w:pPr>
      <w:r>
        <w:rPr>
          <w:b/>
          <w:sz w:val="28"/>
          <w:lang w:val="vi-VN"/>
        </w:rPr>
        <w:t>THÀNH PHỐ HỒ CHÍ MINH, NĂM 2016</w:t>
      </w:r>
    </w:p>
    <w:p w14:paraId="2AF315D6" w14:textId="77777777" w:rsidR="00AA0BE0" w:rsidRDefault="00AA0BE0">
      <w:pPr>
        <w:spacing w:after="200" w:line="276" w:lineRule="auto"/>
        <w:rPr>
          <w:lang w:val="vi-VN"/>
        </w:rPr>
      </w:pPr>
      <w:r>
        <w:rPr>
          <w:lang w:val="vi-VN"/>
        </w:rPr>
        <w:br w:type="page"/>
      </w:r>
    </w:p>
    <w:p w14:paraId="239F1E86" w14:textId="77777777" w:rsidR="00773F88" w:rsidRDefault="00773F88" w:rsidP="00AA0BE0">
      <w:pPr>
        <w:rPr>
          <w:lang w:val="vi-VN"/>
        </w:rPr>
      </w:pPr>
    </w:p>
    <w:p w14:paraId="7315C060" w14:textId="77777777" w:rsidR="00BB2B2A" w:rsidRPr="00DB7595" w:rsidRDefault="00BB2B2A" w:rsidP="00773F88">
      <w:pPr>
        <w:pStyle w:val="Chng"/>
        <w:jc w:val="center"/>
        <w:rPr>
          <w:lang w:val="vi-VN"/>
        </w:rPr>
      </w:pPr>
      <w:bookmarkStart w:id="0" w:name="_Toc469403042"/>
      <w:r w:rsidRPr="00DB7595">
        <w:rPr>
          <w:lang w:val="vi-VN"/>
        </w:rPr>
        <w:t>LỜI CẢM ƠN</w:t>
      </w:r>
      <w:bookmarkEnd w:id="0"/>
    </w:p>
    <w:p w14:paraId="248221E1" w14:textId="60FBA6FB" w:rsidR="00BB2B2A" w:rsidRPr="00DB7595" w:rsidRDefault="00357B9B" w:rsidP="0064189C">
      <w:pPr>
        <w:pStyle w:val="Nidungvnbn"/>
        <w:rPr>
          <w:b/>
          <w:bCs/>
          <w:sz w:val="32"/>
          <w:szCs w:val="32"/>
          <w:lang w:val="vi-VN"/>
        </w:rPr>
      </w:pPr>
      <w:r>
        <w:t xml:space="preserve">Chân thành gởi lời cảm ơn sâu sắc tới Khương – bạn đồng hành chung nhóm với </w:t>
      </w:r>
      <w:r w:rsidR="0014332F">
        <w:t>em</w:t>
      </w:r>
      <w:r>
        <w:t xml:space="preserve">, vì sự cố gắng và nhiệt tình của bạn đã cùng </w:t>
      </w:r>
      <w:r w:rsidR="00AA4311">
        <w:t>em</w:t>
      </w:r>
      <w:r>
        <w:t xml:space="preserve"> xây dựng và hoàn thiện bài tập lớn và hoàn thành nó một cách trơn tru và đầy đủ nhất.</w:t>
      </w:r>
      <w:r w:rsidR="009B37E9">
        <w:t xml:space="preserve"> </w:t>
      </w:r>
      <w:r w:rsidR="009B37E9">
        <w:rPr>
          <w:lang w:val="vi-VN"/>
        </w:rPr>
        <w:t xml:space="preserve">Được sự phân công </w:t>
      </w:r>
      <w:r w:rsidR="009B37E9" w:rsidRPr="00EC58C5">
        <w:rPr>
          <w:lang w:val="vi-VN"/>
        </w:rPr>
        <w:t>hoàn thà</w:t>
      </w:r>
      <w:r w:rsidR="009B37E9">
        <w:rPr>
          <w:lang w:val="vi-VN"/>
        </w:rPr>
        <w:t>nh bài tập lớn này, do chưa có nhiều kinh nghiệm</w:t>
      </w:r>
      <w:r w:rsidR="009B37E9">
        <w:t xml:space="preserve"> nên</w:t>
      </w:r>
      <w:r w:rsidR="009B37E9" w:rsidRPr="00EC58C5">
        <w:rPr>
          <w:lang w:val="vi-VN"/>
        </w:rPr>
        <w:t xml:space="preserve"> bài làm sẽ </w:t>
      </w:r>
      <w:r w:rsidR="009B37E9">
        <w:t>có nhiều phần chưa hoàn thiện</w:t>
      </w:r>
      <w:r w:rsidR="009B37E9" w:rsidRPr="00EC58C5">
        <w:rPr>
          <w:lang w:val="vi-VN"/>
        </w:rPr>
        <w:t xml:space="preserve">. Em rất mong được nhận sự phê bình, đóng góp ý kiến từ các thầy cô. Đó sẽ là những </w:t>
      </w:r>
      <w:r w:rsidR="009B37E9">
        <w:t>kinh nghiệm</w:t>
      </w:r>
      <w:r w:rsidR="009B37E9" w:rsidRPr="00EC58C5">
        <w:rPr>
          <w:lang w:val="vi-VN"/>
        </w:rPr>
        <w:t xml:space="preserve"> quý báu giúp em hoàn thiện hơn</w:t>
      </w:r>
      <w:r w:rsidR="009B37E9">
        <w:t>.</w:t>
      </w:r>
      <w:r w:rsidR="00BB2B2A" w:rsidRPr="00DB7595">
        <w:rPr>
          <w:b/>
          <w:bCs/>
          <w:sz w:val="32"/>
          <w:szCs w:val="32"/>
          <w:lang w:val="vi-VN"/>
        </w:rPr>
        <w:br w:type="page"/>
      </w:r>
    </w:p>
    <w:p w14:paraId="2F5A8A1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F701D3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B1CF1A3"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6ED853" w14:textId="0FE949D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CE39DC">
        <w:rPr>
          <w:sz w:val="26"/>
          <w:szCs w:val="26"/>
        </w:rPr>
        <w:t>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CE39DC">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76DC763"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986F5A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8A2B6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4B1042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5F973A1" w14:textId="77777777" w:rsidR="002B16E4"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DD5E66B" w14:textId="77777777" w:rsidR="00BB2B2A" w:rsidRPr="00DB7595" w:rsidRDefault="00BB2B2A" w:rsidP="00BB2B2A">
      <w:pPr>
        <w:tabs>
          <w:tab w:val="center" w:pos="6379"/>
        </w:tabs>
        <w:spacing w:after="200" w:line="276" w:lineRule="auto"/>
        <w:rPr>
          <w:i/>
          <w:sz w:val="26"/>
          <w:szCs w:val="26"/>
          <w:lang w:val="vi-VN"/>
        </w:rPr>
      </w:pPr>
    </w:p>
    <w:p w14:paraId="01F5652D" w14:textId="77777777" w:rsidR="00BB2B2A" w:rsidRPr="00357B9B" w:rsidRDefault="00BB2B2A" w:rsidP="00BB2B2A">
      <w:pPr>
        <w:tabs>
          <w:tab w:val="center" w:pos="6379"/>
        </w:tabs>
        <w:spacing w:after="200" w:line="276" w:lineRule="auto"/>
        <w:rPr>
          <w:i/>
          <w:sz w:val="26"/>
          <w:szCs w:val="26"/>
        </w:rPr>
      </w:pPr>
      <w:r w:rsidRPr="00DB7595">
        <w:rPr>
          <w:i/>
          <w:sz w:val="26"/>
          <w:szCs w:val="26"/>
          <w:lang w:val="vi-VN"/>
        </w:rPr>
        <w:tab/>
      </w:r>
      <w:r w:rsidR="00357B9B">
        <w:rPr>
          <w:i/>
          <w:sz w:val="26"/>
          <w:szCs w:val="26"/>
        </w:rPr>
        <w:t>Phạm Thanh Tú</w:t>
      </w:r>
    </w:p>
    <w:p w14:paraId="3E371BB5" w14:textId="77777777" w:rsidR="00BB2B2A" w:rsidRPr="00DB7595" w:rsidRDefault="00BB2B2A" w:rsidP="00BB2B2A">
      <w:pPr>
        <w:tabs>
          <w:tab w:val="center" w:pos="6379"/>
        </w:tabs>
        <w:spacing w:after="200" w:line="276" w:lineRule="auto"/>
        <w:rPr>
          <w:i/>
          <w:sz w:val="26"/>
          <w:szCs w:val="26"/>
          <w:lang w:val="vi-VN"/>
        </w:rPr>
      </w:pPr>
    </w:p>
    <w:p w14:paraId="632EB69C" w14:textId="77777777" w:rsidR="00BB2B2A" w:rsidRPr="00DB7595" w:rsidRDefault="00BB2B2A" w:rsidP="00BB2B2A">
      <w:pPr>
        <w:tabs>
          <w:tab w:val="center" w:pos="6379"/>
        </w:tabs>
        <w:spacing w:after="200" w:line="276" w:lineRule="auto"/>
        <w:rPr>
          <w:i/>
          <w:sz w:val="26"/>
          <w:szCs w:val="26"/>
          <w:lang w:val="vi-VN"/>
        </w:rPr>
      </w:pPr>
    </w:p>
    <w:p w14:paraId="122076EF" w14:textId="77777777" w:rsidR="00BB2B2A" w:rsidRPr="00DB7595" w:rsidRDefault="00BB2B2A" w:rsidP="00BB2B2A">
      <w:pPr>
        <w:tabs>
          <w:tab w:val="center" w:pos="6379"/>
        </w:tabs>
        <w:spacing w:after="200" w:line="276" w:lineRule="auto"/>
        <w:rPr>
          <w:i/>
          <w:sz w:val="26"/>
          <w:szCs w:val="26"/>
          <w:lang w:val="vi-VN"/>
        </w:rPr>
      </w:pPr>
    </w:p>
    <w:p w14:paraId="027F76C2" w14:textId="77777777" w:rsidR="00BB2B2A" w:rsidRPr="00357B9B" w:rsidRDefault="00BB2B2A" w:rsidP="00BB2B2A">
      <w:pPr>
        <w:tabs>
          <w:tab w:val="center" w:pos="6379"/>
        </w:tabs>
        <w:spacing w:after="200" w:line="276" w:lineRule="auto"/>
        <w:rPr>
          <w:i/>
          <w:sz w:val="26"/>
          <w:szCs w:val="26"/>
        </w:rPr>
      </w:pPr>
      <w:r w:rsidRPr="00DB7595">
        <w:rPr>
          <w:i/>
          <w:sz w:val="26"/>
          <w:szCs w:val="26"/>
          <w:lang w:val="vi-VN"/>
        </w:rPr>
        <w:tab/>
      </w:r>
      <w:r w:rsidR="00357B9B">
        <w:rPr>
          <w:i/>
          <w:sz w:val="26"/>
          <w:szCs w:val="26"/>
        </w:rPr>
        <w:t>Nguyễn Ngọc Hữu Khương</w:t>
      </w:r>
    </w:p>
    <w:p w14:paraId="6EFBB25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F5807C" w14:textId="77777777" w:rsidR="00B118C8" w:rsidRPr="00B118C8" w:rsidRDefault="00B118C8" w:rsidP="002D796D">
      <w:pPr>
        <w:pStyle w:val="Chng"/>
        <w:jc w:val="center"/>
        <w:rPr>
          <w:lang w:val="vi-VN"/>
        </w:rPr>
      </w:pPr>
      <w:bookmarkStart w:id="1" w:name="_Toc469403043"/>
      <w:r w:rsidRPr="00B118C8">
        <w:rPr>
          <w:lang w:val="vi-VN"/>
        </w:rPr>
        <w:lastRenderedPageBreak/>
        <w:t>PHẦN XÁC NHẬN VÀ ĐÁNH GIÁ CỦA GIẢNG VIÊN</w:t>
      </w:r>
      <w:bookmarkEnd w:id="1"/>
    </w:p>
    <w:p w14:paraId="0D4EED8A" w14:textId="77777777" w:rsidR="00B118C8" w:rsidRPr="002D796D" w:rsidRDefault="00B118C8" w:rsidP="002D796D">
      <w:pPr>
        <w:pStyle w:val="Nidungvnbn"/>
        <w:rPr>
          <w:b/>
          <w:lang w:val="vi-VN"/>
        </w:rPr>
      </w:pPr>
      <w:r w:rsidRPr="002D796D">
        <w:rPr>
          <w:b/>
          <w:lang w:val="vi-VN"/>
        </w:rPr>
        <w:t>Phần xác nhận của GV hướng dẫn</w:t>
      </w:r>
    </w:p>
    <w:p w14:paraId="27FB8E7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95421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149A6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738687" w14:textId="77777777" w:rsidR="00B118C8" w:rsidRPr="00DC2276" w:rsidRDefault="00B118C8">
      <w:pPr>
        <w:spacing w:after="200" w:line="276" w:lineRule="auto"/>
        <w:rPr>
          <w:lang w:val="vi-VN"/>
        </w:rPr>
      </w:pPr>
    </w:p>
    <w:p w14:paraId="10FCDC96" w14:textId="77777777" w:rsidR="00B118C8" w:rsidRPr="00DC2276" w:rsidRDefault="00B118C8">
      <w:pPr>
        <w:spacing w:after="200" w:line="276" w:lineRule="auto"/>
        <w:rPr>
          <w:lang w:val="vi-VN"/>
        </w:rPr>
      </w:pPr>
    </w:p>
    <w:p w14:paraId="4FA71D6A" w14:textId="77777777" w:rsidR="00B118C8" w:rsidRPr="00DC2276" w:rsidRDefault="00B118C8">
      <w:pPr>
        <w:spacing w:after="200" w:line="276" w:lineRule="auto"/>
        <w:rPr>
          <w:lang w:val="vi-VN"/>
        </w:rPr>
      </w:pPr>
    </w:p>
    <w:p w14:paraId="59204AD1" w14:textId="77777777" w:rsidR="00B118C8" w:rsidRPr="00DC2276" w:rsidRDefault="00B118C8" w:rsidP="002D796D">
      <w:pPr>
        <w:pStyle w:val="Nidungvnbn"/>
        <w:rPr>
          <w:b/>
          <w:lang w:val="vi-VN"/>
        </w:rPr>
      </w:pPr>
      <w:r w:rsidRPr="00DC2276">
        <w:rPr>
          <w:b/>
          <w:lang w:val="vi-VN"/>
        </w:rPr>
        <w:t>Phần đánh giá của GV chấm bài</w:t>
      </w:r>
    </w:p>
    <w:p w14:paraId="46E30F9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D8E6C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19FD2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311254B" w14:textId="77777777" w:rsidR="00B118C8" w:rsidRPr="00DC2276" w:rsidRDefault="00B118C8" w:rsidP="00B118C8">
      <w:pPr>
        <w:spacing w:after="200" w:line="276" w:lineRule="auto"/>
        <w:rPr>
          <w:lang w:val="vi-VN"/>
        </w:rPr>
      </w:pPr>
    </w:p>
    <w:p w14:paraId="73D09891" w14:textId="77777777" w:rsidR="00B118C8" w:rsidRPr="00DC2276" w:rsidRDefault="00B118C8" w:rsidP="00B118C8">
      <w:pPr>
        <w:pStyle w:val="Tiumccp1"/>
        <w:rPr>
          <w:sz w:val="32"/>
          <w:szCs w:val="32"/>
          <w:lang w:val="vi-VN"/>
        </w:rPr>
      </w:pPr>
      <w:r w:rsidRPr="00B118C8">
        <w:rPr>
          <w:lang w:val="vi-VN"/>
        </w:rPr>
        <w:br w:type="page"/>
      </w:r>
    </w:p>
    <w:p w14:paraId="2479E94A" w14:textId="77777777" w:rsidR="00BB2B2A" w:rsidRPr="00DB7595" w:rsidRDefault="00BB2B2A" w:rsidP="00B118C8">
      <w:pPr>
        <w:pStyle w:val="Chng"/>
        <w:jc w:val="center"/>
        <w:rPr>
          <w:lang w:val="vi-VN"/>
        </w:rPr>
      </w:pPr>
      <w:bookmarkStart w:id="2" w:name="_Toc469403044"/>
      <w:r w:rsidRPr="00DB7595">
        <w:rPr>
          <w:lang w:val="vi-VN"/>
        </w:rPr>
        <w:lastRenderedPageBreak/>
        <w:t>TÓM TẮT</w:t>
      </w:r>
      <w:bookmarkEnd w:id="2"/>
    </w:p>
    <w:p w14:paraId="651BB951" w14:textId="5E41A056" w:rsidR="00EC4BC4" w:rsidRDefault="00CE39DC" w:rsidP="00961152">
      <w:pPr>
        <w:pStyle w:val="Nidungvnbn"/>
      </w:pPr>
      <w:r>
        <w:t>Phần mềm quản lý cửa hàng</w:t>
      </w:r>
      <w:r w:rsidR="005F5CEC">
        <w:t xml:space="preserve"> xe gắn máy do nhóm em </w:t>
      </w:r>
      <w:r w:rsidR="004F665A" w:rsidRPr="004F665A">
        <w:t>được xây dựng dựa trên tiêu chí đơn giản, thân thiện nên người dùng không cần biết nhiều về máy vi tính và kế toán vẫn nhanh chóng sử dụng thành thạo phần mềm</w:t>
      </w:r>
      <w:r w:rsidR="008713C0">
        <w:t>, nh</w:t>
      </w:r>
      <w:r w:rsidR="006C568D">
        <w:t>ưng vẫn đáp ứng đầy đủ nhu cầu quản lý mua bán của cửa hàng xe gắn máy.</w:t>
      </w:r>
    </w:p>
    <w:p w14:paraId="0B45BE8A" w14:textId="0078C319" w:rsidR="00EC4BC4" w:rsidRDefault="00961152" w:rsidP="00961152">
      <w:pPr>
        <w:pStyle w:val="Nidungvnbn"/>
      </w:pPr>
      <w:r>
        <w:t xml:space="preserve">Bài báo cáo </w:t>
      </w:r>
      <w:r w:rsidR="00693B91">
        <w:t>sẽ đi vào phân tích 2 thành phần chính: Tài liệu SRS và Tài liệu thiết kế của phần mềm quản lý cửa hàng xe máy, được chia làm 2</w:t>
      </w:r>
      <w:r>
        <w:t xml:space="preserve"> chương</w:t>
      </w:r>
      <w:r w:rsidR="00EC4BC4">
        <w:t>:</w:t>
      </w:r>
    </w:p>
    <w:p w14:paraId="0DAB7AA5" w14:textId="3E108AE4" w:rsidR="00EC4BC4" w:rsidRDefault="00693B91" w:rsidP="00961152">
      <w:pPr>
        <w:pStyle w:val="Nidungvnbn"/>
        <w:numPr>
          <w:ilvl w:val="0"/>
          <w:numId w:val="18"/>
        </w:numPr>
      </w:pPr>
      <w:r>
        <w:t>Chương 1</w:t>
      </w:r>
      <w:r w:rsidR="00EC4BC4">
        <w:t xml:space="preserve">: Tổng quan về </w:t>
      </w:r>
      <w:r>
        <w:t>đề tài.</w:t>
      </w:r>
    </w:p>
    <w:p w14:paraId="068CBC80" w14:textId="31E4938F" w:rsidR="00EC4BC4" w:rsidRDefault="00EC4BC4" w:rsidP="00961152">
      <w:pPr>
        <w:pStyle w:val="Nidungvnbn"/>
        <w:numPr>
          <w:ilvl w:val="0"/>
          <w:numId w:val="18"/>
        </w:numPr>
      </w:pPr>
      <w:r>
        <w:t xml:space="preserve">Chương 2: </w:t>
      </w:r>
      <w:r w:rsidR="00693B91">
        <w:t>Tài liệu SRS.</w:t>
      </w:r>
    </w:p>
    <w:p w14:paraId="60282296" w14:textId="6A563D27" w:rsidR="00EC4BC4" w:rsidRDefault="00EC4BC4" w:rsidP="00961152">
      <w:pPr>
        <w:pStyle w:val="Nidungvnbn"/>
        <w:numPr>
          <w:ilvl w:val="0"/>
          <w:numId w:val="18"/>
        </w:numPr>
      </w:pPr>
      <w:r>
        <w:t xml:space="preserve">Chương 3: </w:t>
      </w:r>
      <w:r w:rsidR="00693B91">
        <w:t>Tài liệu thiết kế</w:t>
      </w:r>
    </w:p>
    <w:p w14:paraId="55E01215"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022802E" w14:textId="77777777" w:rsidR="007E6AB9" w:rsidRPr="007E6AB9" w:rsidRDefault="007E6AB9" w:rsidP="002D796D">
      <w:pPr>
        <w:pStyle w:val="Chng"/>
        <w:jc w:val="center"/>
      </w:pPr>
      <w:bookmarkStart w:id="3" w:name="_Toc469403045"/>
      <w:commentRangeStart w:id="4"/>
      <w:r>
        <w:lastRenderedPageBreak/>
        <w:t>MỤC LỤC</w:t>
      </w:r>
      <w:commentRangeEnd w:id="4"/>
      <w:r w:rsidR="00C75086">
        <w:rPr>
          <w:rStyle w:val="CommentReference"/>
        </w:rPr>
        <w:commentReference w:id="4"/>
      </w:r>
      <w:bookmarkEnd w:id="3"/>
    </w:p>
    <w:commentRangeStart w:id="5"/>
    <w:p w14:paraId="6AB18693" w14:textId="7BFA7A74" w:rsidR="00AF7F3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bookmarkStart w:id="6" w:name="_GoBack"/>
      <w:bookmarkEnd w:id="6"/>
      <w:r w:rsidR="00AF7F33" w:rsidRPr="00EE0EFC">
        <w:rPr>
          <w:rStyle w:val="Hyperlink"/>
          <w:noProof/>
        </w:rPr>
        <w:fldChar w:fldCharType="begin"/>
      </w:r>
      <w:r w:rsidR="00AF7F33" w:rsidRPr="00EE0EFC">
        <w:rPr>
          <w:rStyle w:val="Hyperlink"/>
          <w:noProof/>
        </w:rPr>
        <w:instrText xml:space="preserve"> </w:instrText>
      </w:r>
      <w:r w:rsidR="00AF7F33">
        <w:rPr>
          <w:noProof/>
        </w:rPr>
        <w:instrText>HYPERLINK \l "_Toc469403042"</w:instrText>
      </w:r>
      <w:r w:rsidR="00AF7F33" w:rsidRPr="00EE0EFC">
        <w:rPr>
          <w:rStyle w:val="Hyperlink"/>
          <w:noProof/>
        </w:rPr>
        <w:instrText xml:space="preserve"> </w:instrText>
      </w:r>
      <w:r w:rsidR="00AF7F33" w:rsidRPr="00EE0EFC">
        <w:rPr>
          <w:rStyle w:val="Hyperlink"/>
          <w:noProof/>
        </w:rPr>
      </w:r>
      <w:r w:rsidR="00AF7F33" w:rsidRPr="00EE0EFC">
        <w:rPr>
          <w:rStyle w:val="Hyperlink"/>
          <w:noProof/>
        </w:rPr>
        <w:fldChar w:fldCharType="separate"/>
      </w:r>
      <w:r w:rsidR="00AF7F33" w:rsidRPr="00EE0EFC">
        <w:rPr>
          <w:rStyle w:val="Hyperlink"/>
          <w:noProof/>
          <w:lang w:val="vi-VN"/>
        </w:rPr>
        <w:t>LỜI CẢM ƠN</w:t>
      </w:r>
      <w:r w:rsidR="00AF7F33">
        <w:rPr>
          <w:noProof/>
          <w:webHidden/>
        </w:rPr>
        <w:tab/>
      </w:r>
      <w:r w:rsidR="00AF7F33">
        <w:rPr>
          <w:noProof/>
          <w:webHidden/>
        </w:rPr>
        <w:fldChar w:fldCharType="begin"/>
      </w:r>
      <w:r w:rsidR="00AF7F33">
        <w:rPr>
          <w:noProof/>
          <w:webHidden/>
        </w:rPr>
        <w:instrText xml:space="preserve"> PAGEREF _Toc469403042 \h </w:instrText>
      </w:r>
      <w:r w:rsidR="00AF7F33">
        <w:rPr>
          <w:noProof/>
          <w:webHidden/>
        </w:rPr>
      </w:r>
      <w:r w:rsidR="00AF7F33">
        <w:rPr>
          <w:noProof/>
          <w:webHidden/>
        </w:rPr>
        <w:fldChar w:fldCharType="separate"/>
      </w:r>
      <w:r w:rsidR="00AF7F33">
        <w:rPr>
          <w:noProof/>
          <w:webHidden/>
        </w:rPr>
        <w:t>ii</w:t>
      </w:r>
      <w:r w:rsidR="00AF7F33">
        <w:rPr>
          <w:noProof/>
          <w:webHidden/>
        </w:rPr>
        <w:fldChar w:fldCharType="end"/>
      </w:r>
      <w:r w:rsidR="00AF7F33" w:rsidRPr="00EE0EFC">
        <w:rPr>
          <w:rStyle w:val="Hyperlink"/>
          <w:noProof/>
        </w:rPr>
        <w:fldChar w:fldCharType="end"/>
      </w:r>
    </w:p>
    <w:p w14:paraId="3784996F" w14:textId="3DC1C74D"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3" w:history="1">
        <w:r w:rsidRPr="00EE0EFC">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_Toc469403043 \h </w:instrText>
        </w:r>
        <w:r>
          <w:rPr>
            <w:noProof/>
            <w:webHidden/>
          </w:rPr>
        </w:r>
        <w:r>
          <w:rPr>
            <w:noProof/>
            <w:webHidden/>
          </w:rPr>
          <w:fldChar w:fldCharType="separate"/>
        </w:r>
        <w:r>
          <w:rPr>
            <w:noProof/>
            <w:webHidden/>
          </w:rPr>
          <w:t>iv</w:t>
        </w:r>
        <w:r>
          <w:rPr>
            <w:noProof/>
            <w:webHidden/>
          </w:rPr>
          <w:fldChar w:fldCharType="end"/>
        </w:r>
      </w:hyperlink>
    </w:p>
    <w:p w14:paraId="74FEFD9B" w14:textId="5380C9B7"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4" w:history="1">
        <w:r w:rsidRPr="00EE0EFC">
          <w:rPr>
            <w:rStyle w:val="Hyperlink"/>
            <w:noProof/>
            <w:lang w:val="vi-VN"/>
          </w:rPr>
          <w:t>TÓM TẮT</w:t>
        </w:r>
        <w:r>
          <w:rPr>
            <w:noProof/>
            <w:webHidden/>
          </w:rPr>
          <w:tab/>
        </w:r>
        <w:r>
          <w:rPr>
            <w:noProof/>
            <w:webHidden/>
          </w:rPr>
          <w:fldChar w:fldCharType="begin"/>
        </w:r>
        <w:r>
          <w:rPr>
            <w:noProof/>
            <w:webHidden/>
          </w:rPr>
          <w:instrText xml:space="preserve"> PAGEREF _Toc469403044 \h </w:instrText>
        </w:r>
        <w:r>
          <w:rPr>
            <w:noProof/>
            <w:webHidden/>
          </w:rPr>
        </w:r>
        <w:r>
          <w:rPr>
            <w:noProof/>
            <w:webHidden/>
          </w:rPr>
          <w:fldChar w:fldCharType="separate"/>
        </w:r>
        <w:r>
          <w:rPr>
            <w:noProof/>
            <w:webHidden/>
          </w:rPr>
          <w:t>v</w:t>
        </w:r>
        <w:r>
          <w:rPr>
            <w:noProof/>
            <w:webHidden/>
          </w:rPr>
          <w:fldChar w:fldCharType="end"/>
        </w:r>
      </w:hyperlink>
    </w:p>
    <w:p w14:paraId="75540BAE" w14:textId="7EC35938"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5" w:history="1">
        <w:r w:rsidRPr="00EE0EFC">
          <w:rPr>
            <w:rStyle w:val="Hyperlink"/>
            <w:noProof/>
          </w:rPr>
          <w:t>MỤC LỤC</w:t>
        </w:r>
        <w:r>
          <w:rPr>
            <w:noProof/>
            <w:webHidden/>
          </w:rPr>
          <w:tab/>
        </w:r>
        <w:r>
          <w:rPr>
            <w:noProof/>
            <w:webHidden/>
          </w:rPr>
          <w:fldChar w:fldCharType="begin"/>
        </w:r>
        <w:r>
          <w:rPr>
            <w:noProof/>
            <w:webHidden/>
          </w:rPr>
          <w:instrText xml:space="preserve"> PAGEREF _Toc469403045 \h </w:instrText>
        </w:r>
        <w:r>
          <w:rPr>
            <w:noProof/>
            <w:webHidden/>
          </w:rPr>
        </w:r>
        <w:r>
          <w:rPr>
            <w:noProof/>
            <w:webHidden/>
          </w:rPr>
          <w:fldChar w:fldCharType="separate"/>
        </w:r>
        <w:r>
          <w:rPr>
            <w:noProof/>
            <w:webHidden/>
          </w:rPr>
          <w:t>1</w:t>
        </w:r>
        <w:r>
          <w:rPr>
            <w:noProof/>
            <w:webHidden/>
          </w:rPr>
          <w:fldChar w:fldCharType="end"/>
        </w:r>
      </w:hyperlink>
    </w:p>
    <w:p w14:paraId="34511377" w14:textId="05DC79EC"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6" w:history="1">
        <w:r w:rsidRPr="00EE0EFC">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_Toc469403046 \h </w:instrText>
        </w:r>
        <w:r>
          <w:rPr>
            <w:noProof/>
            <w:webHidden/>
          </w:rPr>
        </w:r>
        <w:r>
          <w:rPr>
            <w:noProof/>
            <w:webHidden/>
          </w:rPr>
          <w:fldChar w:fldCharType="separate"/>
        </w:r>
        <w:r>
          <w:rPr>
            <w:noProof/>
            <w:webHidden/>
          </w:rPr>
          <w:t>4</w:t>
        </w:r>
        <w:r>
          <w:rPr>
            <w:noProof/>
            <w:webHidden/>
          </w:rPr>
          <w:fldChar w:fldCharType="end"/>
        </w:r>
      </w:hyperlink>
    </w:p>
    <w:p w14:paraId="25647C72" w14:textId="6BC3EE90"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7" w:history="1">
        <w:r w:rsidRPr="00EE0EFC">
          <w:rPr>
            <w:rStyle w:val="Hyperlink"/>
            <w:noProof/>
          </w:rPr>
          <w:t>CHƯƠNG 1 – TỔNG QUAN VỀ ĐỀ TÀI</w:t>
        </w:r>
        <w:r>
          <w:rPr>
            <w:noProof/>
            <w:webHidden/>
          </w:rPr>
          <w:tab/>
        </w:r>
        <w:r>
          <w:rPr>
            <w:noProof/>
            <w:webHidden/>
          </w:rPr>
          <w:fldChar w:fldCharType="begin"/>
        </w:r>
        <w:r>
          <w:rPr>
            <w:noProof/>
            <w:webHidden/>
          </w:rPr>
          <w:instrText xml:space="preserve"> PAGEREF _Toc469403047 \h </w:instrText>
        </w:r>
        <w:r>
          <w:rPr>
            <w:noProof/>
            <w:webHidden/>
          </w:rPr>
        </w:r>
        <w:r>
          <w:rPr>
            <w:noProof/>
            <w:webHidden/>
          </w:rPr>
          <w:fldChar w:fldCharType="separate"/>
        </w:r>
        <w:r>
          <w:rPr>
            <w:noProof/>
            <w:webHidden/>
          </w:rPr>
          <w:t>6</w:t>
        </w:r>
        <w:r>
          <w:rPr>
            <w:noProof/>
            <w:webHidden/>
          </w:rPr>
          <w:fldChar w:fldCharType="end"/>
        </w:r>
      </w:hyperlink>
    </w:p>
    <w:p w14:paraId="1B06EE71" w14:textId="470E86A2"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48" w:history="1">
        <w:r w:rsidRPr="00EE0EFC">
          <w:rPr>
            <w:rStyle w:val="Hyperlink"/>
            <w:noProof/>
          </w:rPr>
          <w:t>CHƯƠNG 2 – TÀI LIỆU SRS</w:t>
        </w:r>
        <w:r>
          <w:rPr>
            <w:noProof/>
            <w:webHidden/>
          </w:rPr>
          <w:tab/>
        </w:r>
        <w:r>
          <w:rPr>
            <w:noProof/>
            <w:webHidden/>
          </w:rPr>
          <w:fldChar w:fldCharType="begin"/>
        </w:r>
        <w:r>
          <w:rPr>
            <w:noProof/>
            <w:webHidden/>
          </w:rPr>
          <w:instrText xml:space="preserve"> PAGEREF _Toc469403048 \h </w:instrText>
        </w:r>
        <w:r>
          <w:rPr>
            <w:noProof/>
            <w:webHidden/>
          </w:rPr>
        </w:r>
        <w:r>
          <w:rPr>
            <w:noProof/>
            <w:webHidden/>
          </w:rPr>
          <w:fldChar w:fldCharType="separate"/>
        </w:r>
        <w:r>
          <w:rPr>
            <w:noProof/>
            <w:webHidden/>
          </w:rPr>
          <w:t>7</w:t>
        </w:r>
        <w:r>
          <w:rPr>
            <w:noProof/>
            <w:webHidden/>
          </w:rPr>
          <w:fldChar w:fldCharType="end"/>
        </w:r>
      </w:hyperlink>
    </w:p>
    <w:p w14:paraId="73F63466" w14:textId="02F29658"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49" w:history="1">
        <w:r w:rsidRPr="00EE0EFC">
          <w:rPr>
            <w:rStyle w:val="Hyperlink"/>
            <w:noProof/>
          </w:rPr>
          <w:t>2.1 Giới thiệu</w:t>
        </w:r>
        <w:r>
          <w:rPr>
            <w:noProof/>
            <w:webHidden/>
          </w:rPr>
          <w:tab/>
        </w:r>
        <w:r>
          <w:rPr>
            <w:noProof/>
            <w:webHidden/>
          </w:rPr>
          <w:fldChar w:fldCharType="begin"/>
        </w:r>
        <w:r>
          <w:rPr>
            <w:noProof/>
            <w:webHidden/>
          </w:rPr>
          <w:instrText xml:space="preserve"> PAGEREF _Toc469403049 \h </w:instrText>
        </w:r>
        <w:r>
          <w:rPr>
            <w:noProof/>
            <w:webHidden/>
          </w:rPr>
        </w:r>
        <w:r>
          <w:rPr>
            <w:noProof/>
            <w:webHidden/>
          </w:rPr>
          <w:fldChar w:fldCharType="separate"/>
        </w:r>
        <w:r>
          <w:rPr>
            <w:noProof/>
            <w:webHidden/>
          </w:rPr>
          <w:t>7</w:t>
        </w:r>
        <w:r>
          <w:rPr>
            <w:noProof/>
            <w:webHidden/>
          </w:rPr>
          <w:fldChar w:fldCharType="end"/>
        </w:r>
      </w:hyperlink>
    </w:p>
    <w:p w14:paraId="4745149B" w14:textId="0DE5492F"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0" w:history="1">
        <w:r w:rsidRPr="00EE0EFC">
          <w:rPr>
            <w:rStyle w:val="Hyperlink"/>
            <w:noProof/>
          </w:rPr>
          <w:t>2.1.1 Mục đích</w:t>
        </w:r>
        <w:r>
          <w:rPr>
            <w:noProof/>
            <w:webHidden/>
          </w:rPr>
          <w:tab/>
        </w:r>
        <w:r>
          <w:rPr>
            <w:noProof/>
            <w:webHidden/>
          </w:rPr>
          <w:fldChar w:fldCharType="begin"/>
        </w:r>
        <w:r>
          <w:rPr>
            <w:noProof/>
            <w:webHidden/>
          </w:rPr>
          <w:instrText xml:space="preserve"> PAGEREF _Toc469403050 \h </w:instrText>
        </w:r>
        <w:r>
          <w:rPr>
            <w:noProof/>
            <w:webHidden/>
          </w:rPr>
        </w:r>
        <w:r>
          <w:rPr>
            <w:noProof/>
            <w:webHidden/>
          </w:rPr>
          <w:fldChar w:fldCharType="separate"/>
        </w:r>
        <w:r>
          <w:rPr>
            <w:noProof/>
            <w:webHidden/>
          </w:rPr>
          <w:t>7</w:t>
        </w:r>
        <w:r>
          <w:rPr>
            <w:noProof/>
            <w:webHidden/>
          </w:rPr>
          <w:fldChar w:fldCharType="end"/>
        </w:r>
      </w:hyperlink>
    </w:p>
    <w:p w14:paraId="40345959" w14:textId="413A0AEC"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1" w:history="1">
        <w:r w:rsidRPr="00EE0EFC">
          <w:rPr>
            <w:rStyle w:val="Hyperlink"/>
            <w:rFonts w:eastAsiaTheme="minorHAnsi"/>
            <w:noProof/>
            <w:lang w:val="vi-VN"/>
          </w:rPr>
          <w:t>2.1.</w:t>
        </w:r>
        <w:r w:rsidRPr="00EE0EFC">
          <w:rPr>
            <w:rStyle w:val="Hyperlink"/>
            <w:rFonts w:eastAsiaTheme="minorHAnsi"/>
            <w:noProof/>
          </w:rPr>
          <w:t>2</w:t>
        </w:r>
        <w:r w:rsidRPr="00EE0EFC">
          <w:rPr>
            <w:rStyle w:val="Hyperlink"/>
            <w:rFonts w:eastAsiaTheme="minorHAnsi"/>
            <w:noProof/>
            <w:lang w:val="vi-VN"/>
          </w:rPr>
          <w:t xml:space="preserve"> </w:t>
        </w:r>
        <w:r w:rsidRPr="00EE0EFC">
          <w:rPr>
            <w:rStyle w:val="Hyperlink"/>
            <w:rFonts w:eastAsiaTheme="minorHAnsi"/>
            <w:noProof/>
          </w:rPr>
          <w:t>Phạm vi</w:t>
        </w:r>
        <w:r>
          <w:rPr>
            <w:noProof/>
            <w:webHidden/>
          </w:rPr>
          <w:tab/>
        </w:r>
        <w:r>
          <w:rPr>
            <w:noProof/>
            <w:webHidden/>
          </w:rPr>
          <w:fldChar w:fldCharType="begin"/>
        </w:r>
        <w:r>
          <w:rPr>
            <w:noProof/>
            <w:webHidden/>
          </w:rPr>
          <w:instrText xml:space="preserve"> PAGEREF _Toc469403051 \h </w:instrText>
        </w:r>
        <w:r>
          <w:rPr>
            <w:noProof/>
            <w:webHidden/>
          </w:rPr>
        </w:r>
        <w:r>
          <w:rPr>
            <w:noProof/>
            <w:webHidden/>
          </w:rPr>
          <w:fldChar w:fldCharType="separate"/>
        </w:r>
        <w:r>
          <w:rPr>
            <w:noProof/>
            <w:webHidden/>
          </w:rPr>
          <w:t>7</w:t>
        </w:r>
        <w:r>
          <w:rPr>
            <w:noProof/>
            <w:webHidden/>
          </w:rPr>
          <w:fldChar w:fldCharType="end"/>
        </w:r>
      </w:hyperlink>
    </w:p>
    <w:p w14:paraId="33547969" w14:textId="757F5603"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2" w:history="1">
        <w:r w:rsidRPr="00EE0EFC">
          <w:rPr>
            <w:rStyle w:val="Hyperlink"/>
            <w:noProof/>
          </w:rPr>
          <w:t>2.1.3 Tài liệu tham khảo</w:t>
        </w:r>
        <w:r>
          <w:rPr>
            <w:noProof/>
            <w:webHidden/>
          </w:rPr>
          <w:tab/>
        </w:r>
        <w:r>
          <w:rPr>
            <w:noProof/>
            <w:webHidden/>
          </w:rPr>
          <w:fldChar w:fldCharType="begin"/>
        </w:r>
        <w:r>
          <w:rPr>
            <w:noProof/>
            <w:webHidden/>
          </w:rPr>
          <w:instrText xml:space="preserve"> PAGEREF _Toc469403052 \h </w:instrText>
        </w:r>
        <w:r>
          <w:rPr>
            <w:noProof/>
            <w:webHidden/>
          </w:rPr>
        </w:r>
        <w:r>
          <w:rPr>
            <w:noProof/>
            <w:webHidden/>
          </w:rPr>
          <w:fldChar w:fldCharType="separate"/>
        </w:r>
        <w:r>
          <w:rPr>
            <w:noProof/>
            <w:webHidden/>
          </w:rPr>
          <w:t>7</w:t>
        </w:r>
        <w:r>
          <w:rPr>
            <w:noProof/>
            <w:webHidden/>
          </w:rPr>
          <w:fldChar w:fldCharType="end"/>
        </w:r>
      </w:hyperlink>
    </w:p>
    <w:p w14:paraId="4AC26EF6" w14:textId="080EF4B6"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3" w:history="1">
        <w:r w:rsidRPr="00EE0EFC">
          <w:rPr>
            <w:rStyle w:val="Hyperlink"/>
            <w:noProof/>
          </w:rPr>
          <w:t>2.1.4 Tổng quan</w:t>
        </w:r>
        <w:r>
          <w:rPr>
            <w:noProof/>
            <w:webHidden/>
          </w:rPr>
          <w:tab/>
        </w:r>
        <w:r>
          <w:rPr>
            <w:noProof/>
            <w:webHidden/>
          </w:rPr>
          <w:fldChar w:fldCharType="begin"/>
        </w:r>
        <w:r>
          <w:rPr>
            <w:noProof/>
            <w:webHidden/>
          </w:rPr>
          <w:instrText xml:space="preserve"> PAGEREF _Toc469403053 \h </w:instrText>
        </w:r>
        <w:r>
          <w:rPr>
            <w:noProof/>
            <w:webHidden/>
          </w:rPr>
        </w:r>
        <w:r>
          <w:rPr>
            <w:noProof/>
            <w:webHidden/>
          </w:rPr>
          <w:fldChar w:fldCharType="separate"/>
        </w:r>
        <w:r>
          <w:rPr>
            <w:noProof/>
            <w:webHidden/>
          </w:rPr>
          <w:t>7</w:t>
        </w:r>
        <w:r>
          <w:rPr>
            <w:noProof/>
            <w:webHidden/>
          </w:rPr>
          <w:fldChar w:fldCharType="end"/>
        </w:r>
      </w:hyperlink>
    </w:p>
    <w:p w14:paraId="2027A797" w14:textId="33A6C322"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54" w:history="1">
        <w:r w:rsidRPr="00EE0EFC">
          <w:rPr>
            <w:rStyle w:val="Hyperlink"/>
            <w:noProof/>
          </w:rPr>
          <w:t>2.2 Mô tả tổng quan</w:t>
        </w:r>
        <w:r>
          <w:rPr>
            <w:noProof/>
            <w:webHidden/>
          </w:rPr>
          <w:tab/>
        </w:r>
        <w:r>
          <w:rPr>
            <w:noProof/>
            <w:webHidden/>
          </w:rPr>
          <w:fldChar w:fldCharType="begin"/>
        </w:r>
        <w:r>
          <w:rPr>
            <w:noProof/>
            <w:webHidden/>
          </w:rPr>
          <w:instrText xml:space="preserve"> PAGEREF _Toc469403054 \h </w:instrText>
        </w:r>
        <w:r>
          <w:rPr>
            <w:noProof/>
            <w:webHidden/>
          </w:rPr>
        </w:r>
        <w:r>
          <w:rPr>
            <w:noProof/>
            <w:webHidden/>
          </w:rPr>
          <w:fldChar w:fldCharType="separate"/>
        </w:r>
        <w:r>
          <w:rPr>
            <w:noProof/>
            <w:webHidden/>
          </w:rPr>
          <w:t>7</w:t>
        </w:r>
        <w:r>
          <w:rPr>
            <w:noProof/>
            <w:webHidden/>
          </w:rPr>
          <w:fldChar w:fldCharType="end"/>
        </w:r>
      </w:hyperlink>
    </w:p>
    <w:p w14:paraId="2C5505A0" w14:textId="08F96620"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5" w:history="1">
        <w:r w:rsidRPr="00EE0EFC">
          <w:rPr>
            <w:rStyle w:val="Hyperlink"/>
            <w:noProof/>
          </w:rPr>
          <w:t>2.2.1 Bối cảnh sản phẩm</w:t>
        </w:r>
        <w:r>
          <w:rPr>
            <w:noProof/>
            <w:webHidden/>
          </w:rPr>
          <w:tab/>
        </w:r>
        <w:r>
          <w:rPr>
            <w:noProof/>
            <w:webHidden/>
          </w:rPr>
          <w:fldChar w:fldCharType="begin"/>
        </w:r>
        <w:r>
          <w:rPr>
            <w:noProof/>
            <w:webHidden/>
          </w:rPr>
          <w:instrText xml:space="preserve"> PAGEREF _Toc469403055 \h </w:instrText>
        </w:r>
        <w:r>
          <w:rPr>
            <w:noProof/>
            <w:webHidden/>
          </w:rPr>
        </w:r>
        <w:r>
          <w:rPr>
            <w:noProof/>
            <w:webHidden/>
          </w:rPr>
          <w:fldChar w:fldCharType="separate"/>
        </w:r>
        <w:r>
          <w:rPr>
            <w:noProof/>
            <w:webHidden/>
          </w:rPr>
          <w:t>7</w:t>
        </w:r>
        <w:r>
          <w:rPr>
            <w:noProof/>
            <w:webHidden/>
          </w:rPr>
          <w:fldChar w:fldCharType="end"/>
        </w:r>
      </w:hyperlink>
    </w:p>
    <w:p w14:paraId="54C5A6B0" w14:textId="55589D70"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6" w:history="1">
        <w:r w:rsidRPr="00EE0EFC">
          <w:rPr>
            <w:rStyle w:val="Hyperlink"/>
            <w:noProof/>
            <w:lang w:bidi="en-US"/>
          </w:rPr>
          <w:t>2.2.2 Các yêu cầu chức năng của sản phẩm</w:t>
        </w:r>
        <w:r>
          <w:rPr>
            <w:noProof/>
            <w:webHidden/>
          </w:rPr>
          <w:tab/>
        </w:r>
        <w:r>
          <w:rPr>
            <w:noProof/>
            <w:webHidden/>
          </w:rPr>
          <w:fldChar w:fldCharType="begin"/>
        </w:r>
        <w:r>
          <w:rPr>
            <w:noProof/>
            <w:webHidden/>
          </w:rPr>
          <w:instrText xml:space="preserve"> PAGEREF _Toc469403056 \h </w:instrText>
        </w:r>
        <w:r>
          <w:rPr>
            <w:noProof/>
            <w:webHidden/>
          </w:rPr>
        </w:r>
        <w:r>
          <w:rPr>
            <w:noProof/>
            <w:webHidden/>
          </w:rPr>
          <w:fldChar w:fldCharType="separate"/>
        </w:r>
        <w:r>
          <w:rPr>
            <w:noProof/>
            <w:webHidden/>
          </w:rPr>
          <w:t>7</w:t>
        </w:r>
        <w:r>
          <w:rPr>
            <w:noProof/>
            <w:webHidden/>
          </w:rPr>
          <w:fldChar w:fldCharType="end"/>
        </w:r>
      </w:hyperlink>
    </w:p>
    <w:p w14:paraId="3D98866E" w14:textId="1E1F2B62"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7" w:history="1">
        <w:r w:rsidRPr="00EE0EFC">
          <w:rPr>
            <w:rStyle w:val="Hyperlink"/>
            <w:noProof/>
            <w:lang w:bidi="en-US"/>
          </w:rPr>
          <w:t>2.2.3 Yêu cầu người dùng sản phẩm</w:t>
        </w:r>
        <w:r>
          <w:rPr>
            <w:noProof/>
            <w:webHidden/>
          </w:rPr>
          <w:tab/>
        </w:r>
        <w:r>
          <w:rPr>
            <w:noProof/>
            <w:webHidden/>
          </w:rPr>
          <w:fldChar w:fldCharType="begin"/>
        </w:r>
        <w:r>
          <w:rPr>
            <w:noProof/>
            <w:webHidden/>
          </w:rPr>
          <w:instrText xml:space="preserve"> PAGEREF _Toc469403057 \h </w:instrText>
        </w:r>
        <w:r>
          <w:rPr>
            <w:noProof/>
            <w:webHidden/>
          </w:rPr>
        </w:r>
        <w:r>
          <w:rPr>
            <w:noProof/>
            <w:webHidden/>
          </w:rPr>
          <w:fldChar w:fldCharType="separate"/>
        </w:r>
        <w:r>
          <w:rPr>
            <w:noProof/>
            <w:webHidden/>
          </w:rPr>
          <w:t>8</w:t>
        </w:r>
        <w:r>
          <w:rPr>
            <w:noProof/>
            <w:webHidden/>
          </w:rPr>
          <w:fldChar w:fldCharType="end"/>
        </w:r>
      </w:hyperlink>
    </w:p>
    <w:p w14:paraId="1F69F14C" w14:textId="7E8F0ED3"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58" w:history="1">
        <w:r w:rsidRPr="00EE0EFC">
          <w:rPr>
            <w:rStyle w:val="Hyperlink"/>
            <w:noProof/>
            <w:lang w:bidi="en-US"/>
          </w:rPr>
          <w:t>2.2.4 Tổng hợp câu hỏi – Trả lời</w:t>
        </w:r>
        <w:r>
          <w:rPr>
            <w:noProof/>
            <w:webHidden/>
          </w:rPr>
          <w:tab/>
        </w:r>
        <w:r>
          <w:rPr>
            <w:noProof/>
            <w:webHidden/>
          </w:rPr>
          <w:fldChar w:fldCharType="begin"/>
        </w:r>
        <w:r>
          <w:rPr>
            <w:noProof/>
            <w:webHidden/>
          </w:rPr>
          <w:instrText xml:space="preserve"> PAGEREF _Toc469403058 \h </w:instrText>
        </w:r>
        <w:r>
          <w:rPr>
            <w:noProof/>
            <w:webHidden/>
          </w:rPr>
        </w:r>
        <w:r>
          <w:rPr>
            <w:noProof/>
            <w:webHidden/>
          </w:rPr>
          <w:fldChar w:fldCharType="separate"/>
        </w:r>
        <w:r>
          <w:rPr>
            <w:noProof/>
            <w:webHidden/>
          </w:rPr>
          <w:t>8</w:t>
        </w:r>
        <w:r>
          <w:rPr>
            <w:noProof/>
            <w:webHidden/>
          </w:rPr>
          <w:fldChar w:fldCharType="end"/>
        </w:r>
      </w:hyperlink>
    </w:p>
    <w:p w14:paraId="3E5AA117" w14:textId="38D0B901"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59" w:history="1">
        <w:r w:rsidRPr="00EE0EFC">
          <w:rPr>
            <w:rStyle w:val="Hyperlink"/>
            <w:noProof/>
          </w:rPr>
          <w:t>2.2.4.1 Phỏng vấn 1</w:t>
        </w:r>
        <w:r>
          <w:rPr>
            <w:noProof/>
            <w:webHidden/>
          </w:rPr>
          <w:tab/>
        </w:r>
        <w:r>
          <w:rPr>
            <w:noProof/>
            <w:webHidden/>
          </w:rPr>
          <w:fldChar w:fldCharType="begin"/>
        </w:r>
        <w:r>
          <w:rPr>
            <w:noProof/>
            <w:webHidden/>
          </w:rPr>
          <w:instrText xml:space="preserve"> PAGEREF _Toc469403059 \h </w:instrText>
        </w:r>
        <w:r>
          <w:rPr>
            <w:noProof/>
            <w:webHidden/>
          </w:rPr>
        </w:r>
        <w:r>
          <w:rPr>
            <w:noProof/>
            <w:webHidden/>
          </w:rPr>
          <w:fldChar w:fldCharType="separate"/>
        </w:r>
        <w:r>
          <w:rPr>
            <w:noProof/>
            <w:webHidden/>
          </w:rPr>
          <w:t>8</w:t>
        </w:r>
        <w:r>
          <w:rPr>
            <w:noProof/>
            <w:webHidden/>
          </w:rPr>
          <w:fldChar w:fldCharType="end"/>
        </w:r>
      </w:hyperlink>
    </w:p>
    <w:p w14:paraId="35E2B6D7" w14:textId="761A4CAC"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0" w:history="1">
        <w:r w:rsidRPr="00EE0EFC">
          <w:rPr>
            <w:rStyle w:val="Hyperlink"/>
            <w:noProof/>
          </w:rPr>
          <w:t>2.2.4.2 Phỏng vấn 2</w:t>
        </w:r>
        <w:r>
          <w:rPr>
            <w:noProof/>
            <w:webHidden/>
          </w:rPr>
          <w:tab/>
        </w:r>
        <w:r>
          <w:rPr>
            <w:noProof/>
            <w:webHidden/>
          </w:rPr>
          <w:fldChar w:fldCharType="begin"/>
        </w:r>
        <w:r>
          <w:rPr>
            <w:noProof/>
            <w:webHidden/>
          </w:rPr>
          <w:instrText xml:space="preserve"> PAGEREF _Toc469403060 \h </w:instrText>
        </w:r>
        <w:r>
          <w:rPr>
            <w:noProof/>
            <w:webHidden/>
          </w:rPr>
        </w:r>
        <w:r>
          <w:rPr>
            <w:noProof/>
            <w:webHidden/>
          </w:rPr>
          <w:fldChar w:fldCharType="separate"/>
        </w:r>
        <w:r>
          <w:rPr>
            <w:noProof/>
            <w:webHidden/>
          </w:rPr>
          <w:t>10</w:t>
        </w:r>
        <w:r>
          <w:rPr>
            <w:noProof/>
            <w:webHidden/>
          </w:rPr>
          <w:fldChar w:fldCharType="end"/>
        </w:r>
      </w:hyperlink>
    </w:p>
    <w:p w14:paraId="558D1485" w14:textId="15329DA6"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61" w:history="1">
        <w:r w:rsidRPr="00EE0EFC">
          <w:rPr>
            <w:rStyle w:val="Hyperlink"/>
            <w:noProof/>
          </w:rPr>
          <w:t>2.3 Mô hình use-case</w:t>
        </w:r>
        <w:r>
          <w:rPr>
            <w:noProof/>
            <w:webHidden/>
          </w:rPr>
          <w:tab/>
        </w:r>
        <w:r>
          <w:rPr>
            <w:noProof/>
            <w:webHidden/>
          </w:rPr>
          <w:fldChar w:fldCharType="begin"/>
        </w:r>
        <w:r>
          <w:rPr>
            <w:noProof/>
            <w:webHidden/>
          </w:rPr>
          <w:instrText xml:space="preserve"> PAGEREF _Toc469403061 \h </w:instrText>
        </w:r>
        <w:r>
          <w:rPr>
            <w:noProof/>
            <w:webHidden/>
          </w:rPr>
        </w:r>
        <w:r>
          <w:rPr>
            <w:noProof/>
            <w:webHidden/>
          </w:rPr>
          <w:fldChar w:fldCharType="separate"/>
        </w:r>
        <w:r>
          <w:rPr>
            <w:noProof/>
            <w:webHidden/>
          </w:rPr>
          <w:t>12</w:t>
        </w:r>
        <w:r>
          <w:rPr>
            <w:noProof/>
            <w:webHidden/>
          </w:rPr>
          <w:fldChar w:fldCharType="end"/>
        </w:r>
      </w:hyperlink>
    </w:p>
    <w:p w14:paraId="205917EC" w14:textId="6F0D035E"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62" w:history="1">
        <w:r w:rsidRPr="00EE0EFC">
          <w:rPr>
            <w:rStyle w:val="Hyperlink"/>
            <w:noProof/>
          </w:rPr>
          <w:t>2.3.1 Mô hình tổng quát</w:t>
        </w:r>
        <w:r>
          <w:rPr>
            <w:noProof/>
            <w:webHidden/>
          </w:rPr>
          <w:tab/>
        </w:r>
        <w:r>
          <w:rPr>
            <w:noProof/>
            <w:webHidden/>
          </w:rPr>
          <w:fldChar w:fldCharType="begin"/>
        </w:r>
        <w:r>
          <w:rPr>
            <w:noProof/>
            <w:webHidden/>
          </w:rPr>
          <w:instrText xml:space="preserve"> PAGEREF _Toc469403062 \h </w:instrText>
        </w:r>
        <w:r>
          <w:rPr>
            <w:noProof/>
            <w:webHidden/>
          </w:rPr>
        </w:r>
        <w:r>
          <w:rPr>
            <w:noProof/>
            <w:webHidden/>
          </w:rPr>
          <w:fldChar w:fldCharType="separate"/>
        </w:r>
        <w:r>
          <w:rPr>
            <w:noProof/>
            <w:webHidden/>
          </w:rPr>
          <w:t>12</w:t>
        </w:r>
        <w:r>
          <w:rPr>
            <w:noProof/>
            <w:webHidden/>
          </w:rPr>
          <w:fldChar w:fldCharType="end"/>
        </w:r>
      </w:hyperlink>
    </w:p>
    <w:p w14:paraId="14F777E7" w14:textId="3AD74475"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63" w:history="1">
        <w:r w:rsidRPr="00EE0EFC">
          <w:rPr>
            <w:rStyle w:val="Hyperlink"/>
            <w:noProof/>
          </w:rPr>
          <w:t>2.3.2 Mô tả use-case</w:t>
        </w:r>
        <w:r>
          <w:rPr>
            <w:noProof/>
            <w:webHidden/>
          </w:rPr>
          <w:tab/>
        </w:r>
        <w:r>
          <w:rPr>
            <w:noProof/>
            <w:webHidden/>
          </w:rPr>
          <w:fldChar w:fldCharType="begin"/>
        </w:r>
        <w:r>
          <w:rPr>
            <w:noProof/>
            <w:webHidden/>
          </w:rPr>
          <w:instrText xml:space="preserve"> PAGEREF _Toc469403063 \h </w:instrText>
        </w:r>
        <w:r>
          <w:rPr>
            <w:noProof/>
            <w:webHidden/>
          </w:rPr>
        </w:r>
        <w:r>
          <w:rPr>
            <w:noProof/>
            <w:webHidden/>
          </w:rPr>
          <w:fldChar w:fldCharType="separate"/>
        </w:r>
        <w:r>
          <w:rPr>
            <w:noProof/>
            <w:webHidden/>
          </w:rPr>
          <w:t>13</w:t>
        </w:r>
        <w:r>
          <w:rPr>
            <w:noProof/>
            <w:webHidden/>
          </w:rPr>
          <w:fldChar w:fldCharType="end"/>
        </w:r>
      </w:hyperlink>
    </w:p>
    <w:p w14:paraId="74BF911C" w14:textId="4F8D0BF0" w:rsidR="00AF7F33" w:rsidRDefault="00AF7F33">
      <w:pPr>
        <w:pStyle w:val="TOC3"/>
        <w:tabs>
          <w:tab w:val="right" w:leader="dot" w:pos="9111"/>
        </w:tabs>
        <w:rPr>
          <w:rFonts w:asciiTheme="minorHAnsi" w:eastAsiaTheme="minorEastAsia" w:hAnsiTheme="minorHAnsi" w:cstheme="minorBidi"/>
          <w:noProof/>
          <w:sz w:val="22"/>
          <w:szCs w:val="22"/>
        </w:rPr>
      </w:pPr>
      <w:hyperlink w:anchor="_Toc469403064" w:history="1">
        <w:r w:rsidRPr="00EE0EFC">
          <w:rPr>
            <w:rStyle w:val="Hyperlink"/>
            <w:noProof/>
          </w:rPr>
          <w:t>2.3.3 Mô tả chi tiết</w:t>
        </w:r>
        <w:r>
          <w:rPr>
            <w:noProof/>
            <w:webHidden/>
          </w:rPr>
          <w:tab/>
        </w:r>
        <w:r>
          <w:rPr>
            <w:noProof/>
            <w:webHidden/>
          </w:rPr>
          <w:fldChar w:fldCharType="begin"/>
        </w:r>
        <w:r>
          <w:rPr>
            <w:noProof/>
            <w:webHidden/>
          </w:rPr>
          <w:instrText xml:space="preserve"> PAGEREF _Toc469403064 \h </w:instrText>
        </w:r>
        <w:r>
          <w:rPr>
            <w:noProof/>
            <w:webHidden/>
          </w:rPr>
        </w:r>
        <w:r>
          <w:rPr>
            <w:noProof/>
            <w:webHidden/>
          </w:rPr>
          <w:fldChar w:fldCharType="separate"/>
        </w:r>
        <w:r>
          <w:rPr>
            <w:noProof/>
            <w:webHidden/>
          </w:rPr>
          <w:t>14</w:t>
        </w:r>
        <w:r>
          <w:rPr>
            <w:noProof/>
            <w:webHidden/>
          </w:rPr>
          <w:fldChar w:fldCharType="end"/>
        </w:r>
      </w:hyperlink>
    </w:p>
    <w:p w14:paraId="742EE836" w14:textId="439093A8"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5" w:history="1">
        <w:r w:rsidRPr="00EE0EFC">
          <w:rPr>
            <w:rStyle w:val="Hyperlink"/>
            <w:noProof/>
          </w:rPr>
          <w:t>2.3.3.1 Chức năng Đăng nhập</w:t>
        </w:r>
        <w:r>
          <w:rPr>
            <w:noProof/>
            <w:webHidden/>
          </w:rPr>
          <w:tab/>
        </w:r>
        <w:r>
          <w:rPr>
            <w:noProof/>
            <w:webHidden/>
          </w:rPr>
          <w:fldChar w:fldCharType="begin"/>
        </w:r>
        <w:r>
          <w:rPr>
            <w:noProof/>
            <w:webHidden/>
          </w:rPr>
          <w:instrText xml:space="preserve"> PAGEREF _Toc469403065 \h </w:instrText>
        </w:r>
        <w:r>
          <w:rPr>
            <w:noProof/>
            <w:webHidden/>
          </w:rPr>
        </w:r>
        <w:r>
          <w:rPr>
            <w:noProof/>
            <w:webHidden/>
          </w:rPr>
          <w:fldChar w:fldCharType="separate"/>
        </w:r>
        <w:r>
          <w:rPr>
            <w:noProof/>
            <w:webHidden/>
          </w:rPr>
          <w:t>14</w:t>
        </w:r>
        <w:r>
          <w:rPr>
            <w:noProof/>
            <w:webHidden/>
          </w:rPr>
          <w:fldChar w:fldCharType="end"/>
        </w:r>
      </w:hyperlink>
    </w:p>
    <w:p w14:paraId="468F685C" w14:textId="5ADF1288"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6" w:history="1">
        <w:r w:rsidRPr="00EE0EFC">
          <w:rPr>
            <w:rStyle w:val="Hyperlink"/>
            <w:noProof/>
          </w:rPr>
          <w:t>2.3.3.2 Chức năng Quản lý nhân viên</w:t>
        </w:r>
        <w:r>
          <w:rPr>
            <w:noProof/>
            <w:webHidden/>
          </w:rPr>
          <w:tab/>
        </w:r>
        <w:r>
          <w:rPr>
            <w:noProof/>
            <w:webHidden/>
          </w:rPr>
          <w:fldChar w:fldCharType="begin"/>
        </w:r>
        <w:r>
          <w:rPr>
            <w:noProof/>
            <w:webHidden/>
          </w:rPr>
          <w:instrText xml:space="preserve"> PAGEREF _Toc469403066 \h </w:instrText>
        </w:r>
        <w:r>
          <w:rPr>
            <w:noProof/>
            <w:webHidden/>
          </w:rPr>
        </w:r>
        <w:r>
          <w:rPr>
            <w:noProof/>
            <w:webHidden/>
          </w:rPr>
          <w:fldChar w:fldCharType="separate"/>
        </w:r>
        <w:r>
          <w:rPr>
            <w:noProof/>
            <w:webHidden/>
          </w:rPr>
          <w:t>14</w:t>
        </w:r>
        <w:r>
          <w:rPr>
            <w:noProof/>
            <w:webHidden/>
          </w:rPr>
          <w:fldChar w:fldCharType="end"/>
        </w:r>
      </w:hyperlink>
    </w:p>
    <w:p w14:paraId="06A37E4C" w14:textId="21B446B1"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7" w:history="1">
        <w:r w:rsidRPr="00EE0EFC">
          <w:rPr>
            <w:rStyle w:val="Hyperlink"/>
            <w:noProof/>
          </w:rPr>
          <w:t>2.3.3.3 Chức năng Quản lý nhà cung cấp</w:t>
        </w:r>
        <w:r>
          <w:rPr>
            <w:noProof/>
            <w:webHidden/>
          </w:rPr>
          <w:tab/>
        </w:r>
        <w:r>
          <w:rPr>
            <w:noProof/>
            <w:webHidden/>
          </w:rPr>
          <w:fldChar w:fldCharType="begin"/>
        </w:r>
        <w:r>
          <w:rPr>
            <w:noProof/>
            <w:webHidden/>
          </w:rPr>
          <w:instrText xml:space="preserve"> PAGEREF _Toc469403067 \h </w:instrText>
        </w:r>
        <w:r>
          <w:rPr>
            <w:noProof/>
            <w:webHidden/>
          </w:rPr>
        </w:r>
        <w:r>
          <w:rPr>
            <w:noProof/>
            <w:webHidden/>
          </w:rPr>
          <w:fldChar w:fldCharType="separate"/>
        </w:r>
        <w:r>
          <w:rPr>
            <w:noProof/>
            <w:webHidden/>
          </w:rPr>
          <w:t>15</w:t>
        </w:r>
        <w:r>
          <w:rPr>
            <w:noProof/>
            <w:webHidden/>
          </w:rPr>
          <w:fldChar w:fldCharType="end"/>
        </w:r>
      </w:hyperlink>
    </w:p>
    <w:p w14:paraId="4930DA2A" w14:textId="4A9061A2"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8" w:history="1">
        <w:r w:rsidRPr="00EE0EFC">
          <w:rPr>
            <w:rStyle w:val="Hyperlink"/>
            <w:noProof/>
          </w:rPr>
          <w:t>2.3.3.4 Chức năng Quản lý đăng nhập</w:t>
        </w:r>
        <w:r>
          <w:rPr>
            <w:noProof/>
            <w:webHidden/>
          </w:rPr>
          <w:tab/>
        </w:r>
        <w:r>
          <w:rPr>
            <w:noProof/>
            <w:webHidden/>
          </w:rPr>
          <w:fldChar w:fldCharType="begin"/>
        </w:r>
        <w:r>
          <w:rPr>
            <w:noProof/>
            <w:webHidden/>
          </w:rPr>
          <w:instrText xml:space="preserve"> PAGEREF _Toc469403068 \h </w:instrText>
        </w:r>
        <w:r>
          <w:rPr>
            <w:noProof/>
            <w:webHidden/>
          </w:rPr>
        </w:r>
        <w:r>
          <w:rPr>
            <w:noProof/>
            <w:webHidden/>
          </w:rPr>
          <w:fldChar w:fldCharType="separate"/>
        </w:r>
        <w:r>
          <w:rPr>
            <w:noProof/>
            <w:webHidden/>
          </w:rPr>
          <w:t>16</w:t>
        </w:r>
        <w:r>
          <w:rPr>
            <w:noProof/>
            <w:webHidden/>
          </w:rPr>
          <w:fldChar w:fldCharType="end"/>
        </w:r>
      </w:hyperlink>
    </w:p>
    <w:p w14:paraId="722E4BB4" w14:textId="2F51B2AE"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69" w:history="1">
        <w:r w:rsidRPr="00EE0EFC">
          <w:rPr>
            <w:rStyle w:val="Hyperlink"/>
            <w:noProof/>
          </w:rPr>
          <w:t>2.3.3.5 Chức năng Quản lý loại xe</w:t>
        </w:r>
        <w:r>
          <w:rPr>
            <w:noProof/>
            <w:webHidden/>
          </w:rPr>
          <w:tab/>
        </w:r>
        <w:r>
          <w:rPr>
            <w:noProof/>
            <w:webHidden/>
          </w:rPr>
          <w:fldChar w:fldCharType="begin"/>
        </w:r>
        <w:r>
          <w:rPr>
            <w:noProof/>
            <w:webHidden/>
          </w:rPr>
          <w:instrText xml:space="preserve"> PAGEREF _Toc469403069 \h </w:instrText>
        </w:r>
        <w:r>
          <w:rPr>
            <w:noProof/>
            <w:webHidden/>
          </w:rPr>
        </w:r>
        <w:r>
          <w:rPr>
            <w:noProof/>
            <w:webHidden/>
          </w:rPr>
          <w:fldChar w:fldCharType="separate"/>
        </w:r>
        <w:r>
          <w:rPr>
            <w:noProof/>
            <w:webHidden/>
          </w:rPr>
          <w:t>16</w:t>
        </w:r>
        <w:r>
          <w:rPr>
            <w:noProof/>
            <w:webHidden/>
          </w:rPr>
          <w:fldChar w:fldCharType="end"/>
        </w:r>
      </w:hyperlink>
    </w:p>
    <w:p w14:paraId="751B3F69" w14:textId="4A4BBAE8"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70" w:history="1">
        <w:r w:rsidRPr="00EE0EFC">
          <w:rPr>
            <w:rStyle w:val="Hyperlink"/>
            <w:noProof/>
          </w:rPr>
          <w:t>2.3.3.6 Chức năng Quản lý xe</w:t>
        </w:r>
        <w:r>
          <w:rPr>
            <w:noProof/>
            <w:webHidden/>
          </w:rPr>
          <w:tab/>
        </w:r>
        <w:r>
          <w:rPr>
            <w:noProof/>
            <w:webHidden/>
          </w:rPr>
          <w:fldChar w:fldCharType="begin"/>
        </w:r>
        <w:r>
          <w:rPr>
            <w:noProof/>
            <w:webHidden/>
          </w:rPr>
          <w:instrText xml:space="preserve"> PAGEREF _Toc469403070 \h </w:instrText>
        </w:r>
        <w:r>
          <w:rPr>
            <w:noProof/>
            <w:webHidden/>
          </w:rPr>
        </w:r>
        <w:r>
          <w:rPr>
            <w:noProof/>
            <w:webHidden/>
          </w:rPr>
          <w:fldChar w:fldCharType="separate"/>
        </w:r>
        <w:r>
          <w:rPr>
            <w:noProof/>
            <w:webHidden/>
          </w:rPr>
          <w:t>17</w:t>
        </w:r>
        <w:r>
          <w:rPr>
            <w:noProof/>
            <w:webHidden/>
          </w:rPr>
          <w:fldChar w:fldCharType="end"/>
        </w:r>
      </w:hyperlink>
    </w:p>
    <w:p w14:paraId="315C8546" w14:textId="33F99263" w:rsidR="00AF7F33" w:rsidRDefault="00AF7F33">
      <w:pPr>
        <w:pStyle w:val="TOC4"/>
        <w:tabs>
          <w:tab w:val="right" w:leader="dot" w:pos="9111"/>
        </w:tabs>
        <w:rPr>
          <w:rFonts w:asciiTheme="minorHAnsi" w:eastAsiaTheme="minorEastAsia" w:hAnsiTheme="minorHAnsi" w:cstheme="minorBidi"/>
          <w:noProof/>
          <w:sz w:val="22"/>
          <w:szCs w:val="22"/>
        </w:rPr>
      </w:pPr>
      <w:hyperlink w:anchor="_Toc469403071" w:history="1">
        <w:r w:rsidRPr="00EE0EFC">
          <w:rPr>
            <w:rStyle w:val="Hyperlink"/>
            <w:noProof/>
          </w:rPr>
          <w:t>2.3.3.7 Chức năng Lập hóa đơn</w:t>
        </w:r>
        <w:r>
          <w:rPr>
            <w:noProof/>
            <w:webHidden/>
          </w:rPr>
          <w:tab/>
        </w:r>
        <w:r>
          <w:rPr>
            <w:noProof/>
            <w:webHidden/>
          </w:rPr>
          <w:fldChar w:fldCharType="begin"/>
        </w:r>
        <w:r>
          <w:rPr>
            <w:noProof/>
            <w:webHidden/>
          </w:rPr>
          <w:instrText xml:space="preserve"> PAGEREF _Toc469403071 \h </w:instrText>
        </w:r>
        <w:r>
          <w:rPr>
            <w:noProof/>
            <w:webHidden/>
          </w:rPr>
        </w:r>
        <w:r>
          <w:rPr>
            <w:noProof/>
            <w:webHidden/>
          </w:rPr>
          <w:fldChar w:fldCharType="separate"/>
        </w:r>
        <w:r>
          <w:rPr>
            <w:noProof/>
            <w:webHidden/>
          </w:rPr>
          <w:t>18</w:t>
        </w:r>
        <w:r>
          <w:rPr>
            <w:noProof/>
            <w:webHidden/>
          </w:rPr>
          <w:fldChar w:fldCharType="end"/>
        </w:r>
      </w:hyperlink>
    </w:p>
    <w:p w14:paraId="45719816" w14:textId="6A10D86B" w:rsidR="00AF7F33" w:rsidRDefault="00AF7F33">
      <w:pPr>
        <w:pStyle w:val="TOC1"/>
        <w:tabs>
          <w:tab w:val="right" w:leader="dot" w:pos="9111"/>
        </w:tabs>
        <w:rPr>
          <w:rFonts w:asciiTheme="minorHAnsi" w:eastAsiaTheme="minorEastAsia" w:hAnsiTheme="minorHAnsi" w:cstheme="minorBidi"/>
          <w:noProof/>
          <w:sz w:val="22"/>
          <w:szCs w:val="22"/>
        </w:rPr>
      </w:pPr>
      <w:hyperlink w:anchor="_Toc469403072" w:history="1">
        <w:r w:rsidRPr="00EE0EFC">
          <w:rPr>
            <w:rStyle w:val="Hyperlink"/>
            <w:noProof/>
          </w:rPr>
          <w:t>CHƯƠNG 3: TÀI LIỆU THIẾT KẾ</w:t>
        </w:r>
        <w:r>
          <w:rPr>
            <w:noProof/>
            <w:webHidden/>
          </w:rPr>
          <w:tab/>
        </w:r>
        <w:r>
          <w:rPr>
            <w:noProof/>
            <w:webHidden/>
          </w:rPr>
          <w:fldChar w:fldCharType="begin"/>
        </w:r>
        <w:r>
          <w:rPr>
            <w:noProof/>
            <w:webHidden/>
          </w:rPr>
          <w:instrText xml:space="preserve"> PAGEREF _Toc469403072 \h </w:instrText>
        </w:r>
        <w:r>
          <w:rPr>
            <w:noProof/>
            <w:webHidden/>
          </w:rPr>
        </w:r>
        <w:r>
          <w:rPr>
            <w:noProof/>
            <w:webHidden/>
          </w:rPr>
          <w:fldChar w:fldCharType="separate"/>
        </w:r>
        <w:r>
          <w:rPr>
            <w:noProof/>
            <w:webHidden/>
          </w:rPr>
          <w:t>19</w:t>
        </w:r>
        <w:r>
          <w:rPr>
            <w:noProof/>
            <w:webHidden/>
          </w:rPr>
          <w:fldChar w:fldCharType="end"/>
        </w:r>
      </w:hyperlink>
    </w:p>
    <w:p w14:paraId="31E44CAC" w14:textId="6866CC9F"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73" w:history="1">
        <w:r w:rsidRPr="00EE0EFC">
          <w:rPr>
            <w:rStyle w:val="Hyperlink"/>
            <w:noProof/>
          </w:rPr>
          <w:t>3.1 Kiến trúc</w:t>
        </w:r>
        <w:r>
          <w:rPr>
            <w:noProof/>
            <w:webHidden/>
          </w:rPr>
          <w:tab/>
        </w:r>
        <w:r>
          <w:rPr>
            <w:noProof/>
            <w:webHidden/>
          </w:rPr>
          <w:fldChar w:fldCharType="begin"/>
        </w:r>
        <w:r>
          <w:rPr>
            <w:noProof/>
            <w:webHidden/>
          </w:rPr>
          <w:instrText xml:space="preserve"> PAGEREF _Toc469403073 \h </w:instrText>
        </w:r>
        <w:r>
          <w:rPr>
            <w:noProof/>
            <w:webHidden/>
          </w:rPr>
        </w:r>
        <w:r>
          <w:rPr>
            <w:noProof/>
            <w:webHidden/>
          </w:rPr>
          <w:fldChar w:fldCharType="separate"/>
        </w:r>
        <w:r>
          <w:rPr>
            <w:noProof/>
            <w:webHidden/>
          </w:rPr>
          <w:t>19</w:t>
        </w:r>
        <w:r>
          <w:rPr>
            <w:noProof/>
            <w:webHidden/>
          </w:rPr>
          <w:fldChar w:fldCharType="end"/>
        </w:r>
      </w:hyperlink>
    </w:p>
    <w:p w14:paraId="1E5E43AB" w14:textId="759431B1"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74" w:history="1">
        <w:r w:rsidRPr="00EE0EFC">
          <w:rPr>
            <w:rStyle w:val="Hyperlink"/>
            <w:noProof/>
          </w:rPr>
          <w:t>3.2 Giao diện</w:t>
        </w:r>
        <w:r>
          <w:rPr>
            <w:noProof/>
            <w:webHidden/>
          </w:rPr>
          <w:tab/>
        </w:r>
        <w:r>
          <w:rPr>
            <w:noProof/>
            <w:webHidden/>
          </w:rPr>
          <w:fldChar w:fldCharType="begin"/>
        </w:r>
        <w:r>
          <w:rPr>
            <w:noProof/>
            <w:webHidden/>
          </w:rPr>
          <w:instrText xml:space="preserve"> PAGEREF _Toc469403074 \h </w:instrText>
        </w:r>
        <w:r>
          <w:rPr>
            <w:noProof/>
            <w:webHidden/>
          </w:rPr>
        </w:r>
        <w:r>
          <w:rPr>
            <w:noProof/>
            <w:webHidden/>
          </w:rPr>
          <w:fldChar w:fldCharType="separate"/>
        </w:r>
        <w:r>
          <w:rPr>
            <w:noProof/>
            <w:webHidden/>
          </w:rPr>
          <w:t>21</w:t>
        </w:r>
        <w:r>
          <w:rPr>
            <w:noProof/>
            <w:webHidden/>
          </w:rPr>
          <w:fldChar w:fldCharType="end"/>
        </w:r>
      </w:hyperlink>
    </w:p>
    <w:p w14:paraId="2156C127" w14:textId="1152B0BD"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75" w:history="1">
        <w:r w:rsidRPr="00EE0EFC">
          <w:rPr>
            <w:rStyle w:val="Hyperlink"/>
            <w:noProof/>
          </w:rPr>
          <w:t>3.3 Mô hình ERD</w:t>
        </w:r>
        <w:r>
          <w:rPr>
            <w:noProof/>
            <w:webHidden/>
          </w:rPr>
          <w:tab/>
        </w:r>
        <w:r>
          <w:rPr>
            <w:noProof/>
            <w:webHidden/>
          </w:rPr>
          <w:fldChar w:fldCharType="begin"/>
        </w:r>
        <w:r>
          <w:rPr>
            <w:noProof/>
            <w:webHidden/>
          </w:rPr>
          <w:instrText xml:space="preserve"> PAGEREF _Toc469403075 \h </w:instrText>
        </w:r>
        <w:r>
          <w:rPr>
            <w:noProof/>
            <w:webHidden/>
          </w:rPr>
        </w:r>
        <w:r>
          <w:rPr>
            <w:noProof/>
            <w:webHidden/>
          </w:rPr>
          <w:fldChar w:fldCharType="separate"/>
        </w:r>
        <w:r>
          <w:rPr>
            <w:noProof/>
            <w:webHidden/>
          </w:rPr>
          <w:t>27</w:t>
        </w:r>
        <w:r>
          <w:rPr>
            <w:noProof/>
            <w:webHidden/>
          </w:rPr>
          <w:fldChar w:fldCharType="end"/>
        </w:r>
      </w:hyperlink>
    </w:p>
    <w:p w14:paraId="183CBA54" w14:textId="78F05B7E"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76" w:history="1">
        <w:r w:rsidRPr="00EE0EFC">
          <w:rPr>
            <w:rStyle w:val="Hyperlink"/>
            <w:noProof/>
          </w:rPr>
          <w:t>3.4 Class diagram</w:t>
        </w:r>
        <w:r>
          <w:rPr>
            <w:noProof/>
            <w:webHidden/>
          </w:rPr>
          <w:tab/>
        </w:r>
        <w:r>
          <w:rPr>
            <w:noProof/>
            <w:webHidden/>
          </w:rPr>
          <w:fldChar w:fldCharType="begin"/>
        </w:r>
        <w:r>
          <w:rPr>
            <w:noProof/>
            <w:webHidden/>
          </w:rPr>
          <w:instrText xml:space="preserve"> PAGEREF _Toc469403076 \h </w:instrText>
        </w:r>
        <w:r>
          <w:rPr>
            <w:noProof/>
            <w:webHidden/>
          </w:rPr>
        </w:r>
        <w:r>
          <w:rPr>
            <w:noProof/>
            <w:webHidden/>
          </w:rPr>
          <w:fldChar w:fldCharType="separate"/>
        </w:r>
        <w:r>
          <w:rPr>
            <w:noProof/>
            <w:webHidden/>
          </w:rPr>
          <w:t>27</w:t>
        </w:r>
        <w:r>
          <w:rPr>
            <w:noProof/>
            <w:webHidden/>
          </w:rPr>
          <w:fldChar w:fldCharType="end"/>
        </w:r>
      </w:hyperlink>
    </w:p>
    <w:p w14:paraId="6CC4F517" w14:textId="0A4918A3" w:rsidR="00AF7F33" w:rsidRDefault="00AF7F33">
      <w:pPr>
        <w:pStyle w:val="TOC2"/>
        <w:tabs>
          <w:tab w:val="right" w:leader="dot" w:pos="9111"/>
        </w:tabs>
        <w:rPr>
          <w:rFonts w:asciiTheme="minorHAnsi" w:eastAsiaTheme="minorEastAsia" w:hAnsiTheme="minorHAnsi" w:cstheme="minorBidi"/>
          <w:noProof/>
          <w:sz w:val="22"/>
          <w:szCs w:val="22"/>
        </w:rPr>
      </w:pPr>
      <w:hyperlink w:anchor="_Toc469403077" w:history="1">
        <w:r w:rsidRPr="00EE0EFC">
          <w:rPr>
            <w:rStyle w:val="Hyperlink"/>
            <w:noProof/>
          </w:rPr>
          <w:t>3.5 Sequence Diagram</w:t>
        </w:r>
        <w:r>
          <w:rPr>
            <w:noProof/>
            <w:webHidden/>
          </w:rPr>
          <w:tab/>
        </w:r>
        <w:r>
          <w:rPr>
            <w:noProof/>
            <w:webHidden/>
          </w:rPr>
          <w:fldChar w:fldCharType="begin"/>
        </w:r>
        <w:r>
          <w:rPr>
            <w:noProof/>
            <w:webHidden/>
          </w:rPr>
          <w:instrText xml:space="preserve"> PAGEREF _Toc469403077 \h </w:instrText>
        </w:r>
        <w:r>
          <w:rPr>
            <w:noProof/>
            <w:webHidden/>
          </w:rPr>
        </w:r>
        <w:r>
          <w:rPr>
            <w:noProof/>
            <w:webHidden/>
          </w:rPr>
          <w:fldChar w:fldCharType="separate"/>
        </w:r>
        <w:r>
          <w:rPr>
            <w:noProof/>
            <w:webHidden/>
          </w:rPr>
          <w:t>29</w:t>
        </w:r>
        <w:r>
          <w:rPr>
            <w:noProof/>
            <w:webHidden/>
          </w:rPr>
          <w:fldChar w:fldCharType="end"/>
        </w:r>
      </w:hyperlink>
    </w:p>
    <w:p w14:paraId="25EF0A99" w14:textId="31B030AD" w:rsidR="00C75086" w:rsidRDefault="00C75086">
      <w:pPr>
        <w:spacing w:after="200" w:line="276" w:lineRule="auto"/>
        <w:rPr>
          <w:sz w:val="26"/>
          <w:szCs w:val="26"/>
        </w:rPr>
      </w:pPr>
      <w:r>
        <w:rPr>
          <w:sz w:val="26"/>
          <w:szCs w:val="26"/>
        </w:rPr>
        <w:fldChar w:fldCharType="end"/>
      </w:r>
      <w:commentRangeEnd w:id="5"/>
      <w:r>
        <w:rPr>
          <w:rStyle w:val="CommentReference"/>
        </w:rPr>
        <w:commentReference w:id="5"/>
      </w:r>
    </w:p>
    <w:p w14:paraId="5E7661C7" w14:textId="77777777" w:rsidR="007E6AB9" w:rsidRDefault="007E6AB9">
      <w:pPr>
        <w:spacing w:after="200" w:line="276" w:lineRule="auto"/>
        <w:rPr>
          <w:sz w:val="26"/>
          <w:szCs w:val="26"/>
        </w:rPr>
      </w:pPr>
      <w:r>
        <w:rPr>
          <w:sz w:val="26"/>
          <w:szCs w:val="26"/>
        </w:rPr>
        <w:br w:type="page"/>
      </w:r>
    </w:p>
    <w:p w14:paraId="7E91F318"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692ED43D" w14:textId="77777777" w:rsidR="00791EED" w:rsidRPr="006C3A2B" w:rsidRDefault="00791EED" w:rsidP="00791EED">
      <w:pPr>
        <w:spacing w:before="60" w:after="60" w:line="276" w:lineRule="auto"/>
        <w:ind w:firstLine="720"/>
        <w:jc w:val="both"/>
      </w:pPr>
    </w:p>
    <w:p w14:paraId="4491187A"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D64E4E1" w14:textId="5672A47C" w:rsidR="00791EED" w:rsidRPr="006C3A2B" w:rsidRDefault="002526A2" w:rsidP="005A05D2">
      <w:pPr>
        <w:pStyle w:val="Nidungvnbn"/>
      </w:pPr>
      <w:r>
        <w:t>SRS</w:t>
      </w:r>
      <w:r w:rsidR="005A05D2">
        <w:tab/>
      </w:r>
      <w:r w:rsidR="005A05D2">
        <w:tab/>
      </w:r>
      <w:r w:rsidRPr="002526A2">
        <w:t>Software Requirement Specification</w:t>
      </w:r>
    </w:p>
    <w:p w14:paraId="72AD3612" w14:textId="719BF66E" w:rsidR="00791EED" w:rsidRPr="006C3A2B" w:rsidRDefault="002526A2" w:rsidP="005A05D2">
      <w:pPr>
        <w:pStyle w:val="Nidungvnbn"/>
      </w:pPr>
      <w:r>
        <w:t>UC</w:t>
      </w:r>
      <w:r w:rsidR="00791EED" w:rsidRPr="006C3A2B">
        <w:t xml:space="preserve">        </w:t>
      </w:r>
      <w:r w:rsidR="005A05D2">
        <w:tab/>
      </w:r>
      <w:r>
        <w:t>Use Case</w:t>
      </w:r>
    </w:p>
    <w:p w14:paraId="7A00426D" w14:textId="0F41FAC3" w:rsidR="00791EED" w:rsidRPr="006C3A2B" w:rsidRDefault="00F7757C" w:rsidP="005A05D2">
      <w:pPr>
        <w:pStyle w:val="Nidungvnbn"/>
      </w:pPr>
      <w:r>
        <w:t>GUI</w:t>
      </w:r>
      <w:r w:rsidR="00791EED">
        <w:tab/>
      </w:r>
      <w:r w:rsidR="005A05D2">
        <w:tab/>
      </w:r>
      <w:r>
        <w:t>Graphical User Interface</w:t>
      </w:r>
    </w:p>
    <w:p w14:paraId="50E6A46A" w14:textId="77777777" w:rsidR="00F7757C" w:rsidRDefault="00F7757C" w:rsidP="005A05D2">
      <w:pPr>
        <w:pStyle w:val="Nidungvnbn"/>
      </w:pPr>
      <w:r>
        <w:t>BUS</w:t>
      </w:r>
      <w:r w:rsidR="005A05D2">
        <w:tab/>
      </w:r>
      <w:r>
        <w:tab/>
        <w:t>Business Logic Layer</w:t>
      </w:r>
    </w:p>
    <w:p w14:paraId="400E18A2" w14:textId="77777777" w:rsidR="00F7757C" w:rsidRDefault="00F7757C" w:rsidP="005A05D2">
      <w:pPr>
        <w:pStyle w:val="Nidungvnbn"/>
      </w:pPr>
      <w:r>
        <w:t>DAO</w:t>
      </w:r>
      <w:r>
        <w:tab/>
      </w:r>
      <w:r>
        <w:tab/>
        <w:t>Data Access Layer</w:t>
      </w:r>
    </w:p>
    <w:p w14:paraId="08E93704" w14:textId="08B45D3A" w:rsidR="007E6AB9" w:rsidRDefault="00F7757C" w:rsidP="005A05D2">
      <w:pPr>
        <w:pStyle w:val="Nidungvnbn"/>
      </w:pPr>
      <w:r>
        <w:t>DTO</w:t>
      </w:r>
      <w:r>
        <w:tab/>
      </w:r>
      <w:r>
        <w:tab/>
        <w:t>Data Transfer Object</w:t>
      </w:r>
      <w:r>
        <w:tab/>
      </w:r>
      <w:r w:rsidR="007E6AB9">
        <w:br w:type="page"/>
      </w:r>
    </w:p>
    <w:p w14:paraId="75F04886" w14:textId="77777777" w:rsidR="007E6AB9" w:rsidRPr="007E6AB9" w:rsidRDefault="007B1A23" w:rsidP="00DC2276">
      <w:pPr>
        <w:pStyle w:val="Chng"/>
        <w:jc w:val="center"/>
      </w:pPr>
      <w:bookmarkStart w:id="7" w:name="_Toc469403046"/>
      <w:commentRangeStart w:id="8"/>
      <w:r>
        <w:lastRenderedPageBreak/>
        <w:t>DANH MỤC</w:t>
      </w:r>
      <w:commentRangeEnd w:id="8"/>
      <w:r w:rsidR="00CA1C39">
        <w:rPr>
          <w:rStyle w:val="CommentReference"/>
        </w:rPr>
        <w:commentReference w:id="8"/>
      </w:r>
      <w:r>
        <w:t xml:space="preserve"> CÁC BẢNG BIỂU, HÌNH VẼ, ĐỒ THỊ</w:t>
      </w:r>
      <w:bookmarkEnd w:id="7"/>
    </w:p>
    <w:p w14:paraId="1E1B461A" w14:textId="77777777" w:rsidR="007E6AB9" w:rsidRPr="00791EED" w:rsidRDefault="00791EED" w:rsidP="00DC2276">
      <w:pPr>
        <w:rPr>
          <w:b/>
          <w:sz w:val="28"/>
        </w:rPr>
      </w:pPr>
      <w:r w:rsidRPr="00791EED">
        <w:rPr>
          <w:b/>
          <w:sz w:val="28"/>
        </w:rPr>
        <w:t>DANH MỤC HÌNH</w:t>
      </w:r>
    </w:p>
    <w:p w14:paraId="21CDC1EB" w14:textId="34457D78" w:rsidR="00AF7F33" w:rsidRDefault="00F0702A">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r:id="rId13" w:anchor="_Toc469402981" w:history="1">
        <w:r w:rsidR="00AF7F33" w:rsidRPr="00986D4B">
          <w:rPr>
            <w:rStyle w:val="Hyperlink"/>
            <w:noProof/>
          </w:rPr>
          <w:t>Hình 1 – Use-case Quản lý</w:t>
        </w:r>
        <w:r w:rsidR="00AF7F33">
          <w:rPr>
            <w:noProof/>
            <w:webHidden/>
          </w:rPr>
          <w:tab/>
        </w:r>
        <w:r w:rsidR="00AF7F33">
          <w:rPr>
            <w:noProof/>
            <w:webHidden/>
          </w:rPr>
          <w:fldChar w:fldCharType="begin"/>
        </w:r>
        <w:r w:rsidR="00AF7F33">
          <w:rPr>
            <w:noProof/>
            <w:webHidden/>
          </w:rPr>
          <w:instrText xml:space="preserve"> PAGEREF _Toc469402981 \h </w:instrText>
        </w:r>
        <w:r w:rsidR="00AF7F33">
          <w:rPr>
            <w:noProof/>
            <w:webHidden/>
          </w:rPr>
        </w:r>
        <w:r w:rsidR="00AF7F33">
          <w:rPr>
            <w:noProof/>
            <w:webHidden/>
          </w:rPr>
          <w:fldChar w:fldCharType="separate"/>
        </w:r>
        <w:r w:rsidR="00AF7F33">
          <w:rPr>
            <w:noProof/>
            <w:webHidden/>
          </w:rPr>
          <w:t>12</w:t>
        </w:r>
        <w:r w:rsidR="00AF7F33">
          <w:rPr>
            <w:noProof/>
            <w:webHidden/>
          </w:rPr>
          <w:fldChar w:fldCharType="end"/>
        </w:r>
      </w:hyperlink>
    </w:p>
    <w:p w14:paraId="6D9521C5" w14:textId="7D75F090"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4" w:anchor="_Toc469402982" w:history="1">
        <w:r w:rsidRPr="00986D4B">
          <w:rPr>
            <w:rStyle w:val="Hyperlink"/>
            <w:noProof/>
          </w:rPr>
          <w:t>Hình 2 – Use-case Nhân viên</w:t>
        </w:r>
        <w:r>
          <w:rPr>
            <w:noProof/>
            <w:webHidden/>
          </w:rPr>
          <w:tab/>
        </w:r>
        <w:r>
          <w:rPr>
            <w:noProof/>
            <w:webHidden/>
          </w:rPr>
          <w:fldChar w:fldCharType="begin"/>
        </w:r>
        <w:r>
          <w:rPr>
            <w:noProof/>
            <w:webHidden/>
          </w:rPr>
          <w:instrText xml:space="preserve"> PAGEREF _Toc469402982 \h </w:instrText>
        </w:r>
        <w:r>
          <w:rPr>
            <w:noProof/>
            <w:webHidden/>
          </w:rPr>
        </w:r>
        <w:r>
          <w:rPr>
            <w:noProof/>
            <w:webHidden/>
          </w:rPr>
          <w:fldChar w:fldCharType="separate"/>
        </w:r>
        <w:r>
          <w:rPr>
            <w:noProof/>
            <w:webHidden/>
          </w:rPr>
          <w:t>13</w:t>
        </w:r>
        <w:r>
          <w:rPr>
            <w:noProof/>
            <w:webHidden/>
          </w:rPr>
          <w:fldChar w:fldCharType="end"/>
        </w:r>
      </w:hyperlink>
    </w:p>
    <w:p w14:paraId="0D3D74C3" w14:textId="25765B08"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5" w:anchor="_Toc469402983" w:history="1">
        <w:r w:rsidRPr="00986D4B">
          <w:rPr>
            <w:rStyle w:val="Hyperlink"/>
            <w:noProof/>
          </w:rPr>
          <w:t>Hình 3 – Tầng giao diện GUI</w:t>
        </w:r>
        <w:r>
          <w:rPr>
            <w:noProof/>
            <w:webHidden/>
          </w:rPr>
          <w:tab/>
        </w:r>
        <w:r>
          <w:rPr>
            <w:noProof/>
            <w:webHidden/>
          </w:rPr>
          <w:fldChar w:fldCharType="begin"/>
        </w:r>
        <w:r>
          <w:rPr>
            <w:noProof/>
            <w:webHidden/>
          </w:rPr>
          <w:instrText xml:space="preserve"> PAGEREF _Toc469402983 \h </w:instrText>
        </w:r>
        <w:r>
          <w:rPr>
            <w:noProof/>
            <w:webHidden/>
          </w:rPr>
        </w:r>
        <w:r>
          <w:rPr>
            <w:noProof/>
            <w:webHidden/>
          </w:rPr>
          <w:fldChar w:fldCharType="separate"/>
        </w:r>
        <w:r>
          <w:rPr>
            <w:noProof/>
            <w:webHidden/>
          </w:rPr>
          <w:t>19</w:t>
        </w:r>
        <w:r>
          <w:rPr>
            <w:noProof/>
            <w:webHidden/>
          </w:rPr>
          <w:fldChar w:fldCharType="end"/>
        </w:r>
      </w:hyperlink>
    </w:p>
    <w:p w14:paraId="09B5096D" w14:textId="6315C52C"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6" w:anchor="_Toc469402984" w:history="1">
        <w:r w:rsidRPr="00986D4B">
          <w:rPr>
            <w:rStyle w:val="Hyperlink"/>
            <w:noProof/>
          </w:rPr>
          <w:t>Hình 4 – Tầng QuanLyBanXe.BUS</w:t>
        </w:r>
        <w:r>
          <w:rPr>
            <w:noProof/>
            <w:webHidden/>
          </w:rPr>
          <w:tab/>
        </w:r>
        <w:r>
          <w:rPr>
            <w:noProof/>
            <w:webHidden/>
          </w:rPr>
          <w:fldChar w:fldCharType="begin"/>
        </w:r>
        <w:r>
          <w:rPr>
            <w:noProof/>
            <w:webHidden/>
          </w:rPr>
          <w:instrText xml:space="preserve"> PAGEREF _Toc469402984 \h </w:instrText>
        </w:r>
        <w:r>
          <w:rPr>
            <w:noProof/>
            <w:webHidden/>
          </w:rPr>
        </w:r>
        <w:r>
          <w:rPr>
            <w:noProof/>
            <w:webHidden/>
          </w:rPr>
          <w:fldChar w:fldCharType="separate"/>
        </w:r>
        <w:r>
          <w:rPr>
            <w:noProof/>
            <w:webHidden/>
          </w:rPr>
          <w:t>20</w:t>
        </w:r>
        <w:r>
          <w:rPr>
            <w:noProof/>
            <w:webHidden/>
          </w:rPr>
          <w:fldChar w:fldCharType="end"/>
        </w:r>
      </w:hyperlink>
    </w:p>
    <w:p w14:paraId="01375100" w14:textId="02A28EAC"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7" w:anchor="_Toc469402985" w:history="1">
        <w:r w:rsidRPr="00986D4B">
          <w:rPr>
            <w:rStyle w:val="Hyperlink"/>
            <w:noProof/>
          </w:rPr>
          <w:t>Hình 5 – Tầng QuanLyBanXe.DAO</w:t>
        </w:r>
        <w:r>
          <w:rPr>
            <w:noProof/>
            <w:webHidden/>
          </w:rPr>
          <w:tab/>
        </w:r>
        <w:r>
          <w:rPr>
            <w:noProof/>
            <w:webHidden/>
          </w:rPr>
          <w:fldChar w:fldCharType="begin"/>
        </w:r>
        <w:r>
          <w:rPr>
            <w:noProof/>
            <w:webHidden/>
          </w:rPr>
          <w:instrText xml:space="preserve"> PAGEREF _Toc469402985 \h </w:instrText>
        </w:r>
        <w:r>
          <w:rPr>
            <w:noProof/>
            <w:webHidden/>
          </w:rPr>
        </w:r>
        <w:r>
          <w:rPr>
            <w:noProof/>
            <w:webHidden/>
          </w:rPr>
          <w:fldChar w:fldCharType="separate"/>
        </w:r>
        <w:r>
          <w:rPr>
            <w:noProof/>
            <w:webHidden/>
          </w:rPr>
          <w:t>20</w:t>
        </w:r>
        <w:r>
          <w:rPr>
            <w:noProof/>
            <w:webHidden/>
          </w:rPr>
          <w:fldChar w:fldCharType="end"/>
        </w:r>
      </w:hyperlink>
    </w:p>
    <w:p w14:paraId="422B1B88" w14:textId="313668E4"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8" w:anchor="_Toc469402986" w:history="1">
        <w:r w:rsidRPr="00986D4B">
          <w:rPr>
            <w:rStyle w:val="Hyperlink"/>
            <w:noProof/>
          </w:rPr>
          <w:t>Hình 6 – Tầng QuanLyBanXe.DTO</w:t>
        </w:r>
        <w:r>
          <w:rPr>
            <w:noProof/>
            <w:webHidden/>
          </w:rPr>
          <w:tab/>
        </w:r>
        <w:r>
          <w:rPr>
            <w:noProof/>
            <w:webHidden/>
          </w:rPr>
          <w:fldChar w:fldCharType="begin"/>
        </w:r>
        <w:r>
          <w:rPr>
            <w:noProof/>
            <w:webHidden/>
          </w:rPr>
          <w:instrText xml:space="preserve"> PAGEREF _Toc469402986 \h </w:instrText>
        </w:r>
        <w:r>
          <w:rPr>
            <w:noProof/>
            <w:webHidden/>
          </w:rPr>
        </w:r>
        <w:r>
          <w:rPr>
            <w:noProof/>
            <w:webHidden/>
          </w:rPr>
          <w:fldChar w:fldCharType="separate"/>
        </w:r>
        <w:r>
          <w:rPr>
            <w:noProof/>
            <w:webHidden/>
          </w:rPr>
          <w:t>21</w:t>
        </w:r>
        <w:r>
          <w:rPr>
            <w:noProof/>
            <w:webHidden/>
          </w:rPr>
          <w:fldChar w:fldCharType="end"/>
        </w:r>
      </w:hyperlink>
    </w:p>
    <w:p w14:paraId="0ACC0288" w14:textId="587553F4"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19" w:anchor="_Toc469402987" w:history="1">
        <w:r w:rsidRPr="00986D4B">
          <w:rPr>
            <w:rStyle w:val="Hyperlink"/>
            <w:noProof/>
          </w:rPr>
          <w:t>Hình 7 – Form Đăng nhập</w:t>
        </w:r>
        <w:r>
          <w:rPr>
            <w:noProof/>
            <w:webHidden/>
          </w:rPr>
          <w:tab/>
        </w:r>
        <w:r>
          <w:rPr>
            <w:noProof/>
            <w:webHidden/>
          </w:rPr>
          <w:fldChar w:fldCharType="begin"/>
        </w:r>
        <w:r>
          <w:rPr>
            <w:noProof/>
            <w:webHidden/>
          </w:rPr>
          <w:instrText xml:space="preserve"> PAGEREF _Toc469402987 \h </w:instrText>
        </w:r>
        <w:r>
          <w:rPr>
            <w:noProof/>
            <w:webHidden/>
          </w:rPr>
        </w:r>
        <w:r>
          <w:rPr>
            <w:noProof/>
            <w:webHidden/>
          </w:rPr>
          <w:fldChar w:fldCharType="separate"/>
        </w:r>
        <w:r>
          <w:rPr>
            <w:noProof/>
            <w:webHidden/>
          </w:rPr>
          <w:t>21</w:t>
        </w:r>
        <w:r>
          <w:rPr>
            <w:noProof/>
            <w:webHidden/>
          </w:rPr>
          <w:fldChar w:fldCharType="end"/>
        </w:r>
      </w:hyperlink>
    </w:p>
    <w:p w14:paraId="4F89DD58" w14:textId="5CC38803"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0" w:anchor="_Toc469402988" w:history="1">
        <w:r w:rsidRPr="00986D4B">
          <w:rPr>
            <w:rStyle w:val="Hyperlink"/>
            <w:noProof/>
          </w:rPr>
          <w:t>Hình 8 – Giao diện chính</w:t>
        </w:r>
        <w:r>
          <w:rPr>
            <w:noProof/>
            <w:webHidden/>
          </w:rPr>
          <w:tab/>
        </w:r>
        <w:r>
          <w:rPr>
            <w:noProof/>
            <w:webHidden/>
          </w:rPr>
          <w:fldChar w:fldCharType="begin"/>
        </w:r>
        <w:r>
          <w:rPr>
            <w:noProof/>
            <w:webHidden/>
          </w:rPr>
          <w:instrText xml:space="preserve"> PAGEREF _Toc469402988 \h </w:instrText>
        </w:r>
        <w:r>
          <w:rPr>
            <w:noProof/>
            <w:webHidden/>
          </w:rPr>
        </w:r>
        <w:r>
          <w:rPr>
            <w:noProof/>
            <w:webHidden/>
          </w:rPr>
          <w:fldChar w:fldCharType="separate"/>
        </w:r>
        <w:r>
          <w:rPr>
            <w:noProof/>
            <w:webHidden/>
          </w:rPr>
          <w:t>22</w:t>
        </w:r>
        <w:r>
          <w:rPr>
            <w:noProof/>
            <w:webHidden/>
          </w:rPr>
          <w:fldChar w:fldCharType="end"/>
        </w:r>
      </w:hyperlink>
    </w:p>
    <w:p w14:paraId="76FD4CCF" w14:textId="2CE21408"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1" w:anchor="_Toc469402989" w:history="1">
        <w:r w:rsidRPr="00986D4B">
          <w:rPr>
            <w:rStyle w:val="Hyperlink"/>
            <w:noProof/>
          </w:rPr>
          <w:t>Hình 9 – Thẻ Nhà cung cấp</w:t>
        </w:r>
        <w:r>
          <w:rPr>
            <w:noProof/>
            <w:webHidden/>
          </w:rPr>
          <w:tab/>
        </w:r>
        <w:r>
          <w:rPr>
            <w:noProof/>
            <w:webHidden/>
          </w:rPr>
          <w:fldChar w:fldCharType="begin"/>
        </w:r>
        <w:r>
          <w:rPr>
            <w:noProof/>
            <w:webHidden/>
          </w:rPr>
          <w:instrText xml:space="preserve"> PAGEREF _Toc469402989 \h </w:instrText>
        </w:r>
        <w:r>
          <w:rPr>
            <w:noProof/>
            <w:webHidden/>
          </w:rPr>
        </w:r>
        <w:r>
          <w:rPr>
            <w:noProof/>
            <w:webHidden/>
          </w:rPr>
          <w:fldChar w:fldCharType="separate"/>
        </w:r>
        <w:r>
          <w:rPr>
            <w:noProof/>
            <w:webHidden/>
          </w:rPr>
          <w:t>23</w:t>
        </w:r>
        <w:r>
          <w:rPr>
            <w:noProof/>
            <w:webHidden/>
          </w:rPr>
          <w:fldChar w:fldCharType="end"/>
        </w:r>
      </w:hyperlink>
    </w:p>
    <w:p w14:paraId="6E78AB37" w14:textId="2B16A8E9"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2" w:anchor="_Toc469402990" w:history="1">
        <w:r w:rsidRPr="00986D4B">
          <w:rPr>
            <w:rStyle w:val="Hyperlink"/>
            <w:noProof/>
          </w:rPr>
          <w:t>Hình 10 – Thẻ Khách hàng</w:t>
        </w:r>
        <w:r>
          <w:rPr>
            <w:noProof/>
            <w:webHidden/>
          </w:rPr>
          <w:tab/>
        </w:r>
        <w:r>
          <w:rPr>
            <w:noProof/>
            <w:webHidden/>
          </w:rPr>
          <w:fldChar w:fldCharType="begin"/>
        </w:r>
        <w:r>
          <w:rPr>
            <w:noProof/>
            <w:webHidden/>
          </w:rPr>
          <w:instrText xml:space="preserve"> PAGEREF _Toc469402990 \h </w:instrText>
        </w:r>
        <w:r>
          <w:rPr>
            <w:noProof/>
            <w:webHidden/>
          </w:rPr>
        </w:r>
        <w:r>
          <w:rPr>
            <w:noProof/>
            <w:webHidden/>
          </w:rPr>
          <w:fldChar w:fldCharType="separate"/>
        </w:r>
        <w:r>
          <w:rPr>
            <w:noProof/>
            <w:webHidden/>
          </w:rPr>
          <w:t>23</w:t>
        </w:r>
        <w:r>
          <w:rPr>
            <w:noProof/>
            <w:webHidden/>
          </w:rPr>
          <w:fldChar w:fldCharType="end"/>
        </w:r>
      </w:hyperlink>
    </w:p>
    <w:p w14:paraId="264D4D4D" w14:textId="1E2C0358"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3" w:anchor="_Toc469402991" w:history="1">
        <w:r w:rsidRPr="00986D4B">
          <w:rPr>
            <w:rStyle w:val="Hyperlink"/>
            <w:noProof/>
          </w:rPr>
          <w:t>Hình 11 – Thẻ Loại xe</w:t>
        </w:r>
        <w:r>
          <w:rPr>
            <w:noProof/>
            <w:webHidden/>
          </w:rPr>
          <w:tab/>
        </w:r>
        <w:r>
          <w:rPr>
            <w:noProof/>
            <w:webHidden/>
          </w:rPr>
          <w:fldChar w:fldCharType="begin"/>
        </w:r>
        <w:r>
          <w:rPr>
            <w:noProof/>
            <w:webHidden/>
          </w:rPr>
          <w:instrText xml:space="preserve"> PAGEREF _Toc469402991 \h </w:instrText>
        </w:r>
        <w:r>
          <w:rPr>
            <w:noProof/>
            <w:webHidden/>
          </w:rPr>
        </w:r>
        <w:r>
          <w:rPr>
            <w:noProof/>
            <w:webHidden/>
          </w:rPr>
          <w:fldChar w:fldCharType="separate"/>
        </w:r>
        <w:r>
          <w:rPr>
            <w:noProof/>
            <w:webHidden/>
          </w:rPr>
          <w:t>24</w:t>
        </w:r>
        <w:r>
          <w:rPr>
            <w:noProof/>
            <w:webHidden/>
          </w:rPr>
          <w:fldChar w:fldCharType="end"/>
        </w:r>
      </w:hyperlink>
    </w:p>
    <w:p w14:paraId="7E9B413C" w14:textId="0F04420F"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4" w:anchor="_Toc469402992" w:history="1">
        <w:r w:rsidRPr="00986D4B">
          <w:rPr>
            <w:rStyle w:val="Hyperlink"/>
            <w:noProof/>
          </w:rPr>
          <w:t>Hình 12 – Thẻ Danh sách xe</w:t>
        </w:r>
        <w:r>
          <w:rPr>
            <w:noProof/>
            <w:webHidden/>
          </w:rPr>
          <w:tab/>
        </w:r>
        <w:r>
          <w:rPr>
            <w:noProof/>
            <w:webHidden/>
          </w:rPr>
          <w:fldChar w:fldCharType="begin"/>
        </w:r>
        <w:r>
          <w:rPr>
            <w:noProof/>
            <w:webHidden/>
          </w:rPr>
          <w:instrText xml:space="preserve"> PAGEREF _Toc469402992 \h </w:instrText>
        </w:r>
        <w:r>
          <w:rPr>
            <w:noProof/>
            <w:webHidden/>
          </w:rPr>
        </w:r>
        <w:r>
          <w:rPr>
            <w:noProof/>
            <w:webHidden/>
          </w:rPr>
          <w:fldChar w:fldCharType="separate"/>
        </w:r>
        <w:r>
          <w:rPr>
            <w:noProof/>
            <w:webHidden/>
          </w:rPr>
          <w:t>24</w:t>
        </w:r>
        <w:r>
          <w:rPr>
            <w:noProof/>
            <w:webHidden/>
          </w:rPr>
          <w:fldChar w:fldCharType="end"/>
        </w:r>
      </w:hyperlink>
    </w:p>
    <w:p w14:paraId="252298D4" w14:textId="4284CEE4"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5" w:anchor="_Toc469402993" w:history="1">
        <w:r w:rsidRPr="00986D4B">
          <w:rPr>
            <w:rStyle w:val="Hyperlink"/>
            <w:noProof/>
          </w:rPr>
          <w:t>Hình 13 – Thẻ Thuộc tính</w:t>
        </w:r>
        <w:r>
          <w:rPr>
            <w:noProof/>
            <w:webHidden/>
          </w:rPr>
          <w:tab/>
        </w:r>
        <w:r>
          <w:rPr>
            <w:noProof/>
            <w:webHidden/>
          </w:rPr>
          <w:fldChar w:fldCharType="begin"/>
        </w:r>
        <w:r>
          <w:rPr>
            <w:noProof/>
            <w:webHidden/>
          </w:rPr>
          <w:instrText xml:space="preserve"> PAGEREF _Toc469402993 \h </w:instrText>
        </w:r>
        <w:r>
          <w:rPr>
            <w:noProof/>
            <w:webHidden/>
          </w:rPr>
        </w:r>
        <w:r>
          <w:rPr>
            <w:noProof/>
            <w:webHidden/>
          </w:rPr>
          <w:fldChar w:fldCharType="separate"/>
        </w:r>
        <w:r>
          <w:rPr>
            <w:noProof/>
            <w:webHidden/>
          </w:rPr>
          <w:t>25</w:t>
        </w:r>
        <w:r>
          <w:rPr>
            <w:noProof/>
            <w:webHidden/>
          </w:rPr>
          <w:fldChar w:fldCharType="end"/>
        </w:r>
      </w:hyperlink>
    </w:p>
    <w:p w14:paraId="3B4DC493" w14:textId="3EB98CEC" w:rsidR="00AF7F33" w:rsidRDefault="00AF7F33">
      <w:pPr>
        <w:pStyle w:val="TableofFigures"/>
        <w:tabs>
          <w:tab w:val="right" w:leader="dot" w:pos="9111"/>
        </w:tabs>
        <w:rPr>
          <w:rFonts w:asciiTheme="minorHAnsi" w:eastAsiaTheme="minorEastAsia" w:hAnsiTheme="minorHAnsi" w:cstheme="minorBidi"/>
          <w:noProof/>
          <w:sz w:val="22"/>
          <w:szCs w:val="22"/>
        </w:rPr>
      </w:pPr>
      <w:hyperlink w:anchor="_Toc469402994" w:history="1">
        <w:r w:rsidRPr="00986D4B">
          <w:rPr>
            <w:rStyle w:val="Hyperlink"/>
            <w:noProof/>
          </w:rPr>
          <w:t>Hình 14 – Lập hóa đơn</w:t>
        </w:r>
        <w:r>
          <w:rPr>
            <w:noProof/>
            <w:webHidden/>
          </w:rPr>
          <w:tab/>
        </w:r>
        <w:r>
          <w:rPr>
            <w:noProof/>
            <w:webHidden/>
          </w:rPr>
          <w:fldChar w:fldCharType="begin"/>
        </w:r>
        <w:r>
          <w:rPr>
            <w:noProof/>
            <w:webHidden/>
          </w:rPr>
          <w:instrText xml:space="preserve"> PAGEREF _Toc469402994 \h </w:instrText>
        </w:r>
        <w:r>
          <w:rPr>
            <w:noProof/>
            <w:webHidden/>
          </w:rPr>
        </w:r>
        <w:r>
          <w:rPr>
            <w:noProof/>
            <w:webHidden/>
          </w:rPr>
          <w:fldChar w:fldCharType="separate"/>
        </w:r>
        <w:r>
          <w:rPr>
            <w:noProof/>
            <w:webHidden/>
          </w:rPr>
          <w:t>26</w:t>
        </w:r>
        <w:r>
          <w:rPr>
            <w:noProof/>
            <w:webHidden/>
          </w:rPr>
          <w:fldChar w:fldCharType="end"/>
        </w:r>
      </w:hyperlink>
    </w:p>
    <w:p w14:paraId="317B00CA" w14:textId="59EB01EB"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6" w:anchor="_Toc469402995" w:history="1">
        <w:r w:rsidRPr="00986D4B">
          <w:rPr>
            <w:rStyle w:val="Hyperlink"/>
            <w:noProof/>
          </w:rPr>
          <w:t>Hình 15 – Xem hóa đơn</w:t>
        </w:r>
        <w:r>
          <w:rPr>
            <w:noProof/>
            <w:webHidden/>
          </w:rPr>
          <w:tab/>
        </w:r>
        <w:r>
          <w:rPr>
            <w:noProof/>
            <w:webHidden/>
          </w:rPr>
          <w:fldChar w:fldCharType="begin"/>
        </w:r>
        <w:r>
          <w:rPr>
            <w:noProof/>
            <w:webHidden/>
          </w:rPr>
          <w:instrText xml:space="preserve"> PAGEREF _Toc469402995 \h </w:instrText>
        </w:r>
        <w:r>
          <w:rPr>
            <w:noProof/>
            <w:webHidden/>
          </w:rPr>
        </w:r>
        <w:r>
          <w:rPr>
            <w:noProof/>
            <w:webHidden/>
          </w:rPr>
          <w:fldChar w:fldCharType="separate"/>
        </w:r>
        <w:r>
          <w:rPr>
            <w:noProof/>
            <w:webHidden/>
          </w:rPr>
          <w:t>26</w:t>
        </w:r>
        <w:r>
          <w:rPr>
            <w:noProof/>
            <w:webHidden/>
          </w:rPr>
          <w:fldChar w:fldCharType="end"/>
        </w:r>
      </w:hyperlink>
    </w:p>
    <w:p w14:paraId="56DA0080" w14:textId="2904D766"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7" w:anchor="_Toc469402996" w:history="1">
        <w:r w:rsidRPr="00986D4B">
          <w:rPr>
            <w:rStyle w:val="Hyperlink"/>
            <w:noProof/>
          </w:rPr>
          <w:t>Hình 16 – Mô hình ERD Quản lý cửa hàng xe gắn máy</w:t>
        </w:r>
        <w:r>
          <w:rPr>
            <w:noProof/>
            <w:webHidden/>
          </w:rPr>
          <w:tab/>
        </w:r>
        <w:r>
          <w:rPr>
            <w:noProof/>
            <w:webHidden/>
          </w:rPr>
          <w:fldChar w:fldCharType="begin"/>
        </w:r>
        <w:r>
          <w:rPr>
            <w:noProof/>
            <w:webHidden/>
          </w:rPr>
          <w:instrText xml:space="preserve"> PAGEREF _Toc469402996 \h </w:instrText>
        </w:r>
        <w:r>
          <w:rPr>
            <w:noProof/>
            <w:webHidden/>
          </w:rPr>
        </w:r>
        <w:r>
          <w:rPr>
            <w:noProof/>
            <w:webHidden/>
          </w:rPr>
          <w:fldChar w:fldCharType="separate"/>
        </w:r>
        <w:r>
          <w:rPr>
            <w:noProof/>
            <w:webHidden/>
          </w:rPr>
          <w:t>27</w:t>
        </w:r>
        <w:r>
          <w:rPr>
            <w:noProof/>
            <w:webHidden/>
          </w:rPr>
          <w:fldChar w:fldCharType="end"/>
        </w:r>
      </w:hyperlink>
    </w:p>
    <w:p w14:paraId="04521468" w14:textId="2297C84F"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8" w:anchor="_Toc469402997" w:history="1">
        <w:r w:rsidRPr="00986D4B">
          <w:rPr>
            <w:rStyle w:val="Hyperlink"/>
            <w:noProof/>
          </w:rPr>
          <w:t>Hình 17 – Class diagram Quản lý cửa hàng xe gắn máy</w:t>
        </w:r>
        <w:r>
          <w:rPr>
            <w:noProof/>
            <w:webHidden/>
          </w:rPr>
          <w:tab/>
        </w:r>
        <w:r>
          <w:rPr>
            <w:noProof/>
            <w:webHidden/>
          </w:rPr>
          <w:fldChar w:fldCharType="begin"/>
        </w:r>
        <w:r>
          <w:rPr>
            <w:noProof/>
            <w:webHidden/>
          </w:rPr>
          <w:instrText xml:space="preserve"> PAGEREF _Toc469402997 \h </w:instrText>
        </w:r>
        <w:r>
          <w:rPr>
            <w:noProof/>
            <w:webHidden/>
          </w:rPr>
        </w:r>
        <w:r>
          <w:rPr>
            <w:noProof/>
            <w:webHidden/>
          </w:rPr>
          <w:fldChar w:fldCharType="separate"/>
        </w:r>
        <w:r>
          <w:rPr>
            <w:noProof/>
            <w:webHidden/>
          </w:rPr>
          <w:t>28</w:t>
        </w:r>
        <w:r>
          <w:rPr>
            <w:noProof/>
            <w:webHidden/>
          </w:rPr>
          <w:fldChar w:fldCharType="end"/>
        </w:r>
      </w:hyperlink>
    </w:p>
    <w:p w14:paraId="5BE58E74" w14:textId="5871B62E" w:rsidR="00AF7F33" w:rsidRDefault="00AF7F33">
      <w:pPr>
        <w:pStyle w:val="TableofFigures"/>
        <w:tabs>
          <w:tab w:val="right" w:leader="dot" w:pos="9111"/>
        </w:tabs>
        <w:rPr>
          <w:rFonts w:asciiTheme="minorHAnsi" w:eastAsiaTheme="minorEastAsia" w:hAnsiTheme="minorHAnsi" w:cstheme="minorBidi"/>
          <w:noProof/>
          <w:sz w:val="22"/>
          <w:szCs w:val="22"/>
        </w:rPr>
      </w:pPr>
      <w:hyperlink w:anchor="_Toc469402998" w:history="1">
        <w:r w:rsidRPr="00986D4B">
          <w:rPr>
            <w:rStyle w:val="Hyperlink"/>
            <w:noProof/>
          </w:rPr>
          <w:t>Hình 18 – Sequence Đăng nhập</w:t>
        </w:r>
        <w:r>
          <w:rPr>
            <w:noProof/>
            <w:webHidden/>
          </w:rPr>
          <w:tab/>
        </w:r>
        <w:r>
          <w:rPr>
            <w:noProof/>
            <w:webHidden/>
          </w:rPr>
          <w:fldChar w:fldCharType="begin"/>
        </w:r>
        <w:r>
          <w:rPr>
            <w:noProof/>
            <w:webHidden/>
          </w:rPr>
          <w:instrText xml:space="preserve"> PAGEREF _Toc469402998 \h </w:instrText>
        </w:r>
        <w:r>
          <w:rPr>
            <w:noProof/>
            <w:webHidden/>
          </w:rPr>
        </w:r>
        <w:r>
          <w:rPr>
            <w:noProof/>
            <w:webHidden/>
          </w:rPr>
          <w:fldChar w:fldCharType="separate"/>
        </w:r>
        <w:r>
          <w:rPr>
            <w:noProof/>
            <w:webHidden/>
          </w:rPr>
          <w:t>29</w:t>
        </w:r>
        <w:r>
          <w:rPr>
            <w:noProof/>
            <w:webHidden/>
          </w:rPr>
          <w:fldChar w:fldCharType="end"/>
        </w:r>
      </w:hyperlink>
    </w:p>
    <w:p w14:paraId="1096EC95" w14:textId="4A136A91" w:rsidR="00AF7F33" w:rsidRDefault="00AF7F33">
      <w:pPr>
        <w:pStyle w:val="TableofFigures"/>
        <w:tabs>
          <w:tab w:val="right" w:leader="dot" w:pos="9111"/>
        </w:tabs>
        <w:rPr>
          <w:rFonts w:asciiTheme="minorHAnsi" w:eastAsiaTheme="minorEastAsia" w:hAnsiTheme="minorHAnsi" w:cstheme="minorBidi"/>
          <w:noProof/>
          <w:sz w:val="22"/>
          <w:szCs w:val="22"/>
        </w:rPr>
      </w:pPr>
      <w:hyperlink r:id="rId29" w:anchor="_Toc469402999" w:history="1">
        <w:r w:rsidRPr="00986D4B">
          <w:rPr>
            <w:rStyle w:val="Hyperlink"/>
            <w:noProof/>
          </w:rPr>
          <w:t>Hình 19 – Sequence Quản lý nhân viên</w:t>
        </w:r>
        <w:r>
          <w:rPr>
            <w:noProof/>
            <w:webHidden/>
          </w:rPr>
          <w:tab/>
        </w:r>
        <w:r>
          <w:rPr>
            <w:noProof/>
            <w:webHidden/>
          </w:rPr>
          <w:fldChar w:fldCharType="begin"/>
        </w:r>
        <w:r>
          <w:rPr>
            <w:noProof/>
            <w:webHidden/>
          </w:rPr>
          <w:instrText xml:space="preserve"> PAGEREF _Toc469402999 \h </w:instrText>
        </w:r>
        <w:r>
          <w:rPr>
            <w:noProof/>
            <w:webHidden/>
          </w:rPr>
        </w:r>
        <w:r>
          <w:rPr>
            <w:noProof/>
            <w:webHidden/>
          </w:rPr>
          <w:fldChar w:fldCharType="separate"/>
        </w:r>
        <w:r>
          <w:rPr>
            <w:noProof/>
            <w:webHidden/>
          </w:rPr>
          <w:t>30</w:t>
        </w:r>
        <w:r>
          <w:rPr>
            <w:noProof/>
            <w:webHidden/>
          </w:rPr>
          <w:fldChar w:fldCharType="end"/>
        </w:r>
      </w:hyperlink>
    </w:p>
    <w:p w14:paraId="08FECDF3" w14:textId="4391C879" w:rsidR="00AF7F33" w:rsidRDefault="00AF7F33">
      <w:pPr>
        <w:pStyle w:val="TableofFigures"/>
        <w:tabs>
          <w:tab w:val="right" w:leader="dot" w:pos="9111"/>
        </w:tabs>
        <w:rPr>
          <w:rFonts w:asciiTheme="minorHAnsi" w:eastAsiaTheme="minorEastAsia" w:hAnsiTheme="minorHAnsi" w:cstheme="minorBidi"/>
          <w:noProof/>
          <w:sz w:val="22"/>
          <w:szCs w:val="22"/>
        </w:rPr>
      </w:pPr>
      <w:hyperlink w:anchor="_Toc469403000" w:history="1">
        <w:r w:rsidRPr="00986D4B">
          <w:rPr>
            <w:rStyle w:val="Hyperlink"/>
            <w:noProof/>
          </w:rPr>
          <w:t>Hình 20 – Sequence Quản lý nhà cung cấp</w:t>
        </w:r>
        <w:r>
          <w:rPr>
            <w:noProof/>
            <w:webHidden/>
          </w:rPr>
          <w:tab/>
        </w:r>
        <w:r>
          <w:rPr>
            <w:noProof/>
            <w:webHidden/>
          </w:rPr>
          <w:fldChar w:fldCharType="begin"/>
        </w:r>
        <w:r>
          <w:rPr>
            <w:noProof/>
            <w:webHidden/>
          </w:rPr>
          <w:instrText xml:space="preserve"> PAGEREF _Toc469403000 \h </w:instrText>
        </w:r>
        <w:r>
          <w:rPr>
            <w:noProof/>
            <w:webHidden/>
          </w:rPr>
        </w:r>
        <w:r>
          <w:rPr>
            <w:noProof/>
            <w:webHidden/>
          </w:rPr>
          <w:fldChar w:fldCharType="separate"/>
        </w:r>
        <w:r>
          <w:rPr>
            <w:noProof/>
            <w:webHidden/>
          </w:rPr>
          <w:t>31</w:t>
        </w:r>
        <w:r>
          <w:rPr>
            <w:noProof/>
            <w:webHidden/>
          </w:rPr>
          <w:fldChar w:fldCharType="end"/>
        </w:r>
      </w:hyperlink>
    </w:p>
    <w:p w14:paraId="322F9122" w14:textId="07C2C009" w:rsidR="00AF7F33" w:rsidRDefault="00AF7F33">
      <w:pPr>
        <w:pStyle w:val="TableofFigures"/>
        <w:tabs>
          <w:tab w:val="right" w:leader="dot" w:pos="9111"/>
        </w:tabs>
        <w:rPr>
          <w:rFonts w:asciiTheme="minorHAnsi" w:eastAsiaTheme="minorEastAsia" w:hAnsiTheme="minorHAnsi" w:cstheme="minorBidi"/>
          <w:noProof/>
          <w:sz w:val="22"/>
          <w:szCs w:val="22"/>
        </w:rPr>
      </w:pPr>
      <w:hyperlink w:anchor="_Toc469403001" w:history="1">
        <w:r w:rsidRPr="00986D4B">
          <w:rPr>
            <w:rStyle w:val="Hyperlink"/>
            <w:noProof/>
          </w:rPr>
          <w:t>Hình 21 – Sequence Quản lý xe</w:t>
        </w:r>
        <w:r>
          <w:rPr>
            <w:noProof/>
            <w:webHidden/>
          </w:rPr>
          <w:tab/>
        </w:r>
        <w:r>
          <w:rPr>
            <w:noProof/>
            <w:webHidden/>
          </w:rPr>
          <w:fldChar w:fldCharType="begin"/>
        </w:r>
        <w:r>
          <w:rPr>
            <w:noProof/>
            <w:webHidden/>
          </w:rPr>
          <w:instrText xml:space="preserve"> PAGEREF _Toc469403001 \h </w:instrText>
        </w:r>
        <w:r>
          <w:rPr>
            <w:noProof/>
            <w:webHidden/>
          </w:rPr>
        </w:r>
        <w:r>
          <w:rPr>
            <w:noProof/>
            <w:webHidden/>
          </w:rPr>
          <w:fldChar w:fldCharType="separate"/>
        </w:r>
        <w:r>
          <w:rPr>
            <w:noProof/>
            <w:webHidden/>
          </w:rPr>
          <w:t>32</w:t>
        </w:r>
        <w:r>
          <w:rPr>
            <w:noProof/>
            <w:webHidden/>
          </w:rPr>
          <w:fldChar w:fldCharType="end"/>
        </w:r>
      </w:hyperlink>
    </w:p>
    <w:p w14:paraId="65DFA57C" w14:textId="53D780FB" w:rsidR="00AF7F33" w:rsidRDefault="00AF7F33">
      <w:pPr>
        <w:pStyle w:val="TableofFigures"/>
        <w:tabs>
          <w:tab w:val="right" w:leader="dot" w:pos="9111"/>
        </w:tabs>
        <w:rPr>
          <w:rFonts w:asciiTheme="minorHAnsi" w:eastAsiaTheme="minorEastAsia" w:hAnsiTheme="minorHAnsi" w:cstheme="minorBidi"/>
          <w:noProof/>
          <w:sz w:val="22"/>
          <w:szCs w:val="22"/>
        </w:rPr>
      </w:pPr>
      <w:hyperlink w:anchor="_Toc469403002" w:history="1">
        <w:r w:rsidRPr="00986D4B">
          <w:rPr>
            <w:rStyle w:val="Hyperlink"/>
            <w:noProof/>
          </w:rPr>
          <w:t>Hình 22 – Sequence Lập hóa đơn</w:t>
        </w:r>
        <w:r>
          <w:rPr>
            <w:noProof/>
            <w:webHidden/>
          </w:rPr>
          <w:tab/>
        </w:r>
        <w:r>
          <w:rPr>
            <w:noProof/>
            <w:webHidden/>
          </w:rPr>
          <w:fldChar w:fldCharType="begin"/>
        </w:r>
        <w:r>
          <w:rPr>
            <w:noProof/>
            <w:webHidden/>
          </w:rPr>
          <w:instrText xml:space="preserve"> PAGEREF _Toc469403002 \h </w:instrText>
        </w:r>
        <w:r>
          <w:rPr>
            <w:noProof/>
            <w:webHidden/>
          </w:rPr>
        </w:r>
        <w:r>
          <w:rPr>
            <w:noProof/>
            <w:webHidden/>
          </w:rPr>
          <w:fldChar w:fldCharType="separate"/>
        </w:r>
        <w:r>
          <w:rPr>
            <w:noProof/>
            <w:webHidden/>
          </w:rPr>
          <w:t>33</w:t>
        </w:r>
        <w:r>
          <w:rPr>
            <w:noProof/>
            <w:webHidden/>
          </w:rPr>
          <w:fldChar w:fldCharType="end"/>
        </w:r>
      </w:hyperlink>
    </w:p>
    <w:p w14:paraId="67A2D49C" w14:textId="2034B9EF" w:rsidR="00867C2D" w:rsidRPr="005D5C20" w:rsidRDefault="00F0702A" w:rsidP="007E6AB9">
      <w:pPr>
        <w:tabs>
          <w:tab w:val="center" w:pos="6379"/>
        </w:tabs>
        <w:spacing w:after="200" w:line="360" w:lineRule="auto"/>
        <w:rPr>
          <w:sz w:val="26"/>
          <w:szCs w:val="26"/>
        </w:rPr>
      </w:pPr>
      <w:r>
        <w:rPr>
          <w:sz w:val="26"/>
          <w:szCs w:val="26"/>
        </w:rPr>
        <w:fldChar w:fldCharType="end"/>
      </w:r>
    </w:p>
    <w:p w14:paraId="6CC358BC" w14:textId="77777777" w:rsidR="007B7FF5" w:rsidRPr="00791EED" w:rsidRDefault="00791EED" w:rsidP="00DC2276">
      <w:pPr>
        <w:rPr>
          <w:b/>
          <w:sz w:val="28"/>
        </w:rPr>
      </w:pPr>
      <w:r w:rsidRPr="00791EED">
        <w:rPr>
          <w:b/>
          <w:sz w:val="28"/>
        </w:rPr>
        <w:t>DANH MỤC BẢNG</w:t>
      </w:r>
    </w:p>
    <w:p w14:paraId="4475E7B8" w14:textId="10F28893" w:rsidR="00387A03"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468668503" w:history="1">
        <w:r w:rsidR="00387A03" w:rsidRPr="004E46AF">
          <w:rPr>
            <w:rStyle w:val="Hyperlink"/>
            <w:noProof/>
          </w:rPr>
          <w:t>Bảng 1 – Danh sách use-case và mô tả</w:t>
        </w:r>
        <w:r w:rsidR="00387A03">
          <w:rPr>
            <w:noProof/>
            <w:webHidden/>
          </w:rPr>
          <w:tab/>
        </w:r>
        <w:r w:rsidR="00387A03">
          <w:rPr>
            <w:noProof/>
            <w:webHidden/>
          </w:rPr>
          <w:fldChar w:fldCharType="begin"/>
        </w:r>
        <w:r w:rsidR="00387A03">
          <w:rPr>
            <w:noProof/>
            <w:webHidden/>
          </w:rPr>
          <w:instrText xml:space="preserve"> PAGEREF _Toc468668503 \h </w:instrText>
        </w:r>
        <w:r w:rsidR="00387A03">
          <w:rPr>
            <w:noProof/>
            <w:webHidden/>
          </w:rPr>
        </w:r>
        <w:r w:rsidR="00387A03">
          <w:rPr>
            <w:noProof/>
            <w:webHidden/>
          </w:rPr>
          <w:fldChar w:fldCharType="separate"/>
        </w:r>
        <w:r w:rsidR="00387A03">
          <w:rPr>
            <w:noProof/>
            <w:webHidden/>
          </w:rPr>
          <w:t>13</w:t>
        </w:r>
        <w:r w:rsidR="00387A03">
          <w:rPr>
            <w:noProof/>
            <w:webHidden/>
          </w:rPr>
          <w:fldChar w:fldCharType="end"/>
        </w:r>
      </w:hyperlink>
    </w:p>
    <w:p w14:paraId="7A475402" w14:textId="2F8838CB" w:rsidR="00387A03" w:rsidRDefault="00FD478B">
      <w:pPr>
        <w:pStyle w:val="TableofFigures"/>
        <w:tabs>
          <w:tab w:val="right" w:leader="dot" w:pos="9111"/>
        </w:tabs>
        <w:rPr>
          <w:rFonts w:asciiTheme="minorHAnsi" w:eastAsiaTheme="minorEastAsia" w:hAnsiTheme="minorHAnsi" w:cstheme="minorBidi"/>
          <w:noProof/>
          <w:sz w:val="22"/>
          <w:szCs w:val="22"/>
        </w:rPr>
      </w:pPr>
      <w:hyperlink w:anchor="_Toc468668504" w:history="1">
        <w:r w:rsidR="00387A03" w:rsidRPr="004E46AF">
          <w:rPr>
            <w:rStyle w:val="Hyperlink"/>
            <w:noProof/>
          </w:rPr>
          <w:t>Bảng 2 – Mô tả chi tiết chức năng Đăng nhập</w:t>
        </w:r>
        <w:r w:rsidR="00387A03">
          <w:rPr>
            <w:noProof/>
            <w:webHidden/>
          </w:rPr>
          <w:tab/>
        </w:r>
        <w:r w:rsidR="00387A03">
          <w:rPr>
            <w:noProof/>
            <w:webHidden/>
          </w:rPr>
          <w:fldChar w:fldCharType="begin"/>
        </w:r>
        <w:r w:rsidR="00387A03">
          <w:rPr>
            <w:noProof/>
            <w:webHidden/>
          </w:rPr>
          <w:instrText xml:space="preserve"> PAGEREF _Toc468668504 \h </w:instrText>
        </w:r>
        <w:r w:rsidR="00387A03">
          <w:rPr>
            <w:noProof/>
            <w:webHidden/>
          </w:rPr>
        </w:r>
        <w:r w:rsidR="00387A03">
          <w:rPr>
            <w:noProof/>
            <w:webHidden/>
          </w:rPr>
          <w:fldChar w:fldCharType="separate"/>
        </w:r>
        <w:r w:rsidR="00387A03">
          <w:rPr>
            <w:noProof/>
            <w:webHidden/>
          </w:rPr>
          <w:t>13</w:t>
        </w:r>
        <w:r w:rsidR="00387A03">
          <w:rPr>
            <w:noProof/>
            <w:webHidden/>
          </w:rPr>
          <w:fldChar w:fldCharType="end"/>
        </w:r>
      </w:hyperlink>
    </w:p>
    <w:p w14:paraId="57491E76" w14:textId="361AFD58" w:rsidR="007B1A23" w:rsidRDefault="007B7FF5">
      <w:pPr>
        <w:spacing w:after="200" w:line="276" w:lineRule="auto"/>
        <w:rPr>
          <w:sz w:val="26"/>
          <w:szCs w:val="26"/>
        </w:rPr>
      </w:pPr>
      <w:r>
        <w:rPr>
          <w:sz w:val="26"/>
          <w:szCs w:val="26"/>
        </w:rPr>
        <w:fldChar w:fldCharType="end"/>
      </w:r>
      <w:r w:rsidR="007B1A23">
        <w:rPr>
          <w:sz w:val="26"/>
          <w:szCs w:val="26"/>
        </w:rPr>
        <w:br w:type="page"/>
      </w:r>
    </w:p>
    <w:p w14:paraId="1ECDD732" w14:textId="5388C799" w:rsidR="00B540A4" w:rsidRDefault="00B540A4" w:rsidP="00B540A4">
      <w:pPr>
        <w:pStyle w:val="Chng"/>
      </w:pPr>
      <w:bookmarkStart w:id="9" w:name="_Toc469403047"/>
      <w:r w:rsidRPr="00880D36">
        <w:lastRenderedPageBreak/>
        <w:t>CHƯƠNG 1</w:t>
      </w:r>
      <w:r w:rsidR="00735CC0">
        <w:t xml:space="preserve"> – </w:t>
      </w:r>
      <w:r w:rsidR="00693B91">
        <w:t>TỔNG QUAN VỀ ĐỀ TÀI</w:t>
      </w:r>
      <w:bookmarkEnd w:id="9"/>
    </w:p>
    <w:p w14:paraId="3A8D8D23" w14:textId="77777777" w:rsidR="00B540A4" w:rsidRDefault="00B540A4" w:rsidP="00B540A4">
      <w:pPr>
        <w:pStyle w:val="Nidungvnbn"/>
      </w:pPr>
    </w:p>
    <w:p w14:paraId="70191B3F" w14:textId="74ED9BCF" w:rsidR="00693B91" w:rsidRDefault="00693B91" w:rsidP="00693B91">
      <w:pPr>
        <w:pStyle w:val="Nidungvnbn"/>
      </w:pPr>
      <w:r>
        <w:t xml:space="preserve">Trong giai đoạn phát triển mạnh mẽ về kinh tế và xã hội như hiện nay, nhu cầu chi tiêu mua sắm của người dùng ngày càng tăng cao, đặc biệt là những vật dụng và phương tiện thiết yếu trong đời sống hàng ngày, trong đó có xe máy. Việc này đòi hỏi những cửa hàng xe gắn máy phải ngày càng linh hoạt hơn và cải tiến phương thức quản lý mua bán xe gắn máy hơn nữa. Và cách thức tân tiến nhất hiện tại để hiện thực hóa điều này là sử dụng phần mềm quản lý của bên thứ ba. Phần mềm quản lý cửa hàng xe gắn máy do nhóm em </w:t>
      </w:r>
      <w:r w:rsidRPr="004F665A">
        <w:t>được xây dựng dựa trên tiêu chí đơn giản, thân thiện nên người dùng không cần biết nhiều về máy vi tính và kế toán vẫn nhanh chóng sử dụng thành thạo phần mềm</w:t>
      </w:r>
      <w:r>
        <w:t xml:space="preserve">. Nó có hầu hết các chức năng cần thiết mà một cửa hàng xe gắn máy cần, như quản lý nhân viên, nhà cung cấp; quản lý danh sách xe và các thuộc tính của xe; quản lý danh sách khách hàng; lập hóa đơn thanh toán và lưu trữ các hóa đơn lại vào cơ sở dữ liệu để tiện cho việc truy xuất về sau; phân quyền sử dụng cho từng đối tượng nhân viên hay quản lý. </w:t>
      </w:r>
    </w:p>
    <w:p w14:paraId="0945FE4D" w14:textId="6432133E" w:rsidR="00B540A4" w:rsidRDefault="00B540A4" w:rsidP="00B540A4">
      <w:pPr>
        <w:pStyle w:val="Nidungvnbn"/>
      </w:pPr>
    </w:p>
    <w:p w14:paraId="48ADDDF8" w14:textId="2888AFD2" w:rsidR="00B540A4" w:rsidRDefault="00B540A4" w:rsidP="00B540A4">
      <w:pPr>
        <w:pStyle w:val="Chng"/>
      </w:pPr>
      <w:r>
        <w:br w:type="page"/>
      </w:r>
    </w:p>
    <w:p w14:paraId="2B227321" w14:textId="5E07D90B" w:rsidR="007B1A23" w:rsidRPr="00880D36" w:rsidRDefault="007B1A23" w:rsidP="004A7C39">
      <w:pPr>
        <w:pStyle w:val="Chng"/>
      </w:pPr>
      <w:bookmarkStart w:id="10" w:name="_Toc469403048"/>
      <w:r w:rsidRPr="00880D36">
        <w:lastRenderedPageBreak/>
        <w:t>C</w:t>
      </w:r>
      <w:r w:rsidR="00B540A4">
        <w:t>HƯƠNG 2</w:t>
      </w:r>
      <w:r w:rsidR="0064189C">
        <w:t xml:space="preserve"> – </w:t>
      </w:r>
      <w:r w:rsidR="002526A2">
        <w:t>TÀI LIỆU SRS</w:t>
      </w:r>
      <w:bookmarkEnd w:id="10"/>
    </w:p>
    <w:p w14:paraId="2BDE818A" w14:textId="457C38BB" w:rsidR="0064189C" w:rsidRPr="00880D36" w:rsidRDefault="004E0447" w:rsidP="00B540A4">
      <w:pPr>
        <w:pStyle w:val="Tiumccp1"/>
      </w:pPr>
      <w:bookmarkStart w:id="11" w:name="_Toc469403049"/>
      <w:r>
        <w:t>2</w:t>
      </w:r>
      <w:r w:rsidR="00CD13EC" w:rsidRPr="0064189C">
        <w:t xml:space="preserve">.1 </w:t>
      </w:r>
      <w:r w:rsidR="002526A2">
        <w:t>Giới thiệu</w:t>
      </w:r>
      <w:bookmarkEnd w:id="11"/>
    </w:p>
    <w:p w14:paraId="121C491A" w14:textId="1D8F63D1" w:rsidR="00CD13EC" w:rsidRDefault="004E0447" w:rsidP="0064189C">
      <w:pPr>
        <w:pStyle w:val="Tiumccp2"/>
      </w:pPr>
      <w:bookmarkStart w:id="12" w:name="_Toc469403050"/>
      <w:r>
        <w:t>2</w:t>
      </w:r>
      <w:r w:rsidR="00CD13EC" w:rsidRPr="0064189C">
        <w:t xml:space="preserve">.1.1 </w:t>
      </w:r>
      <w:r w:rsidR="002526A2">
        <w:t>Mục đích</w:t>
      </w:r>
      <w:bookmarkEnd w:id="12"/>
    </w:p>
    <w:p w14:paraId="20F51A00" w14:textId="34637040" w:rsidR="002526A2" w:rsidRPr="0064189C" w:rsidRDefault="002526A2" w:rsidP="002526A2">
      <w:pPr>
        <w:pStyle w:val="Nidungvnbn"/>
      </w:pPr>
      <w:r>
        <w:t>Tài liệu SRS này cung cấp đầy đủ mô tả về tất cả chức năng và đặc tả yêu cầu của phần mềm quản lý cửa hàng xe gắn máy.</w:t>
      </w:r>
    </w:p>
    <w:p w14:paraId="7920CA0C" w14:textId="6B83F3C1" w:rsidR="00162189" w:rsidRDefault="004E0447" w:rsidP="00162189">
      <w:pPr>
        <w:pStyle w:val="Tiumccp2"/>
        <w:rPr>
          <w:rFonts w:eastAsiaTheme="minorHAnsi"/>
        </w:rPr>
      </w:pPr>
      <w:bookmarkStart w:id="13" w:name="_Toc469403051"/>
      <w:r>
        <w:rPr>
          <w:rFonts w:eastAsiaTheme="minorHAnsi"/>
          <w:lang w:val="vi-VN"/>
        </w:rPr>
        <w:t>2</w:t>
      </w:r>
      <w:r w:rsidR="00162189">
        <w:rPr>
          <w:rFonts w:eastAsiaTheme="minorHAnsi"/>
          <w:lang w:val="vi-VN"/>
        </w:rPr>
        <w:t>.1.</w:t>
      </w:r>
      <w:r w:rsidR="00162189">
        <w:rPr>
          <w:rFonts w:eastAsiaTheme="minorHAnsi"/>
        </w:rPr>
        <w:t>2</w:t>
      </w:r>
      <w:r w:rsidR="00162189">
        <w:rPr>
          <w:rFonts w:eastAsiaTheme="minorHAnsi"/>
          <w:lang w:val="vi-VN"/>
        </w:rPr>
        <w:t xml:space="preserve"> </w:t>
      </w:r>
      <w:r w:rsidR="00B24C79">
        <w:rPr>
          <w:rFonts w:eastAsiaTheme="minorHAnsi"/>
        </w:rPr>
        <w:t>Phạm vi</w:t>
      </w:r>
      <w:bookmarkEnd w:id="13"/>
    </w:p>
    <w:p w14:paraId="402B132C" w14:textId="16C61DE7" w:rsidR="00B24C79" w:rsidRPr="00B24C79" w:rsidRDefault="00B24C79" w:rsidP="00B24C79">
      <w:pPr>
        <w:pStyle w:val="Nidungvnbn"/>
        <w:rPr>
          <w:rFonts w:eastAsiaTheme="minorHAnsi"/>
        </w:rPr>
      </w:pPr>
      <w:r>
        <w:rPr>
          <w:rFonts w:eastAsiaTheme="minorHAnsi"/>
        </w:rPr>
        <w:t>Các thành viên trong nhóm đồ án sẽ dựa trên tài liệu SRS này để hiện thực phần mềm và kiểm tra tính đúng đắn của hệ thống.</w:t>
      </w:r>
    </w:p>
    <w:p w14:paraId="526C6F54" w14:textId="1670CAE8" w:rsidR="00162189" w:rsidRDefault="004E0447" w:rsidP="00162189">
      <w:pPr>
        <w:pStyle w:val="Tiumccp2"/>
      </w:pPr>
      <w:bookmarkStart w:id="14" w:name="_Toc469403052"/>
      <w:r>
        <w:t>2</w:t>
      </w:r>
      <w:r w:rsidR="00162189">
        <w:t xml:space="preserve">.1.3 </w:t>
      </w:r>
      <w:r w:rsidR="00B24C79">
        <w:t>Tài liệu tham khảo</w:t>
      </w:r>
      <w:bookmarkEnd w:id="14"/>
    </w:p>
    <w:p w14:paraId="0024E021" w14:textId="2051C8C1" w:rsidR="00B24C79" w:rsidRDefault="00B24C79" w:rsidP="00B24C79">
      <w:pPr>
        <w:pStyle w:val="Nidungvnbn"/>
      </w:pPr>
      <w:r>
        <w:t>FPT Software, “</w:t>
      </w:r>
      <w:r w:rsidRPr="00B24C79">
        <w:t>YourBank</w:t>
      </w:r>
      <w:r>
        <w:t xml:space="preserve"> – Customer </w:t>
      </w:r>
      <w:r w:rsidRPr="00B24C79">
        <w:t>Relationship Management</w:t>
      </w:r>
      <w:r>
        <w:t xml:space="preserve"> – Software </w:t>
      </w:r>
      <w:r w:rsidRPr="00B24C79">
        <w:t>Requirement Specifications</w:t>
      </w:r>
      <w:r>
        <w:t xml:space="preserve"> v1.0.1”</w:t>
      </w:r>
    </w:p>
    <w:p w14:paraId="7185C7A5" w14:textId="54769C9D" w:rsidR="00B24C79" w:rsidRDefault="00B24C79" w:rsidP="00162189">
      <w:pPr>
        <w:pStyle w:val="Tiumccp2"/>
      </w:pPr>
      <w:bookmarkStart w:id="15" w:name="_Toc469403053"/>
      <w:r>
        <w:t>2.1.4 Tổng quan</w:t>
      </w:r>
      <w:bookmarkEnd w:id="15"/>
    </w:p>
    <w:p w14:paraId="6563127E" w14:textId="1BE89E96" w:rsidR="00B24C79" w:rsidRDefault="00B24C79" w:rsidP="003815FF">
      <w:pPr>
        <w:pStyle w:val="Nidungvnbn"/>
      </w:pPr>
      <w:r>
        <w:t>Chương 2 – Tài liệu SRS gồm 3 phần chính:</w:t>
      </w:r>
    </w:p>
    <w:p w14:paraId="4618ACFE" w14:textId="19077C4D" w:rsidR="00B24C79" w:rsidRDefault="00B24C79" w:rsidP="003815FF">
      <w:pPr>
        <w:pStyle w:val="Nidungvnbn"/>
        <w:numPr>
          <w:ilvl w:val="0"/>
          <w:numId w:val="22"/>
        </w:numPr>
      </w:pPr>
      <w:r>
        <w:t>Use-case diagram</w:t>
      </w:r>
      <w:r w:rsidR="003815FF">
        <w:t>: mô hình use-case của hệ thống</w:t>
      </w:r>
    </w:p>
    <w:p w14:paraId="0C3D8611" w14:textId="6876B55C" w:rsidR="00B24C79" w:rsidRDefault="003815FF" w:rsidP="003815FF">
      <w:pPr>
        <w:pStyle w:val="Nidungvnbn"/>
        <w:numPr>
          <w:ilvl w:val="0"/>
          <w:numId w:val="22"/>
        </w:numPr>
      </w:pPr>
      <w:r>
        <w:t>Đặc tả u</w:t>
      </w:r>
      <w:r w:rsidR="00B24C79">
        <w:t>se-case</w:t>
      </w:r>
      <w:r>
        <w:t>: mô tả chi tiết từng use-case</w:t>
      </w:r>
    </w:p>
    <w:p w14:paraId="0992039D" w14:textId="5036DE3C" w:rsidR="00B24C79" w:rsidRDefault="00B24C79" w:rsidP="003815FF">
      <w:pPr>
        <w:pStyle w:val="Nidungvnbn"/>
        <w:numPr>
          <w:ilvl w:val="0"/>
          <w:numId w:val="22"/>
        </w:numPr>
      </w:pPr>
      <w:r>
        <w:t>Q&amp;A (file Excel Q&amp;A.xls)</w:t>
      </w:r>
    </w:p>
    <w:p w14:paraId="6703EC78" w14:textId="7EF231FE" w:rsidR="00B118C8" w:rsidRDefault="004E0447" w:rsidP="0064189C">
      <w:pPr>
        <w:pStyle w:val="Tiumccp1"/>
      </w:pPr>
      <w:bookmarkStart w:id="16" w:name="_Toc469403054"/>
      <w:r>
        <w:t>2</w:t>
      </w:r>
      <w:r w:rsidR="00833890">
        <w:t xml:space="preserve">.2 </w:t>
      </w:r>
      <w:r w:rsidR="0004314E">
        <w:t>Mô tả tổng quan</w:t>
      </w:r>
      <w:bookmarkEnd w:id="16"/>
    </w:p>
    <w:p w14:paraId="76BD0A3E" w14:textId="57546BA6" w:rsidR="00833890" w:rsidRDefault="004E0447" w:rsidP="00833890">
      <w:pPr>
        <w:pStyle w:val="Tiumccp2"/>
      </w:pPr>
      <w:bookmarkStart w:id="17" w:name="_Toc469403055"/>
      <w:r>
        <w:t>2</w:t>
      </w:r>
      <w:r w:rsidR="00833890">
        <w:t xml:space="preserve">.2.1 </w:t>
      </w:r>
      <w:r w:rsidR="0004314E">
        <w:t>Bối cảnh sản phẩm</w:t>
      </w:r>
      <w:bookmarkEnd w:id="17"/>
    </w:p>
    <w:p w14:paraId="6E0FFA8A" w14:textId="77777777" w:rsidR="00157F22" w:rsidRDefault="00157F22" w:rsidP="00157F22">
      <w:pPr>
        <w:pStyle w:val="Nidungvnbn"/>
      </w:pPr>
      <w:r>
        <w:t xml:space="preserve">Phần mềm được xây dựng </w:t>
      </w:r>
      <w:r w:rsidRPr="004F665A">
        <w:t>dựa trên tiêu chí đơn giản, thân thiện nên người dùng không cần biết nhiều về máy vi tính và kế toán vẫn nhanh chóng sử dụng thành thạo phần mềm</w:t>
      </w:r>
      <w:r>
        <w:t>.</w:t>
      </w:r>
    </w:p>
    <w:p w14:paraId="41FAA348" w14:textId="5267DA24" w:rsidR="00B75FE7" w:rsidRDefault="004E0447" w:rsidP="00B75FE7">
      <w:pPr>
        <w:pStyle w:val="Tiumccp2"/>
        <w:rPr>
          <w:lang w:bidi="en-US"/>
        </w:rPr>
      </w:pPr>
      <w:bookmarkStart w:id="18" w:name="_Toc469403056"/>
      <w:r>
        <w:rPr>
          <w:lang w:bidi="en-US"/>
        </w:rPr>
        <w:t>2</w:t>
      </w:r>
      <w:r w:rsidR="00B75FE7">
        <w:rPr>
          <w:lang w:bidi="en-US"/>
        </w:rPr>
        <w:t xml:space="preserve">.2.2 </w:t>
      </w:r>
      <w:r w:rsidR="00157F22">
        <w:rPr>
          <w:lang w:bidi="en-US"/>
        </w:rPr>
        <w:t>Các yêu cầu chức năng của sản phẩm</w:t>
      </w:r>
      <w:bookmarkEnd w:id="18"/>
    </w:p>
    <w:p w14:paraId="7528794E" w14:textId="3413AB26" w:rsidR="00157F22" w:rsidRDefault="00157F22" w:rsidP="00157F22">
      <w:pPr>
        <w:pStyle w:val="Nidungvnbn"/>
      </w:pPr>
      <w:r>
        <w:t>- Quản lý nhân viên: thêm, xóa, sửa nhân viên.</w:t>
      </w:r>
    </w:p>
    <w:p w14:paraId="7199961C" w14:textId="2A9F2A20" w:rsidR="00157F22" w:rsidRDefault="00157F22" w:rsidP="00157F22">
      <w:pPr>
        <w:pStyle w:val="Nidungvnbn"/>
      </w:pPr>
      <w:r>
        <w:t>- Quản lý nhà cung cấp: thêm, xóa, sửa nhà cung cấp.</w:t>
      </w:r>
    </w:p>
    <w:p w14:paraId="371FDAE0" w14:textId="5340E542" w:rsidR="00157F22" w:rsidRDefault="00157F22" w:rsidP="00157F22">
      <w:pPr>
        <w:pStyle w:val="Nidungvnbn"/>
      </w:pPr>
      <w:r>
        <w:t>- Quản lý khách hàng: thêm, xóa, sửa nhà khách hàng.</w:t>
      </w:r>
    </w:p>
    <w:p w14:paraId="7BA7E5BF" w14:textId="6705C9EF" w:rsidR="00157F22" w:rsidRPr="00AB4FCE" w:rsidRDefault="00157F22" w:rsidP="00157F22">
      <w:pPr>
        <w:pStyle w:val="Nidungvnbn"/>
      </w:pPr>
      <w:r>
        <w:t>- Quản lý loại xe: thêm, xóa, sửa loại xe.</w:t>
      </w:r>
    </w:p>
    <w:p w14:paraId="3F17E63D" w14:textId="1464AE9C" w:rsidR="00157F22" w:rsidRDefault="00157F22" w:rsidP="00157F22">
      <w:pPr>
        <w:pStyle w:val="Nidungvnbn"/>
      </w:pPr>
      <w:r>
        <w:lastRenderedPageBreak/>
        <w:t>- Quản lý danh sách xe: thêm, xóa, sửa xe.</w:t>
      </w:r>
    </w:p>
    <w:p w14:paraId="57ED1BF9" w14:textId="705E77A5" w:rsidR="00157F22" w:rsidRDefault="00157F22" w:rsidP="00157F22">
      <w:pPr>
        <w:pStyle w:val="Nidungvnbn"/>
      </w:pPr>
      <w:r>
        <w:t>- Quản lý thuộc tính của xe: thêm, xóa, sửa thuộc tính.</w:t>
      </w:r>
    </w:p>
    <w:p w14:paraId="3B90F1AE" w14:textId="1B7772F2" w:rsidR="00157F22" w:rsidRDefault="00157F22" w:rsidP="00157F22">
      <w:pPr>
        <w:pStyle w:val="Nidungvnbn"/>
      </w:pPr>
      <w:r>
        <w:t>- Bán xe: lập hóa đơn, thanh toán, in hóa đơn, lưu lại hóa đơn.</w:t>
      </w:r>
    </w:p>
    <w:p w14:paraId="1801C6C2" w14:textId="2C91288C" w:rsidR="00157F22" w:rsidRPr="00AB4FCE" w:rsidRDefault="00157F22" w:rsidP="00157F22">
      <w:pPr>
        <w:pStyle w:val="Nidungvnbn"/>
      </w:pPr>
      <w:r>
        <w:t>- Quản lý đăng nhập: thêm, xóa, sửa thông tin tài khoản đăng nhập.</w:t>
      </w:r>
    </w:p>
    <w:p w14:paraId="7DC369C9" w14:textId="2838BAC8" w:rsidR="00771DA6" w:rsidRDefault="00771DA6" w:rsidP="00771DA6">
      <w:pPr>
        <w:pStyle w:val="Tiumccp2"/>
        <w:rPr>
          <w:lang w:bidi="en-US"/>
        </w:rPr>
      </w:pPr>
      <w:bookmarkStart w:id="19" w:name="_Toc469403057"/>
      <w:r>
        <w:rPr>
          <w:lang w:bidi="en-US"/>
        </w:rPr>
        <w:t>2.2.3 Yêu cầu người dùng sản phẩm</w:t>
      </w:r>
      <w:bookmarkEnd w:id="19"/>
    </w:p>
    <w:p w14:paraId="261E8331" w14:textId="1206E196" w:rsidR="008E52CF" w:rsidRPr="00F16BEC" w:rsidRDefault="008E52CF" w:rsidP="00F16BEC">
      <w:pPr>
        <w:pStyle w:val="Nidungvnbn"/>
      </w:pPr>
      <w:r w:rsidRPr="00F16BEC">
        <w:t>Khảo</w:t>
      </w:r>
      <w:r w:rsidRPr="00F16BEC">
        <w:rPr>
          <w:lang w:bidi="en-US"/>
        </w:rPr>
        <w:t xml:space="preserve"> sát thực tế tại cửa hàng </w:t>
      </w:r>
      <w:r w:rsidRPr="00F16BEC">
        <w:t xml:space="preserve">100 M.N.O.P Hùng Vương, Quận 5, TP.HCM, </w:t>
      </w:r>
      <w:r w:rsidR="00FD478B">
        <w:t>nhóm đã</w:t>
      </w:r>
      <w:r w:rsidR="00F16BEC" w:rsidRPr="00F16BEC">
        <w:t xml:space="preserve"> rút ra được </w:t>
      </w:r>
      <w:r w:rsidRPr="00F16BEC">
        <w:t>yêu cầu của người dùng sản phẩm như sau:</w:t>
      </w:r>
    </w:p>
    <w:p w14:paraId="22B65DE7" w14:textId="39F8787D" w:rsidR="008E52CF" w:rsidRPr="006E1767" w:rsidRDefault="008E52CF" w:rsidP="006E1767">
      <w:pPr>
        <w:pStyle w:val="Nidungvnbn"/>
      </w:pPr>
      <w:r w:rsidRPr="006E1767">
        <w:rPr>
          <w:lang w:bidi="en-US"/>
        </w:rPr>
        <w:t>-</w:t>
      </w:r>
      <w:r w:rsidRPr="006E1767">
        <w:t xml:space="preserve"> </w:t>
      </w:r>
      <w:r w:rsidRPr="006E1767">
        <w:rPr>
          <w:lang w:bidi="en-US"/>
        </w:rPr>
        <w:t xml:space="preserve">Nhân viên </w:t>
      </w:r>
      <w:r w:rsidR="00F16BEC" w:rsidRPr="006E1767">
        <w:t xml:space="preserve">bán hàng sẽ liên hệ với nhà cung cấp xe để lấy các thông tin cần thiết lập phiếu nhập xe. </w:t>
      </w:r>
      <w:r w:rsidRPr="006E1767">
        <w:rPr>
          <w:lang w:bidi="en-US"/>
        </w:rPr>
        <w:t>Sau khi mua hàng, nhân viên nhận hàng và căn cứ theo chứng từ mua hàng để tiến hành nhập hàng vào kho.</w:t>
      </w:r>
    </w:p>
    <w:p w14:paraId="0C3315F4" w14:textId="5CFF4CBD" w:rsidR="00F16BEC" w:rsidRPr="006E1767" w:rsidRDefault="00F16BEC" w:rsidP="006E1767">
      <w:pPr>
        <w:pStyle w:val="Nidungvnbn"/>
      </w:pPr>
      <w:r w:rsidRPr="006E1767">
        <w:t xml:space="preserve">- Nhân viên cần lưu lại các thông tin về xe, </w:t>
      </w:r>
      <w:r w:rsidRPr="006E1767">
        <w:rPr>
          <w:lang w:bidi="en-US"/>
        </w:rPr>
        <w:t xml:space="preserve">mỗi </w:t>
      </w:r>
      <w:r w:rsidRPr="006E1767">
        <w:t>xe</w:t>
      </w:r>
      <w:r w:rsidRPr="006E1767">
        <w:rPr>
          <w:lang w:bidi="en-US"/>
        </w:rPr>
        <w:t xml:space="preserve"> cần lưu trữ tên </w:t>
      </w:r>
      <w:r w:rsidRPr="006E1767">
        <w:t>xe</w:t>
      </w:r>
      <w:r w:rsidRPr="006E1767">
        <w:rPr>
          <w:lang w:bidi="en-US"/>
        </w:rPr>
        <w:t xml:space="preserve">, mã </w:t>
      </w:r>
      <w:r w:rsidRPr="006E1767">
        <w:t>xe</w:t>
      </w:r>
      <w:r w:rsidRPr="006E1767">
        <w:rPr>
          <w:lang w:bidi="en-US"/>
        </w:rPr>
        <w:t>, số lượng hiện còn trong kho</w:t>
      </w:r>
      <w:r w:rsidR="006E1767" w:rsidRPr="006E1767">
        <w:t>, dung tích xi lanh</w:t>
      </w:r>
      <w:r w:rsidRPr="006E1767">
        <w:rPr>
          <w:lang w:bidi="en-US"/>
        </w:rPr>
        <w:t xml:space="preserve">, loại </w:t>
      </w:r>
      <w:r w:rsidRPr="006E1767">
        <w:t>xe, thông tin về nhà cung cấp xe, bao gồm mã nhà cung cấp, tên nhà cung cấp, địa chỉ, số điện thoại.</w:t>
      </w:r>
    </w:p>
    <w:p w14:paraId="6AA5680D" w14:textId="36383249" w:rsidR="006E1767" w:rsidRPr="006E1767" w:rsidRDefault="00F16BEC" w:rsidP="006E1767">
      <w:pPr>
        <w:pStyle w:val="Nidungvnbn"/>
        <w:rPr>
          <w:lang w:bidi="en-US"/>
        </w:rPr>
      </w:pPr>
      <w:r w:rsidRPr="006E1767">
        <w:t xml:space="preserve">- </w:t>
      </w:r>
      <w:r w:rsidR="006E1767" w:rsidRPr="006E1767">
        <w:rPr>
          <w:lang w:bidi="en-US"/>
        </w:rPr>
        <w:t xml:space="preserve"> </w:t>
      </w:r>
      <w:r w:rsidR="006E1767" w:rsidRPr="006E1767">
        <w:t>Mỗi xe</w:t>
      </w:r>
      <w:r w:rsidR="006E1767" w:rsidRPr="006E1767">
        <w:rPr>
          <w:lang w:bidi="en-US"/>
        </w:rPr>
        <w:t xml:space="preserve"> có cùng mã nhưng </w:t>
      </w:r>
      <w:r w:rsidR="006E1767" w:rsidRPr="006E1767">
        <w:t xml:space="preserve">có thể sẽ có màu sắc khác nhau. </w:t>
      </w:r>
      <w:r w:rsidR="006E1767" w:rsidRPr="006E1767">
        <w:rPr>
          <w:lang w:bidi="en-US"/>
        </w:rPr>
        <w:t xml:space="preserve">Ví dụ cùng một </w:t>
      </w:r>
      <w:r w:rsidR="006E1767" w:rsidRPr="006E1767">
        <w:t>xe AirBlade 2016</w:t>
      </w:r>
      <w:r w:rsidR="006E1767" w:rsidRPr="006E1767">
        <w:rPr>
          <w:lang w:bidi="en-US"/>
        </w:rPr>
        <w:t xml:space="preserve">, hiện có trong kho là 50 </w:t>
      </w:r>
      <w:r w:rsidR="006E1767" w:rsidRPr="006E1767">
        <w:t>chiếc</w:t>
      </w:r>
      <w:r w:rsidR="006E1767" w:rsidRPr="006E1767">
        <w:rPr>
          <w:lang w:bidi="en-US"/>
        </w:rPr>
        <w:t xml:space="preserve"> trong đó 20 </w:t>
      </w:r>
      <w:r w:rsidR="006E1767" w:rsidRPr="006E1767">
        <w:t>chiếc</w:t>
      </w:r>
      <w:r w:rsidR="006E1767" w:rsidRPr="006E1767">
        <w:rPr>
          <w:lang w:bidi="en-US"/>
        </w:rPr>
        <w:t xml:space="preserve"> màu </w:t>
      </w:r>
      <w:r w:rsidR="006E1767" w:rsidRPr="006E1767">
        <w:t>đỏ đen</w:t>
      </w:r>
      <w:r w:rsidR="006E1767" w:rsidRPr="006E1767">
        <w:rPr>
          <w:lang w:bidi="en-US"/>
        </w:rPr>
        <w:t xml:space="preserve">, 20 </w:t>
      </w:r>
      <w:r w:rsidR="006E1767" w:rsidRPr="006E1767">
        <w:t>chiếc</w:t>
      </w:r>
      <w:r w:rsidR="006E1767" w:rsidRPr="006E1767">
        <w:rPr>
          <w:lang w:bidi="en-US"/>
        </w:rPr>
        <w:t xml:space="preserve"> </w:t>
      </w:r>
      <w:r w:rsidR="006E1767" w:rsidRPr="006E1767">
        <w:t>trắng</w:t>
      </w:r>
      <w:r w:rsidR="006E1767" w:rsidRPr="006E1767">
        <w:rPr>
          <w:lang w:bidi="en-US"/>
        </w:rPr>
        <w:t xml:space="preserve">, 10 </w:t>
      </w:r>
      <w:r w:rsidR="006E1767" w:rsidRPr="006E1767">
        <w:t>chiếc</w:t>
      </w:r>
      <w:r w:rsidR="006E1767" w:rsidRPr="006E1767">
        <w:rPr>
          <w:lang w:bidi="en-US"/>
        </w:rPr>
        <w:t xml:space="preserve"> </w:t>
      </w:r>
      <w:r w:rsidR="006E1767" w:rsidRPr="006E1767">
        <w:t>cam. Và giá bán của mỗi màu sẽ khác nhau tùy theo nhu cầu của người mua, AirBlade đen đỏ sẽ mắc hơn AirBlade trắng từ 2 – 3 triệu đồng.</w:t>
      </w:r>
    </w:p>
    <w:p w14:paraId="23626087" w14:textId="022A6FDE" w:rsidR="00771DA6" w:rsidRDefault="008E52CF" w:rsidP="006E1767">
      <w:pPr>
        <w:pStyle w:val="Nidungvnbn"/>
        <w:rPr>
          <w:lang w:bidi="en-US"/>
        </w:rPr>
      </w:pPr>
      <w:r w:rsidRPr="006E1767">
        <w:rPr>
          <w:lang w:bidi="en-US"/>
        </w:rPr>
        <w:t>-</w:t>
      </w:r>
      <w:r w:rsidRPr="006E1767">
        <w:t xml:space="preserve"> </w:t>
      </w:r>
      <w:r w:rsidR="006E1767">
        <w:rPr>
          <w:lang w:bidi="en-US"/>
        </w:rPr>
        <w:t>Thanh toán xe</w:t>
      </w:r>
      <w:r w:rsidR="006E1767" w:rsidRPr="006E1767">
        <w:rPr>
          <w:lang w:bidi="en-US"/>
        </w:rPr>
        <w:t xml:space="preserve">: </w:t>
      </w:r>
      <w:r w:rsidR="006E1767">
        <w:rPr>
          <w:lang w:bidi="en-US"/>
        </w:rPr>
        <w:t>N</w:t>
      </w:r>
      <w:r w:rsidR="006E1767" w:rsidRPr="006E1767">
        <w:rPr>
          <w:lang w:bidi="en-US"/>
        </w:rPr>
        <w:t xml:space="preserve">hân viên lập hoá đơn bán </w:t>
      </w:r>
      <w:r w:rsidR="006E1767">
        <w:rPr>
          <w:lang w:bidi="en-US"/>
        </w:rPr>
        <w:t>xe</w:t>
      </w:r>
      <w:r w:rsidR="006E1767" w:rsidRPr="006E1767">
        <w:rPr>
          <w:lang w:bidi="en-US"/>
        </w:rPr>
        <w:t xml:space="preserve"> và tính tiền, </w:t>
      </w:r>
      <w:r w:rsidR="006E1767">
        <w:rPr>
          <w:lang w:bidi="en-US"/>
        </w:rPr>
        <w:t>hóa đơn này sẽ được lưu lại để lập báo cáo cuối tháng. N</w:t>
      </w:r>
      <w:r w:rsidR="006E1767" w:rsidRPr="006E1767">
        <w:rPr>
          <w:lang w:bidi="en-US"/>
        </w:rPr>
        <w:t xml:space="preserve">hân viên nhập mã </w:t>
      </w:r>
      <w:r w:rsidR="006E1767">
        <w:rPr>
          <w:lang w:bidi="en-US"/>
        </w:rPr>
        <w:t>xe</w:t>
      </w:r>
      <w:r w:rsidR="006E1767" w:rsidRPr="006E1767">
        <w:rPr>
          <w:lang w:bidi="en-US"/>
        </w:rPr>
        <w:t xml:space="preserve">, nhập </w:t>
      </w:r>
      <w:r w:rsidR="006E1767">
        <w:rPr>
          <w:lang w:bidi="en-US"/>
        </w:rPr>
        <w:t>màu sắc</w:t>
      </w:r>
      <w:r w:rsidR="006E1767" w:rsidRPr="006E1767">
        <w:rPr>
          <w:lang w:bidi="en-US"/>
        </w:rPr>
        <w:t xml:space="preserve"> cho loại </w:t>
      </w:r>
      <w:r w:rsidR="006E1767">
        <w:rPr>
          <w:lang w:bidi="en-US"/>
        </w:rPr>
        <w:t>xe</w:t>
      </w:r>
      <w:r w:rsidR="006E1767" w:rsidRPr="006E1767">
        <w:rPr>
          <w:lang w:bidi="en-US"/>
        </w:rPr>
        <w:t xml:space="preserve"> </w:t>
      </w:r>
      <w:r w:rsidR="006E1767">
        <w:rPr>
          <w:lang w:bidi="en-US"/>
        </w:rPr>
        <w:t xml:space="preserve">mà khách hàng yêu cầu thanh toán </w:t>
      </w:r>
      <w:r w:rsidR="006E1767" w:rsidRPr="006E1767">
        <w:rPr>
          <w:lang w:bidi="en-US"/>
        </w:rPr>
        <w:t>và xuất ra thông tin đơn hàng cũng như tổng tiền cần phải thanh toán.</w:t>
      </w:r>
    </w:p>
    <w:p w14:paraId="7B80CB59" w14:textId="3BBBEECF" w:rsidR="006E1767" w:rsidRDefault="006E1767" w:rsidP="006E1767">
      <w:pPr>
        <w:pStyle w:val="Nidungvnbn"/>
        <w:rPr>
          <w:lang w:bidi="en-US"/>
        </w:rPr>
      </w:pPr>
      <w:r>
        <w:rPr>
          <w:lang w:bidi="en-US"/>
        </w:rPr>
        <w:t>- Thông tin khách hàng cần được lưu lại , bao gồm mã khách hàng, tên khách hàng, địa chỉ, số điện thoại.</w:t>
      </w:r>
    </w:p>
    <w:p w14:paraId="0F22D2F4" w14:textId="04EAD9DB" w:rsidR="00771DA6" w:rsidRDefault="00771DA6" w:rsidP="00771DA6">
      <w:pPr>
        <w:pStyle w:val="Tiumccp2"/>
        <w:rPr>
          <w:lang w:bidi="en-US"/>
        </w:rPr>
      </w:pPr>
      <w:bookmarkStart w:id="20" w:name="_Toc469403058"/>
      <w:r>
        <w:rPr>
          <w:lang w:bidi="en-US"/>
        </w:rPr>
        <w:t>2.2.4 Tổng hợp câu hỏi – Trả lời</w:t>
      </w:r>
      <w:bookmarkEnd w:id="20"/>
    </w:p>
    <w:p w14:paraId="134CC7B1" w14:textId="27CD5DD7" w:rsidR="008E52CF" w:rsidRPr="00B01274" w:rsidRDefault="00F27217" w:rsidP="00F27217">
      <w:pPr>
        <w:pStyle w:val="Tiumccp3"/>
      </w:pPr>
      <w:bookmarkStart w:id="21" w:name="_Toc469403059"/>
      <w:r>
        <w:t xml:space="preserve">2.2.4.1 </w:t>
      </w:r>
      <w:r w:rsidR="008E52CF" w:rsidRPr="00B01274">
        <w:t>Phỏng vấn 1</w:t>
      </w:r>
      <w:bookmarkEnd w:id="21"/>
    </w:p>
    <w:p w14:paraId="0395908B" w14:textId="77777777" w:rsidR="008E52CF" w:rsidRPr="00B01274" w:rsidRDefault="008E52CF" w:rsidP="008E52CF">
      <w:pPr>
        <w:jc w:val="center"/>
        <w:rPr>
          <w:b/>
        </w:rPr>
      </w:pPr>
      <w:r w:rsidRPr="00B01274">
        <w:rPr>
          <w:b/>
        </w:rPr>
        <w:t>Kế hoạch phỏng vấn</w:t>
      </w:r>
    </w:p>
    <w:p w14:paraId="1BD6E3AA" w14:textId="77777777" w:rsidR="008E52CF" w:rsidRPr="00B01274" w:rsidRDefault="008E52CF" w:rsidP="008E52CF">
      <w:pPr>
        <w:jc w:val="center"/>
        <w:rPr>
          <w:b/>
        </w:rPr>
      </w:pPr>
      <w:r w:rsidRPr="00B01274">
        <w:rPr>
          <w:b/>
        </w:rPr>
        <w:t>Nguyễn Ngọ</w:t>
      </w:r>
      <w:r>
        <w:rPr>
          <w:b/>
        </w:rPr>
        <w:t>c Hữu Khương</w:t>
      </w:r>
      <w:r w:rsidRPr="00B01274">
        <w:rPr>
          <w:b/>
        </w:rPr>
        <w:t xml:space="preserve"> – </w:t>
      </w:r>
      <w:r>
        <w:rPr>
          <w:b/>
        </w:rPr>
        <w:t>Phạm Thanh Tú</w:t>
      </w:r>
    </w:p>
    <w:tbl>
      <w:tblPr>
        <w:tblStyle w:val="TableGrid"/>
        <w:tblW w:w="0" w:type="auto"/>
        <w:tblLook w:val="04A0" w:firstRow="1" w:lastRow="0" w:firstColumn="1" w:lastColumn="0" w:noHBand="0" w:noVBand="1"/>
      </w:tblPr>
      <w:tblGrid>
        <w:gridCol w:w="4508"/>
        <w:gridCol w:w="4508"/>
      </w:tblGrid>
      <w:tr w:rsidR="008E52CF" w:rsidRPr="00A93766" w14:paraId="01A67B53" w14:textId="77777777" w:rsidTr="005A2BE3">
        <w:tc>
          <w:tcPr>
            <w:tcW w:w="9016" w:type="dxa"/>
            <w:gridSpan w:val="2"/>
          </w:tcPr>
          <w:p w14:paraId="1DE8A8F5" w14:textId="77777777" w:rsidR="008E52CF" w:rsidRPr="00A93766" w:rsidRDefault="008E52CF" w:rsidP="005A2BE3">
            <w:pPr>
              <w:jc w:val="center"/>
            </w:pPr>
            <w:r w:rsidRPr="00A93766">
              <w:lastRenderedPageBreak/>
              <w:t>Kế hoạch phỏng vấn</w:t>
            </w:r>
          </w:p>
        </w:tc>
      </w:tr>
      <w:tr w:rsidR="008E52CF" w:rsidRPr="00A93766" w14:paraId="0C6B938C" w14:textId="77777777" w:rsidTr="005A2BE3">
        <w:tc>
          <w:tcPr>
            <w:tcW w:w="4508" w:type="dxa"/>
          </w:tcPr>
          <w:p w14:paraId="6AD5DB18" w14:textId="77777777" w:rsidR="008E52CF" w:rsidRPr="00A93766" w:rsidRDefault="008E52CF" w:rsidP="005A2BE3">
            <w:r w:rsidRPr="00A93766">
              <w:t xml:space="preserve">Người trả lời: </w:t>
            </w:r>
            <w:r>
              <w:rPr>
                <w:i/>
              </w:rPr>
              <w:t>Cao Văn Thái</w:t>
            </w:r>
          </w:p>
        </w:tc>
        <w:tc>
          <w:tcPr>
            <w:tcW w:w="4508" w:type="dxa"/>
          </w:tcPr>
          <w:p w14:paraId="29430D8D" w14:textId="77777777" w:rsidR="008E52CF" w:rsidRPr="00A93766" w:rsidRDefault="008E52CF" w:rsidP="005A2BE3">
            <w:r w:rsidRPr="00A93766">
              <w:t xml:space="preserve">Người phỏng vấn: </w:t>
            </w:r>
            <w:r>
              <w:rPr>
                <w:i/>
              </w:rPr>
              <w:t>Phạm Thanh Tú</w:t>
            </w:r>
          </w:p>
        </w:tc>
      </w:tr>
      <w:tr w:rsidR="008E52CF" w:rsidRPr="00A93766" w14:paraId="78803F16" w14:textId="77777777" w:rsidTr="005A2BE3">
        <w:tc>
          <w:tcPr>
            <w:tcW w:w="4508" w:type="dxa"/>
          </w:tcPr>
          <w:p w14:paraId="1608139D" w14:textId="77777777" w:rsidR="008E52CF" w:rsidRPr="00A93766" w:rsidRDefault="008E52CF" w:rsidP="008E52CF">
            <w:pPr>
              <w:pStyle w:val="ListParagraph"/>
              <w:numPr>
                <w:ilvl w:val="0"/>
                <w:numId w:val="23"/>
              </w:numPr>
            </w:pPr>
            <w:r w:rsidRPr="00A93766">
              <w:t>Địa chỉ</w:t>
            </w:r>
            <w:r>
              <w:t xml:space="preserve"> Head</w:t>
            </w:r>
            <w:r w:rsidRPr="00A93766">
              <w:t xml:space="preserve">: </w:t>
            </w:r>
            <w:r w:rsidRPr="00C16AC7">
              <w:rPr>
                <w:color w:val="1D2129"/>
                <w:shd w:val="clear" w:color="auto" w:fill="FFFFFF"/>
              </w:rPr>
              <w:t>100 M.N.O.P Hùng Vương, Quận 5, TP.HCM</w:t>
            </w:r>
          </w:p>
          <w:p w14:paraId="4EE538E3" w14:textId="77777777" w:rsidR="008E52CF" w:rsidRPr="00A93766" w:rsidRDefault="008E52CF" w:rsidP="008E52CF">
            <w:pPr>
              <w:pStyle w:val="ListParagraph"/>
              <w:numPr>
                <w:ilvl w:val="0"/>
                <w:numId w:val="23"/>
              </w:numPr>
            </w:pPr>
            <w:r>
              <w:t>Head Tường Nguyên 2.</w:t>
            </w:r>
          </w:p>
          <w:p w14:paraId="4AC447E9" w14:textId="77777777" w:rsidR="008E52CF" w:rsidRPr="00A93766" w:rsidRDefault="008E52CF" w:rsidP="008E52CF">
            <w:pPr>
              <w:pStyle w:val="ListParagraph"/>
              <w:numPr>
                <w:ilvl w:val="0"/>
                <w:numId w:val="23"/>
              </w:numPr>
            </w:pPr>
            <w:r w:rsidRPr="00A93766">
              <w:t>Đối tượ</w:t>
            </w:r>
            <w:r>
              <w:t>ng: Nhân viên tư vấn.</w:t>
            </w:r>
          </w:p>
          <w:p w14:paraId="6707A19D" w14:textId="77777777" w:rsidR="008E52CF" w:rsidRPr="00A93766" w:rsidRDefault="008E52CF" w:rsidP="008E52CF">
            <w:pPr>
              <w:pStyle w:val="ListParagraph"/>
              <w:numPr>
                <w:ilvl w:val="0"/>
                <w:numId w:val="23"/>
              </w:numPr>
            </w:pPr>
            <w:r w:rsidRPr="00A93766">
              <w:t>Thông tin cung cấp: tình trạng và cách thức nhập, xuất hàng, phương thức bán hàng, giá cả và nhu cầu về phần mềm.</w:t>
            </w:r>
          </w:p>
        </w:tc>
        <w:tc>
          <w:tcPr>
            <w:tcW w:w="4508" w:type="dxa"/>
          </w:tcPr>
          <w:p w14:paraId="2ACFFA6C" w14:textId="60FFE079" w:rsidR="008E52CF" w:rsidRPr="00A93766" w:rsidRDefault="008E52CF" w:rsidP="008E52CF">
            <w:pPr>
              <w:pStyle w:val="ListParagraph"/>
              <w:numPr>
                <w:ilvl w:val="0"/>
                <w:numId w:val="23"/>
              </w:numPr>
            </w:pPr>
            <w:r w:rsidRPr="00A93766">
              <w:t>Thời gian hẹ</w:t>
            </w:r>
            <w:r w:rsidR="00F27217">
              <w:t>n: 9h – 15</w:t>
            </w:r>
            <w:r w:rsidRPr="00A93766">
              <w:t>/</w:t>
            </w:r>
            <w:r>
              <w:t>11</w:t>
            </w:r>
            <w:r w:rsidRPr="00A93766">
              <w:t>/2016.</w:t>
            </w:r>
          </w:p>
          <w:p w14:paraId="07C6DAC7" w14:textId="41C5EECA" w:rsidR="008E52CF" w:rsidRPr="00A93766" w:rsidRDefault="008E52CF" w:rsidP="008E52CF">
            <w:pPr>
              <w:pStyle w:val="ListParagraph"/>
              <w:numPr>
                <w:ilvl w:val="0"/>
                <w:numId w:val="23"/>
              </w:numPr>
            </w:pPr>
            <w:r w:rsidRPr="00A93766">
              <w:t>Thời gian gặ</w:t>
            </w:r>
            <w:r w:rsidR="00F27217">
              <w:t>p: 9</w:t>
            </w:r>
            <w:r>
              <w:t>h</w:t>
            </w:r>
            <w:r w:rsidR="00F27217">
              <w:t>30</w:t>
            </w:r>
            <w:r>
              <w:t xml:space="preserve"> – </w:t>
            </w:r>
            <w:r w:rsidR="00F27217">
              <w:t>15</w:t>
            </w:r>
            <w:r w:rsidRPr="00A93766">
              <w:t>/</w:t>
            </w:r>
            <w:r>
              <w:t>11</w:t>
            </w:r>
            <w:r w:rsidRPr="00A93766">
              <w:t>/2016.</w:t>
            </w:r>
          </w:p>
          <w:p w14:paraId="72C3BA17" w14:textId="582AC718" w:rsidR="008E52CF" w:rsidRPr="00A93766" w:rsidRDefault="008E52CF" w:rsidP="008E52CF">
            <w:pPr>
              <w:pStyle w:val="ListParagraph"/>
              <w:numPr>
                <w:ilvl w:val="0"/>
                <w:numId w:val="23"/>
              </w:numPr>
            </w:pPr>
            <w:r w:rsidRPr="00A93766">
              <w:t>Thời gian kế</w:t>
            </w:r>
            <w:r w:rsidR="00F27217">
              <w:t>t thúc: 10h – 15</w:t>
            </w:r>
            <w:r>
              <w:t>/11</w:t>
            </w:r>
            <w:r w:rsidRPr="00A93766">
              <w:t>/2016.</w:t>
            </w:r>
          </w:p>
          <w:p w14:paraId="06B9009C" w14:textId="77777777" w:rsidR="00F27217" w:rsidRDefault="00F27217" w:rsidP="00F27217">
            <w:pPr>
              <w:ind w:left="360"/>
            </w:pPr>
          </w:p>
          <w:p w14:paraId="1FEE17DD" w14:textId="33C77AA6" w:rsidR="008E52CF" w:rsidRPr="00A93766" w:rsidRDefault="008E52CF" w:rsidP="008E52CF">
            <w:pPr>
              <w:pStyle w:val="ListParagraph"/>
              <w:numPr>
                <w:ilvl w:val="0"/>
                <w:numId w:val="23"/>
              </w:numPr>
            </w:pPr>
            <w:r>
              <w:t>Vai trò: Nhân Viên</w:t>
            </w:r>
            <w:r w:rsidRPr="00A93766">
              <w:t>.</w:t>
            </w:r>
          </w:p>
          <w:p w14:paraId="0C162CB1" w14:textId="77777777" w:rsidR="008E52CF" w:rsidRPr="00A93766" w:rsidRDefault="008E52CF" w:rsidP="005A2BE3">
            <w:pPr>
              <w:pStyle w:val="ListParagraph"/>
            </w:pPr>
          </w:p>
          <w:p w14:paraId="49BD26A4" w14:textId="77777777" w:rsidR="008E52CF" w:rsidRPr="00A93766" w:rsidRDefault="008E52CF" w:rsidP="008E52CF">
            <w:pPr>
              <w:pStyle w:val="ListParagraph"/>
              <w:numPr>
                <w:ilvl w:val="0"/>
                <w:numId w:val="23"/>
              </w:numPr>
            </w:pPr>
            <w:r w:rsidRPr="00A93766">
              <w:t>Kinh nghiệ</w:t>
            </w:r>
            <w:r>
              <w:t>m trên 1</w:t>
            </w:r>
            <w:r w:rsidRPr="00A93766">
              <w:t xml:space="preserve"> năm.</w:t>
            </w:r>
          </w:p>
        </w:tc>
      </w:tr>
    </w:tbl>
    <w:p w14:paraId="6B012334" w14:textId="77777777" w:rsidR="008E52CF" w:rsidRPr="00A93766" w:rsidRDefault="008E52CF" w:rsidP="008E52CF"/>
    <w:tbl>
      <w:tblPr>
        <w:tblStyle w:val="TableGrid"/>
        <w:tblW w:w="0" w:type="auto"/>
        <w:tblLook w:val="04A0" w:firstRow="1" w:lastRow="0" w:firstColumn="1" w:lastColumn="0" w:noHBand="0" w:noVBand="1"/>
      </w:tblPr>
      <w:tblGrid>
        <w:gridCol w:w="4508"/>
        <w:gridCol w:w="4508"/>
      </w:tblGrid>
      <w:tr w:rsidR="008E52CF" w:rsidRPr="00A93766" w14:paraId="7DE93691" w14:textId="77777777" w:rsidTr="005A2BE3">
        <w:tc>
          <w:tcPr>
            <w:tcW w:w="9016" w:type="dxa"/>
            <w:gridSpan w:val="2"/>
          </w:tcPr>
          <w:p w14:paraId="25B0779B" w14:textId="77777777" w:rsidR="008E52CF" w:rsidRPr="00A93766" w:rsidRDefault="008E52CF" w:rsidP="005A2BE3">
            <w:r w:rsidRPr="00A93766">
              <w:t xml:space="preserve">Thỏa thuận giữa hai bên: Bên </w:t>
            </w:r>
            <w:r>
              <w:t>Head</w:t>
            </w:r>
            <w:r w:rsidRPr="00A93766">
              <w:t xml:space="preserve"> cung cấp thông tin xác thực, chính xác và mang tính kinh doanh và kỹ thuật – Bên cung cấp phầm mêm sẽ đáp ứng đầy đủ yêu cầu, chính xác và có khả năng vận hành, sử dụ</w:t>
            </w:r>
            <w:r>
              <w:t>ng cũng như</w:t>
            </w:r>
            <w:r w:rsidRPr="00A93766">
              <w:t xml:space="preserve"> dễ dàng</w:t>
            </w:r>
            <w:r>
              <w:t xml:space="preserve"> cập nhật</w:t>
            </w:r>
            <w:r w:rsidRPr="00A93766">
              <w:t>.</w:t>
            </w:r>
          </w:p>
        </w:tc>
      </w:tr>
      <w:tr w:rsidR="008E52CF" w:rsidRPr="00A93766" w14:paraId="659076F1" w14:textId="77777777" w:rsidTr="005A2BE3">
        <w:tc>
          <w:tcPr>
            <w:tcW w:w="4508" w:type="dxa"/>
          </w:tcPr>
          <w:p w14:paraId="76DF60E4" w14:textId="77777777" w:rsidR="008E52CF" w:rsidRPr="00A93766" w:rsidRDefault="008E52CF" w:rsidP="005A2BE3">
            <w:r w:rsidRPr="00A93766">
              <w:t xml:space="preserve">Chương trình: </w:t>
            </w:r>
          </w:p>
          <w:p w14:paraId="729513B8" w14:textId="77777777" w:rsidR="008E52CF" w:rsidRPr="00A93766" w:rsidRDefault="008E52CF" w:rsidP="008E52CF">
            <w:pPr>
              <w:pStyle w:val="ListParagraph"/>
              <w:numPr>
                <w:ilvl w:val="0"/>
                <w:numId w:val="23"/>
              </w:numPr>
            </w:pPr>
            <w:r w:rsidRPr="00A93766">
              <w:t>Giới thiệu:  khái quát dự án, chi phí và các dịch vụ hậu mãi.</w:t>
            </w:r>
          </w:p>
          <w:p w14:paraId="5C2274A6" w14:textId="77777777" w:rsidR="008E52CF" w:rsidRPr="00A93766" w:rsidRDefault="008E52CF" w:rsidP="008E52CF">
            <w:pPr>
              <w:pStyle w:val="ListParagraph"/>
              <w:numPr>
                <w:ilvl w:val="0"/>
                <w:numId w:val="23"/>
              </w:numPr>
            </w:pPr>
            <w:r w:rsidRPr="00A93766">
              <w:t xml:space="preserve">Tổng quan về dự án: tính thân thiện, hiệu quả, nâng cao khả năng bán và quản lý </w:t>
            </w:r>
            <w:r>
              <w:t>Head</w:t>
            </w:r>
            <w:r w:rsidRPr="00A93766">
              <w:t>.</w:t>
            </w:r>
          </w:p>
          <w:p w14:paraId="30E1F96B" w14:textId="77777777" w:rsidR="008E52CF" w:rsidRPr="00A93766" w:rsidRDefault="008E52CF" w:rsidP="008E52CF">
            <w:pPr>
              <w:pStyle w:val="ListParagraph"/>
              <w:numPr>
                <w:ilvl w:val="0"/>
                <w:numId w:val="23"/>
              </w:numPr>
            </w:pPr>
            <w:r w:rsidRPr="00A93766">
              <w:t>Tổng quan về buổi phỏng vấn: đặt ra các câu hỏi để thu thập dữ liệu cần thiết, cố gắng mô tả khái quát về phần mềm cho chủ cửa hàng.</w:t>
            </w:r>
          </w:p>
          <w:p w14:paraId="682A5409" w14:textId="77777777" w:rsidR="008E52CF" w:rsidRPr="00A93766" w:rsidRDefault="008E52CF" w:rsidP="008E52CF">
            <w:pPr>
              <w:pStyle w:val="ListParagraph"/>
              <w:numPr>
                <w:ilvl w:val="0"/>
                <w:numId w:val="23"/>
              </w:numPr>
            </w:pPr>
            <w:r w:rsidRPr="00A93766">
              <w:t>Chủ đề cần đưa ra:</w:t>
            </w:r>
          </w:p>
          <w:p w14:paraId="3AE6D920" w14:textId="77777777" w:rsidR="008E52CF" w:rsidRPr="00A93766" w:rsidRDefault="008E52CF" w:rsidP="008E52CF">
            <w:pPr>
              <w:pStyle w:val="ListParagraph"/>
              <w:numPr>
                <w:ilvl w:val="0"/>
                <w:numId w:val="23"/>
              </w:numPr>
            </w:pPr>
            <w:r w:rsidRPr="00A93766">
              <w:t>Câu hỏi 1: hỏi, trả lời.</w:t>
            </w:r>
          </w:p>
          <w:p w14:paraId="45248421" w14:textId="77777777" w:rsidR="008E52CF" w:rsidRPr="00A93766" w:rsidRDefault="008E52CF" w:rsidP="008E52CF">
            <w:pPr>
              <w:pStyle w:val="ListParagraph"/>
              <w:numPr>
                <w:ilvl w:val="0"/>
                <w:numId w:val="23"/>
              </w:numPr>
            </w:pPr>
            <w:r w:rsidRPr="00A93766">
              <w:t>Câu hỏi 2: hỏi, trả lời.</w:t>
            </w:r>
          </w:p>
          <w:p w14:paraId="24EDC839" w14:textId="77777777" w:rsidR="008E52CF" w:rsidRPr="00A93766" w:rsidRDefault="008E52CF" w:rsidP="008E52CF">
            <w:pPr>
              <w:pStyle w:val="ListParagraph"/>
              <w:numPr>
                <w:ilvl w:val="0"/>
                <w:numId w:val="23"/>
              </w:numPr>
            </w:pPr>
            <w:r w:rsidRPr="00A93766">
              <w:t>Câu hỏi 3: hỏi, trả lời.</w:t>
            </w:r>
          </w:p>
          <w:p w14:paraId="5126EB34" w14:textId="77777777" w:rsidR="008E52CF" w:rsidRPr="00A93766" w:rsidRDefault="008E52CF" w:rsidP="008E52CF">
            <w:pPr>
              <w:pStyle w:val="ListParagraph"/>
              <w:numPr>
                <w:ilvl w:val="0"/>
                <w:numId w:val="23"/>
              </w:numPr>
            </w:pPr>
            <w:r w:rsidRPr="00A93766">
              <w:t>Câu hỏi 4: hỏi, trả lời.</w:t>
            </w:r>
          </w:p>
          <w:p w14:paraId="5D1A0214" w14:textId="77777777" w:rsidR="008E52CF" w:rsidRPr="00A93766" w:rsidRDefault="008E52CF" w:rsidP="005A2BE3">
            <w:pPr>
              <w:ind w:left="360"/>
            </w:pPr>
            <w:r w:rsidRPr="00A93766">
              <w:t>Tổng hợp lại ý kiến củ</w:t>
            </w:r>
            <w:r>
              <w:t>a nhân viên</w:t>
            </w:r>
            <w:r w:rsidRPr="00A93766">
              <w:t>.</w:t>
            </w:r>
          </w:p>
        </w:tc>
        <w:tc>
          <w:tcPr>
            <w:tcW w:w="4508" w:type="dxa"/>
          </w:tcPr>
          <w:p w14:paraId="49CEB173" w14:textId="77777777" w:rsidR="008E52CF" w:rsidRPr="00A93766" w:rsidRDefault="008E52CF" w:rsidP="005A2BE3">
            <w:r w:rsidRPr="00A93766">
              <w:t>Ước lượng thời gian:</w:t>
            </w:r>
          </w:p>
          <w:p w14:paraId="197A701B" w14:textId="77777777" w:rsidR="008E52CF" w:rsidRPr="00A93766" w:rsidRDefault="008E52CF" w:rsidP="008E52CF">
            <w:pPr>
              <w:pStyle w:val="ListParagraph"/>
              <w:numPr>
                <w:ilvl w:val="0"/>
                <w:numId w:val="23"/>
              </w:numPr>
            </w:pPr>
            <w:r w:rsidRPr="00A93766">
              <w:t>1 phút.</w:t>
            </w:r>
          </w:p>
          <w:p w14:paraId="092B81CC" w14:textId="77777777" w:rsidR="008E52CF" w:rsidRPr="00A93766" w:rsidRDefault="008E52CF" w:rsidP="005A2BE3"/>
          <w:p w14:paraId="651F153F" w14:textId="77777777" w:rsidR="008E52CF" w:rsidRPr="00A93766" w:rsidRDefault="008E52CF" w:rsidP="008E52CF">
            <w:pPr>
              <w:pStyle w:val="ListParagraph"/>
              <w:numPr>
                <w:ilvl w:val="0"/>
                <w:numId w:val="23"/>
              </w:numPr>
            </w:pPr>
            <w:r w:rsidRPr="00A93766">
              <w:t>2 phút.</w:t>
            </w:r>
          </w:p>
          <w:p w14:paraId="747EFD2E" w14:textId="77777777" w:rsidR="008E52CF" w:rsidRPr="00A93766" w:rsidRDefault="008E52CF" w:rsidP="005A2BE3">
            <w:pPr>
              <w:pStyle w:val="ListParagraph"/>
            </w:pPr>
          </w:p>
          <w:p w14:paraId="46C3D21C" w14:textId="77777777" w:rsidR="008E52CF" w:rsidRPr="00A93766" w:rsidRDefault="008E52CF" w:rsidP="005A2BE3"/>
          <w:p w14:paraId="61605483" w14:textId="77777777" w:rsidR="008E52CF" w:rsidRPr="00A93766" w:rsidRDefault="008E52CF" w:rsidP="008E52CF">
            <w:pPr>
              <w:pStyle w:val="ListParagraph"/>
              <w:numPr>
                <w:ilvl w:val="0"/>
                <w:numId w:val="23"/>
              </w:numPr>
            </w:pPr>
            <w:r w:rsidRPr="00A93766">
              <w:t>5 phút.</w:t>
            </w:r>
          </w:p>
          <w:p w14:paraId="47970559" w14:textId="77777777" w:rsidR="008E52CF" w:rsidRPr="00A93766" w:rsidRDefault="008E52CF" w:rsidP="005A2BE3"/>
          <w:p w14:paraId="07B5066B" w14:textId="77777777" w:rsidR="008E52CF" w:rsidRPr="00A93766" w:rsidRDefault="008E52CF" w:rsidP="005A2BE3"/>
          <w:p w14:paraId="46C3FD9A" w14:textId="77777777" w:rsidR="008E52CF" w:rsidRPr="00A93766" w:rsidRDefault="008E52CF" w:rsidP="005A2BE3"/>
          <w:p w14:paraId="67E4E8C4" w14:textId="77777777" w:rsidR="008E52CF" w:rsidRPr="00A93766" w:rsidRDefault="008E52CF" w:rsidP="008E52CF">
            <w:pPr>
              <w:pStyle w:val="ListParagraph"/>
              <w:numPr>
                <w:ilvl w:val="0"/>
                <w:numId w:val="23"/>
              </w:numPr>
            </w:pPr>
            <w:r w:rsidRPr="00A93766">
              <w:t>10 phút.</w:t>
            </w:r>
          </w:p>
          <w:p w14:paraId="53C28FA7" w14:textId="77777777" w:rsidR="008E52CF" w:rsidRPr="00A93766" w:rsidRDefault="008E52CF" w:rsidP="005A2BE3"/>
          <w:p w14:paraId="6A0DDB72" w14:textId="77777777" w:rsidR="008E52CF" w:rsidRPr="00A93766" w:rsidRDefault="008E52CF" w:rsidP="005A2BE3"/>
          <w:p w14:paraId="30A8A631" w14:textId="77777777" w:rsidR="008E52CF" w:rsidRPr="00A93766" w:rsidRDefault="008E52CF" w:rsidP="005A2BE3"/>
          <w:p w14:paraId="50FC705B" w14:textId="77777777" w:rsidR="008E52CF" w:rsidRPr="00A93766" w:rsidRDefault="008E52CF" w:rsidP="005A2BE3"/>
          <w:p w14:paraId="7F6F22A1" w14:textId="77777777" w:rsidR="008E52CF" w:rsidRPr="00A93766" w:rsidRDefault="008E52CF" w:rsidP="008E52CF">
            <w:pPr>
              <w:pStyle w:val="ListParagraph"/>
              <w:numPr>
                <w:ilvl w:val="0"/>
                <w:numId w:val="23"/>
              </w:numPr>
            </w:pPr>
            <w:r w:rsidRPr="00A93766">
              <w:t>3 phút.</w:t>
            </w:r>
          </w:p>
        </w:tc>
      </w:tr>
    </w:tbl>
    <w:p w14:paraId="722FF083" w14:textId="77777777" w:rsidR="008E52CF" w:rsidRPr="00A93766" w:rsidRDefault="008E52CF" w:rsidP="008E52CF"/>
    <w:p w14:paraId="342AC02F" w14:textId="77777777" w:rsidR="008E52CF" w:rsidRPr="00B01274" w:rsidRDefault="008E52CF" w:rsidP="008E52CF">
      <w:pPr>
        <w:jc w:val="center"/>
        <w:rPr>
          <w:b/>
        </w:rPr>
      </w:pPr>
      <w:r w:rsidRPr="00B01274">
        <w:rPr>
          <w:b/>
        </w:rPr>
        <w:t>PHIẾU PHỎNG VẤN</w:t>
      </w:r>
    </w:p>
    <w:tbl>
      <w:tblPr>
        <w:tblStyle w:val="TableGrid"/>
        <w:tblW w:w="0" w:type="auto"/>
        <w:tblLook w:val="04A0" w:firstRow="1" w:lastRow="0" w:firstColumn="1" w:lastColumn="0" w:noHBand="0" w:noVBand="1"/>
      </w:tblPr>
      <w:tblGrid>
        <w:gridCol w:w="4508"/>
        <w:gridCol w:w="4508"/>
      </w:tblGrid>
      <w:tr w:rsidR="008E52CF" w:rsidRPr="00A93766" w14:paraId="2B27EFF5" w14:textId="77777777" w:rsidTr="005A2BE3">
        <w:tc>
          <w:tcPr>
            <w:tcW w:w="9016" w:type="dxa"/>
            <w:gridSpan w:val="2"/>
          </w:tcPr>
          <w:p w14:paraId="671BA8CF" w14:textId="77777777" w:rsidR="008E52CF" w:rsidRPr="00A93766" w:rsidRDefault="008E52CF" w:rsidP="005A2BE3">
            <w:pPr>
              <w:jc w:val="center"/>
            </w:pPr>
            <w:r w:rsidRPr="00A93766">
              <w:t>Phiếu Phỏng vấn</w:t>
            </w:r>
          </w:p>
        </w:tc>
      </w:tr>
      <w:tr w:rsidR="008E52CF" w:rsidRPr="00A93766" w14:paraId="02EC8EB8" w14:textId="77777777" w:rsidTr="005A2BE3">
        <w:trPr>
          <w:trHeight w:val="207"/>
        </w:trPr>
        <w:tc>
          <w:tcPr>
            <w:tcW w:w="9016" w:type="dxa"/>
            <w:gridSpan w:val="2"/>
          </w:tcPr>
          <w:p w14:paraId="362D4CEA" w14:textId="77777777" w:rsidR="008E52CF" w:rsidRPr="00A93766" w:rsidRDefault="008E52CF" w:rsidP="005A2BE3">
            <w:pPr>
              <w:jc w:val="center"/>
            </w:pPr>
            <w:r w:rsidRPr="00A93766">
              <w:t>Dự án: Quả</w:t>
            </w:r>
            <w:r>
              <w:t>n lý Head Tường Nguyên 2</w:t>
            </w:r>
          </w:p>
        </w:tc>
      </w:tr>
      <w:tr w:rsidR="008E52CF" w:rsidRPr="00A93766" w14:paraId="594D6221" w14:textId="77777777" w:rsidTr="005A2BE3">
        <w:tc>
          <w:tcPr>
            <w:tcW w:w="4508" w:type="dxa"/>
          </w:tcPr>
          <w:p w14:paraId="482BD6ED" w14:textId="77777777" w:rsidR="008E52CF" w:rsidRPr="00A93766" w:rsidRDefault="008E52CF" w:rsidP="005A2BE3">
            <w:r w:rsidRPr="00A93766">
              <w:t xml:space="preserve">Người được hỏi: </w:t>
            </w:r>
            <w:r>
              <w:rPr>
                <w:i/>
              </w:rPr>
              <w:t>Cao Văn Thái</w:t>
            </w:r>
          </w:p>
        </w:tc>
        <w:tc>
          <w:tcPr>
            <w:tcW w:w="4508" w:type="dxa"/>
          </w:tcPr>
          <w:p w14:paraId="54E110C6" w14:textId="77777777" w:rsidR="008E52CF" w:rsidRPr="00A93766" w:rsidRDefault="008E52CF" w:rsidP="005A2BE3">
            <w:r>
              <w:t>Ngày 20/11</w:t>
            </w:r>
            <w:r w:rsidRPr="00A93766">
              <w:t xml:space="preserve">/2016, </w:t>
            </w:r>
            <w:r>
              <w:rPr>
                <w:i/>
              </w:rPr>
              <w:t>Phạm Thanh Tú</w:t>
            </w:r>
          </w:p>
        </w:tc>
      </w:tr>
      <w:tr w:rsidR="008E52CF" w:rsidRPr="00A93766" w14:paraId="0D4081E8" w14:textId="77777777" w:rsidTr="005A2BE3">
        <w:tc>
          <w:tcPr>
            <w:tcW w:w="4508" w:type="dxa"/>
          </w:tcPr>
          <w:p w14:paraId="08BA82E7" w14:textId="77777777" w:rsidR="008E52CF" w:rsidRPr="00A93766" w:rsidRDefault="008E52CF" w:rsidP="005A2BE3">
            <w:r w:rsidRPr="00A93766">
              <w:t>Câu hỏi</w:t>
            </w:r>
          </w:p>
        </w:tc>
        <w:tc>
          <w:tcPr>
            <w:tcW w:w="4508" w:type="dxa"/>
          </w:tcPr>
          <w:p w14:paraId="763C9582" w14:textId="77777777" w:rsidR="008E52CF" w:rsidRPr="00A93766" w:rsidRDefault="008E52CF" w:rsidP="005A2BE3">
            <w:r w:rsidRPr="00A93766">
              <w:t>Ghi chú</w:t>
            </w:r>
          </w:p>
        </w:tc>
      </w:tr>
      <w:tr w:rsidR="008E52CF" w:rsidRPr="00A93766" w14:paraId="1C174E56" w14:textId="77777777" w:rsidTr="005A2BE3">
        <w:tc>
          <w:tcPr>
            <w:tcW w:w="4508" w:type="dxa"/>
          </w:tcPr>
          <w:p w14:paraId="7EC4677C" w14:textId="77777777" w:rsidR="008E52CF" w:rsidRPr="00A93766" w:rsidRDefault="008E52CF" w:rsidP="008E52CF">
            <w:pPr>
              <w:pStyle w:val="ListParagraph"/>
              <w:numPr>
                <w:ilvl w:val="0"/>
                <w:numId w:val="23"/>
              </w:numPr>
            </w:pPr>
            <w:r w:rsidRPr="00A93766">
              <w:t>Câu hỏi 1: Anh quản lý việc nhập và bán</w:t>
            </w:r>
            <w:r>
              <w:t xml:space="preserve"> xe máy</w:t>
            </w:r>
            <w:r w:rsidRPr="00A93766">
              <w:t>?</w:t>
            </w:r>
          </w:p>
          <w:p w14:paraId="4FC307D1" w14:textId="77777777" w:rsidR="008E52CF" w:rsidRDefault="008E52CF" w:rsidP="005A2BE3">
            <w:pPr>
              <w:pStyle w:val="ListParagraph"/>
            </w:pPr>
          </w:p>
          <w:p w14:paraId="080FBBDD" w14:textId="77777777" w:rsidR="008E52CF" w:rsidRDefault="008E52CF" w:rsidP="005A2BE3">
            <w:pPr>
              <w:pStyle w:val="ListParagraph"/>
            </w:pPr>
          </w:p>
          <w:p w14:paraId="5EA6C614" w14:textId="77777777" w:rsidR="008E52CF" w:rsidRPr="00C16AC7" w:rsidRDefault="008E52CF" w:rsidP="005A2BE3">
            <w:pPr>
              <w:pStyle w:val="ListParagraph"/>
            </w:pPr>
          </w:p>
          <w:p w14:paraId="3F09E154" w14:textId="77777777" w:rsidR="008E52CF" w:rsidRDefault="008E52CF" w:rsidP="005A2BE3">
            <w:pPr>
              <w:pStyle w:val="ListParagraph"/>
            </w:pPr>
          </w:p>
          <w:p w14:paraId="79163B37" w14:textId="77777777" w:rsidR="008E52CF" w:rsidRPr="00C16AC7" w:rsidRDefault="008E52CF" w:rsidP="008E52CF">
            <w:pPr>
              <w:pStyle w:val="ListParagraph"/>
              <w:numPr>
                <w:ilvl w:val="0"/>
                <w:numId w:val="23"/>
              </w:numPr>
            </w:pPr>
            <w:r w:rsidRPr="00C16AC7">
              <w:lastRenderedPageBreak/>
              <w:t>Câu hởi 2 : Việc quản lý và giám sát doanh số bán hàng trong tháng đối với anh như thế nào?</w:t>
            </w:r>
          </w:p>
          <w:p w14:paraId="64EA95CE" w14:textId="77777777" w:rsidR="008E52CF" w:rsidRPr="00A93766" w:rsidRDefault="008E52CF" w:rsidP="005A2BE3"/>
          <w:p w14:paraId="0F350BC3" w14:textId="77777777" w:rsidR="008E52CF" w:rsidRPr="00A93766" w:rsidRDefault="008E52CF" w:rsidP="005A2BE3"/>
          <w:p w14:paraId="01110026" w14:textId="77777777" w:rsidR="008E52CF" w:rsidRPr="00A93766" w:rsidRDefault="008E52CF" w:rsidP="005A2BE3"/>
          <w:p w14:paraId="043F7026" w14:textId="77777777" w:rsidR="008E52CF" w:rsidRPr="00A93766" w:rsidRDefault="008E52CF" w:rsidP="008E52CF">
            <w:pPr>
              <w:pStyle w:val="ListParagraph"/>
              <w:numPr>
                <w:ilvl w:val="0"/>
                <w:numId w:val="23"/>
              </w:numPr>
            </w:pPr>
            <w:r w:rsidRPr="00A93766">
              <w:t>Câu hỏi 3: Anh có biết các phần mềm để soạn thảo như Word, Excel,..không?</w:t>
            </w:r>
          </w:p>
          <w:p w14:paraId="10BE1A15" w14:textId="77777777" w:rsidR="008E52CF" w:rsidRPr="00A93766" w:rsidRDefault="008E52CF" w:rsidP="005A2BE3"/>
          <w:p w14:paraId="67FB400C" w14:textId="77777777" w:rsidR="008E52CF" w:rsidRPr="00A93766" w:rsidRDefault="008E52CF" w:rsidP="005A2BE3"/>
          <w:p w14:paraId="2CD4F192" w14:textId="77777777" w:rsidR="008E52CF" w:rsidRPr="00A93766" w:rsidRDefault="008E52CF" w:rsidP="008E52CF">
            <w:pPr>
              <w:pStyle w:val="ListParagraph"/>
              <w:numPr>
                <w:ilvl w:val="0"/>
                <w:numId w:val="23"/>
              </w:numPr>
            </w:pPr>
            <w:r w:rsidRPr="00A93766">
              <w:t>Câu hỏi 4: Anh có suy nghĩ như thế nào về một phần mềm giúp anh cải thiện công việ</w:t>
            </w:r>
            <w:r>
              <w:t>c quản lý dữ liệu mua bán</w:t>
            </w:r>
            <w:r w:rsidRPr="00A93766">
              <w:t>?</w:t>
            </w:r>
          </w:p>
        </w:tc>
        <w:tc>
          <w:tcPr>
            <w:tcW w:w="4508" w:type="dxa"/>
          </w:tcPr>
          <w:p w14:paraId="00443899" w14:textId="77777777" w:rsidR="008E52CF" w:rsidRDefault="008E52CF" w:rsidP="008E52CF">
            <w:pPr>
              <w:pStyle w:val="ListParagraph"/>
              <w:numPr>
                <w:ilvl w:val="0"/>
                <w:numId w:val="23"/>
              </w:numPr>
            </w:pPr>
            <w:r w:rsidRPr="00A93766">
              <w:lastRenderedPageBreak/>
              <w:t xml:space="preserve">Trả lời: </w:t>
            </w:r>
            <w:r>
              <w:t>Head có một hệ thống cơ sở dữ liệu riêng để lưu trữ cũng như truy xuất một cách dễ dàng.</w:t>
            </w:r>
          </w:p>
          <w:p w14:paraId="543BEECB" w14:textId="77777777" w:rsidR="008E52CF" w:rsidRDefault="008E52CF" w:rsidP="008E52CF">
            <w:pPr>
              <w:pStyle w:val="ListParagraph"/>
              <w:numPr>
                <w:ilvl w:val="0"/>
                <w:numId w:val="23"/>
              </w:numPr>
            </w:pPr>
            <w:r w:rsidRPr="00A93766">
              <w:t>Quan sát: Anh trả lời dễ dàng, nhanh gọn.</w:t>
            </w:r>
          </w:p>
          <w:p w14:paraId="1A44B7D8" w14:textId="77777777" w:rsidR="008E52CF" w:rsidRPr="00C16AC7" w:rsidRDefault="008E52CF" w:rsidP="005A2BE3"/>
          <w:p w14:paraId="594D9004" w14:textId="77777777" w:rsidR="008E52CF" w:rsidRDefault="008E52CF" w:rsidP="008E52CF">
            <w:pPr>
              <w:pStyle w:val="ListParagraph"/>
              <w:numPr>
                <w:ilvl w:val="0"/>
                <w:numId w:val="23"/>
              </w:numPr>
            </w:pPr>
            <w:r w:rsidRPr="00C16AC7">
              <w:lastRenderedPageBreak/>
              <w:t xml:space="preserve">Trả lời: </w:t>
            </w:r>
            <w:r>
              <w:t>Không tốn nhiều công sức và thời gian do có cơ sở dữ liệu đầy đủ.</w:t>
            </w:r>
          </w:p>
          <w:p w14:paraId="0F9ACC49" w14:textId="77777777" w:rsidR="008E52CF" w:rsidRPr="00C16AC7" w:rsidRDefault="008E52CF" w:rsidP="008E52CF">
            <w:pPr>
              <w:pStyle w:val="ListParagraph"/>
              <w:numPr>
                <w:ilvl w:val="0"/>
                <w:numId w:val="23"/>
              </w:numPr>
            </w:pPr>
            <w:r w:rsidRPr="00C16AC7">
              <w:t xml:space="preserve">Quan sát: </w:t>
            </w:r>
            <w:r>
              <w:t>Trả lời đầy tự tin.</w:t>
            </w:r>
          </w:p>
          <w:p w14:paraId="357CE4A4" w14:textId="77777777" w:rsidR="008E52CF" w:rsidRDefault="008E52CF" w:rsidP="005A2BE3">
            <w:pPr>
              <w:pStyle w:val="ListParagraph"/>
            </w:pPr>
          </w:p>
          <w:p w14:paraId="135C3C66" w14:textId="77777777" w:rsidR="008E52CF" w:rsidRPr="00C16AC7" w:rsidRDefault="008E52CF" w:rsidP="005A2BE3">
            <w:pPr>
              <w:ind w:left="360"/>
            </w:pPr>
          </w:p>
          <w:p w14:paraId="5485E035" w14:textId="77777777" w:rsidR="008E52CF" w:rsidRDefault="008E52CF" w:rsidP="008E52CF">
            <w:pPr>
              <w:pStyle w:val="ListParagraph"/>
              <w:numPr>
                <w:ilvl w:val="0"/>
                <w:numId w:val="23"/>
              </w:numPr>
            </w:pPr>
            <w:r w:rsidRPr="00C16AC7">
              <w:t xml:space="preserve">Trả lời: </w:t>
            </w:r>
            <w:r>
              <w:t>Tôi biết và có thể sử dụng thuần thục.</w:t>
            </w:r>
          </w:p>
          <w:p w14:paraId="2EF73236" w14:textId="77777777" w:rsidR="008E52CF" w:rsidRDefault="008E52CF" w:rsidP="008E52CF">
            <w:pPr>
              <w:pStyle w:val="ListParagraph"/>
              <w:numPr>
                <w:ilvl w:val="0"/>
                <w:numId w:val="23"/>
              </w:numPr>
            </w:pPr>
            <w:r w:rsidRPr="00C16AC7">
              <w:t xml:space="preserve">Quan sát: </w:t>
            </w:r>
            <w:r>
              <w:t>Trả lời nhanh và gọn.</w:t>
            </w:r>
          </w:p>
          <w:p w14:paraId="5C4E1D1A" w14:textId="77777777" w:rsidR="008E52CF" w:rsidRDefault="008E52CF" w:rsidP="005A2BE3"/>
          <w:p w14:paraId="3BBF6655" w14:textId="77777777" w:rsidR="008E52CF" w:rsidRPr="00C16AC7" w:rsidRDefault="008E52CF" w:rsidP="005A2BE3"/>
          <w:p w14:paraId="38C59655" w14:textId="77777777" w:rsidR="008E52CF" w:rsidRPr="00A93766" w:rsidRDefault="008E52CF" w:rsidP="008E52CF">
            <w:pPr>
              <w:pStyle w:val="ListParagraph"/>
              <w:numPr>
                <w:ilvl w:val="0"/>
                <w:numId w:val="23"/>
              </w:numPr>
            </w:pPr>
            <w:r w:rsidRPr="00A93766">
              <w:t>Trả lời: Tôi nghĩ một phần mềm tốt là một phần mềm rút ngắn thời gian và mang lại hiệu quả cho việc kinh doanh.</w:t>
            </w:r>
          </w:p>
          <w:p w14:paraId="0F251159" w14:textId="77777777" w:rsidR="008E52CF" w:rsidRPr="00A93766" w:rsidRDefault="008E52CF" w:rsidP="008E52CF">
            <w:pPr>
              <w:pStyle w:val="ListParagraph"/>
              <w:numPr>
                <w:ilvl w:val="0"/>
                <w:numId w:val="23"/>
              </w:numPr>
            </w:pPr>
            <w:r w:rsidRPr="00A93766">
              <w:t>Quan sát: Trả lời một cách ngắn gọn, xúc tích, thể hiện rõ ràng quan điểm về phần mềm anh cần.</w:t>
            </w:r>
          </w:p>
        </w:tc>
      </w:tr>
    </w:tbl>
    <w:p w14:paraId="45250C43" w14:textId="77777777" w:rsidR="008E52CF" w:rsidRDefault="008E52CF" w:rsidP="008E52CF"/>
    <w:p w14:paraId="39544A12" w14:textId="6138931D" w:rsidR="008E52CF" w:rsidRDefault="008E52CF" w:rsidP="008E52CF">
      <w:r>
        <w:t>Tổng quan buổi phỏng vấn: Anh Thái là một người rất chuyện nghiệp, anh đã bày tỏ kinh nghiệm cũng như yêu cầu</w:t>
      </w:r>
      <w:r w:rsidR="006D1B8D">
        <w:t xml:space="preserve"> của mình về phần mềm anh muốn.</w:t>
      </w:r>
    </w:p>
    <w:p w14:paraId="71AA654F" w14:textId="77777777" w:rsidR="008E52CF" w:rsidRPr="00A93766" w:rsidRDefault="008E52CF" w:rsidP="008E52CF"/>
    <w:p w14:paraId="30FD808F" w14:textId="3603E011" w:rsidR="008E52CF" w:rsidRPr="00B01274" w:rsidRDefault="00E77EF7" w:rsidP="00E77EF7">
      <w:pPr>
        <w:pStyle w:val="Tiumccp3"/>
        <w:rPr>
          <w:sz w:val="24"/>
          <w:szCs w:val="24"/>
        </w:rPr>
      </w:pPr>
      <w:bookmarkStart w:id="22" w:name="_Toc469403060"/>
      <w:r>
        <w:t>2.2.4.2 Phỏng vấn 2</w:t>
      </w:r>
      <w:bookmarkEnd w:id="22"/>
    </w:p>
    <w:p w14:paraId="0839C758" w14:textId="77777777" w:rsidR="008E52CF" w:rsidRPr="00B01274" w:rsidRDefault="008E52CF" w:rsidP="008E52CF">
      <w:pPr>
        <w:jc w:val="center"/>
        <w:rPr>
          <w:b/>
        </w:rPr>
      </w:pPr>
      <w:r w:rsidRPr="00B01274">
        <w:rPr>
          <w:b/>
        </w:rPr>
        <w:t>Kế hoạch phỏng vấn</w:t>
      </w:r>
    </w:p>
    <w:p w14:paraId="2BA122D5" w14:textId="77777777" w:rsidR="008E52CF" w:rsidRPr="00B01274" w:rsidRDefault="008E52CF" w:rsidP="008E52CF">
      <w:pPr>
        <w:jc w:val="center"/>
        <w:rPr>
          <w:b/>
        </w:rPr>
      </w:pPr>
      <w:r w:rsidRPr="00B01274">
        <w:rPr>
          <w:b/>
        </w:rPr>
        <w:t>Nguyễn Ngọ</w:t>
      </w:r>
      <w:r>
        <w:rPr>
          <w:b/>
        </w:rPr>
        <w:t>c Hữu Khương</w:t>
      </w:r>
      <w:r w:rsidRPr="00B01274">
        <w:rPr>
          <w:b/>
        </w:rPr>
        <w:t xml:space="preserve"> – </w:t>
      </w:r>
      <w:r>
        <w:rPr>
          <w:b/>
        </w:rPr>
        <w:t>Phạm Thanh Tú</w:t>
      </w:r>
    </w:p>
    <w:tbl>
      <w:tblPr>
        <w:tblStyle w:val="TableGrid"/>
        <w:tblW w:w="0" w:type="auto"/>
        <w:tblLook w:val="04A0" w:firstRow="1" w:lastRow="0" w:firstColumn="1" w:lastColumn="0" w:noHBand="0" w:noVBand="1"/>
      </w:tblPr>
      <w:tblGrid>
        <w:gridCol w:w="4508"/>
        <w:gridCol w:w="4508"/>
      </w:tblGrid>
      <w:tr w:rsidR="008E52CF" w:rsidRPr="00A93766" w14:paraId="33181154" w14:textId="77777777" w:rsidTr="005A2BE3">
        <w:tc>
          <w:tcPr>
            <w:tcW w:w="9016" w:type="dxa"/>
            <w:gridSpan w:val="2"/>
          </w:tcPr>
          <w:p w14:paraId="5FC21121" w14:textId="77777777" w:rsidR="008E52CF" w:rsidRPr="00A93766" w:rsidRDefault="008E52CF" w:rsidP="005A2BE3">
            <w:pPr>
              <w:jc w:val="center"/>
            </w:pPr>
            <w:r w:rsidRPr="00A93766">
              <w:t>Kế hoạch phỏng vấn</w:t>
            </w:r>
          </w:p>
        </w:tc>
      </w:tr>
      <w:tr w:rsidR="008E52CF" w:rsidRPr="00A93766" w14:paraId="4D412A0B" w14:textId="77777777" w:rsidTr="005A2BE3">
        <w:tc>
          <w:tcPr>
            <w:tcW w:w="4508" w:type="dxa"/>
          </w:tcPr>
          <w:p w14:paraId="3D5DA466" w14:textId="77777777" w:rsidR="008E52CF" w:rsidRPr="00A93766" w:rsidRDefault="008E52CF" w:rsidP="005A2BE3">
            <w:r w:rsidRPr="00A93766">
              <w:t xml:space="preserve">Người trả lời: </w:t>
            </w:r>
            <w:r>
              <w:rPr>
                <w:i/>
              </w:rPr>
              <w:t>Phạm Thị Hoàng Phú</w:t>
            </w:r>
          </w:p>
        </w:tc>
        <w:tc>
          <w:tcPr>
            <w:tcW w:w="4508" w:type="dxa"/>
          </w:tcPr>
          <w:p w14:paraId="4C78B193" w14:textId="77777777" w:rsidR="008E52CF" w:rsidRPr="00A93766" w:rsidRDefault="008E52CF" w:rsidP="005A2BE3">
            <w:r>
              <w:t>Ngày 20/11/2016,</w:t>
            </w:r>
            <w:r w:rsidRPr="00A93766">
              <w:t xml:space="preserve"> </w:t>
            </w:r>
            <w:r>
              <w:rPr>
                <w:i/>
              </w:rPr>
              <w:t>Phạm Thanh Tú</w:t>
            </w:r>
          </w:p>
        </w:tc>
      </w:tr>
      <w:tr w:rsidR="008E52CF" w:rsidRPr="00A93766" w14:paraId="6B571A32" w14:textId="77777777" w:rsidTr="005A2BE3">
        <w:tc>
          <w:tcPr>
            <w:tcW w:w="4508" w:type="dxa"/>
          </w:tcPr>
          <w:p w14:paraId="57F6D970" w14:textId="77777777" w:rsidR="008E52CF" w:rsidRPr="00A93766" w:rsidRDefault="008E52CF" w:rsidP="008E52CF">
            <w:pPr>
              <w:pStyle w:val="ListParagraph"/>
              <w:numPr>
                <w:ilvl w:val="0"/>
                <w:numId w:val="23"/>
              </w:numPr>
            </w:pPr>
            <w:r w:rsidRPr="00A93766">
              <w:t>Địa chỉ</w:t>
            </w:r>
            <w:r>
              <w:t xml:space="preserve"> Head </w:t>
            </w:r>
            <w:r w:rsidRPr="00A93766">
              <w:t>:</w:t>
            </w:r>
            <w:r w:rsidRPr="00660039">
              <w:rPr>
                <w:color w:val="1D2129"/>
                <w:sz w:val="26"/>
                <w:szCs w:val="26"/>
                <w:shd w:val="clear" w:color="auto" w:fill="FFFFFF"/>
              </w:rPr>
              <w:t xml:space="preserve"> </w:t>
            </w:r>
            <w:r w:rsidRPr="00C16AC7">
              <w:rPr>
                <w:color w:val="1D2129"/>
                <w:shd w:val="clear" w:color="auto" w:fill="FFFFFF"/>
              </w:rPr>
              <w:t>100 M.N.O.P Hùng Vương, Quận 5, TP.HCM</w:t>
            </w:r>
            <w:r>
              <w:rPr>
                <w:color w:val="1D2129"/>
                <w:shd w:val="clear" w:color="auto" w:fill="FFFFFF"/>
              </w:rPr>
              <w:t>.</w:t>
            </w:r>
          </w:p>
          <w:p w14:paraId="340077AD" w14:textId="77777777" w:rsidR="008E52CF" w:rsidRPr="00A93766" w:rsidRDefault="008E52CF" w:rsidP="008E52CF">
            <w:pPr>
              <w:pStyle w:val="ListParagraph"/>
              <w:numPr>
                <w:ilvl w:val="0"/>
                <w:numId w:val="23"/>
              </w:numPr>
            </w:pPr>
            <w:r>
              <w:t>Head Tường Nguyên 2.</w:t>
            </w:r>
          </w:p>
          <w:p w14:paraId="10FC0776" w14:textId="77777777" w:rsidR="008E52CF" w:rsidRPr="00A93766" w:rsidRDefault="008E52CF" w:rsidP="008E52CF">
            <w:pPr>
              <w:pStyle w:val="ListParagraph"/>
              <w:numPr>
                <w:ilvl w:val="0"/>
                <w:numId w:val="23"/>
              </w:numPr>
            </w:pPr>
            <w:r w:rsidRPr="00A93766">
              <w:t>Đối tượng: Quản lý kinh doanh.</w:t>
            </w:r>
          </w:p>
          <w:p w14:paraId="2FB6E4A7" w14:textId="77777777" w:rsidR="008E52CF" w:rsidRPr="00A93766" w:rsidRDefault="008E52CF" w:rsidP="008E52CF">
            <w:pPr>
              <w:pStyle w:val="ListParagraph"/>
              <w:numPr>
                <w:ilvl w:val="0"/>
                <w:numId w:val="23"/>
              </w:numPr>
            </w:pPr>
            <w:r w:rsidRPr="00A93766">
              <w:t>Thông tin cung cấp: cách thức kinh doanh của cửa hàng.</w:t>
            </w:r>
          </w:p>
        </w:tc>
        <w:tc>
          <w:tcPr>
            <w:tcW w:w="4508" w:type="dxa"/>
          </w:tcPr>
          <w:p w14:paraId="166EA9A5" w14:textId="77777777" w:rsidR="008E52CF" w:rsidRPr="00A93766" w:rsidRDefault="008E52CF" w:rsidP="008E52CF">
            <w:pPr>
              <w:pStyle w:val="ListParagraph"/>
              <w:numPr>
                <w:ilvl w:val="0"/>
                <w:numId w:val="23"/>
              </w:numPr>
            </w:pPr>
            <w:r w:rsidRPr="00A93766">
              <w:t xml:space="preserve">Thời gian hẹn: 9h – </w:t>
            </w:r>
            <w:r>
              <w:t>20/11/2016</w:t>
            </w:r>
            <w:r w:rsidRPr="00A93766">
              <w:t>.</w:t>
            </w:r>
          </w:p>
          <w:p w14:paraId="2E6EE3A7" w14:textId="77777777" w:rsidR="008E52CF" w:rsidRPr="00A93766" w:rsidRDefault="008E52CF" w:rsidP="008E52CF">
            <w:pPr>
              <w:pStyle w:val="ListParagraph"/>
              <w:numPr>
                <w:ilvl w:val="0"/>
                <w:numId w:val="23"/>
              </w:numPr>
            </w:pPr>
            <w:r w:rsidRPr="00A93766">
              <w:t xml:space="preserve">Thời gian gặp: 10h – </w:t>
            </w:r>
            <w:r>
              <w:t>20/11/2016</w:t>
            </w:r>
            <w:r w:rsidRPr="00A93766">
              <w:t>.</w:t>
            </w:r>
          </w:p>
          <w:p w14:paraId="4448E4BD" w14:textId="6501BFF6" w:rsidR="008E52CF" w:rsidRPr="00A93766" w:rsidRDefault="008E52CF" w:rsidP="005A2BE3">
            <w:pPr>
              <w:pStyle w:val="ListParagraph"/>
              <w:numPr>
                <w:ilvl w:val="0"/>
                <w:numId w:val="23"/>
              </w:numPr>
            </w:pPr>
            <w:r w:rsidRPr="00A93766">
              <w:t xml:space="preserve">Thời gian kết thúc: 10h30 – </w:t>
            </w:r>
            <w:r>
              <w:t>20/11/2016</w:t>
            </w:r>
            <w:r w:rsidRPr="00A93766">
              <w:t>.</w:t>
            </w:r>
          </w:p>
          <w:p w14:paraId="1EDB83CC" w14:textId="77777777" w:rsidR="008E52CF" w:rsidRPr="00A93766" w:rsidRDefault="008E52CF" w:rsidP="005A2BE3">
            <w:pPr>
              <w:pStyle w:val="ListParagraph"/>
            </w:pPr>
          </w:p>
          <w:p w14:paraId="665BDC6F" w14:textId="77777777" w:rsidR="008E52CF" w:rsidRPr="00A93766" w:rsidRDefault="008E52CF" w:rsidP="008E52CF">
            <w:pPr>
              <w:pStyle w:val="ListParagraph"/>
              <w:numPr>
                <w:ilvl w:val="0"/>
                <w:numId w:val="23"/>
              </w:numPr>
            </w:pPr>
            <w:r w:rsidRPr="00A93766">
              <w:t>Vai trò: Quản ký kinh doanh.</w:t>
            </w:r>
          </w:p>
          <w:p w14:paraId="6D24786C" w14:textId="77777777" w:rsidR="008E52CF" w:rsidRPr="00A93766" w:rsidRDefault="008E52CF" w:rsidP="005A2BE3">
            <w:pPr>
              <w:pStyle w:val="ListParagraph"/>
            </w:pPr>
          </w:p>
          <w:p w14:paraId="2B2CA8DE" w14:textId="77777777" w:rsidR="008E52CF" w:rsidRPr="00A93766" w:rsidRDefault="008E52CF" w:rsidP="008E52CF">
            <w:pPr>
              <w:pStyle w:val="ListParagraph"/>
              <w:numPr>
                <w:ilvl w:val="0"/>
                <w:numId w:val="23"/>
              </w:numPr>
            </w:pPr>
            <w:r w:rsidRPr="00A93766">
              <w:t>Kinh nghiệm trên 2 năm.</w:t>
            </w:r>
          </w:p>
        </w:tc>
      </w:tr>
    </w:tbl>
    <w:p w14:paraId="0794F04C" w14:textId="77777777" w:rsidR="008E52CF" w:rsidRPr="00A93766" w:rsidRDefault="008E52CF" w:rsidP="008E52CF"/>
    <w:tbl>
      <w:tblPr>
        <w:tblStyle w:val="TableGrid"/>
        <w:tblW w:w="0" w:type="auto"/>
        <w:tblLook w:val="04A0" w:firstRow="1" w:lastRow="0" w:firstColumn="1" w:lastColumn="0" w:noHBand="0" w:noVBand="1"/>
      </w:tblPr>
      <w:tblGrid>
        <w:gridCol w:w="4508"/>
        <w:gridCol w:w="4508"/>
      </w:tblGrid>
      <w:tr w:rsidR="008E52CF" w:rsidRPr="00A93766" w14:paraId="746B7555" w14:textId="77777777" w:rsidTr="005A2BE3">
        <w:tc>
          <w:tcPr>
            <w:tcW w:w="4508" w:type="dxa"/>
          </w:tcPr>
          <w:p w14:paraId="77D33819" w14:textId="77777777" w:rsidR="008E52CF" w:rsidRPr="00A93766" w:rsidRDefault="008E52CF" w:rsidP="008E52CF">
            <w:pPr>
              <w:pStyle w:val="ListParagraph"/>
              <w:numPr>
                <w:ilvl w:val="0"/>
                <w:numId w:val="23"/>
              </w:numPr>
            </w:pPr>
            <w:r w:rsidRPr="00A93766">
              <w:t>Thu thập:</w:t>
            </w:r>
          </w:p>
          <w:p w14:paraId="7D1C0287" w14:textId="77777777" w:rsidR="008E52CF" w:rsidRPr="00A93766" w:rsidRDefault="008E52CF" w:rsidP="008E52CF">
            <w:pPr>
              <w:pStyle w:val="ListParagraph"/>
              <w:numPr>
                <w:ilvl w:val="0"/>
                <w:numId w:val="23"/>
              </w:numPr>
            </w:pPr>
            <w:r w:rsidRPr="00A93766">
              <w:t xml:space="preserve">Thông tin nhập, xuất </w:t>
            </w:r>
            <w:r>
              <w:t>hàng.</w:t>
            </w:r>
          </w:p>
          <w:p w14:paraId="3699E12A" w14:textId="77777777" w:rsidR="008E52CF" w:rsidRPr="00A93766" w:rsidRDefault="008E52CF" w:rsidP="008E52CF">
            <w:pPr>
              <w:pStyle w:val="ListParagraph"/>
              <w:numPr>
                <w:ilvl w:val="0"/>
                <w:numId w:val="23"/>
              </w:numPr>
            </w:pPr>
            <w:r>
              <w:t>Giá bán xe</w:t>
            </w:r>
            <w:r w:rsidRPr="00A93766">
              <w:t>.</w:t>
            </w:r>
          </w:p>
          <w:p w14:paraId="485FE64B" w14:textId="77777777" w:rsidR="008E52CF" w:rsidRPr="00A93766" w:rsidRDefault="008E52CF" w:rsidP="008E52CF">
            <w:pPr>
              <w:pStyle w:val="ListParagraph"/>
              <w:numPr>
                <w:ilvl w:val="0"/>
                <w:numId w:val="23"/>
              </w:numPr>
            </w:pPr>
            <w:r w:rsidRPr="00A93766">
              <w:t>Doanh thu hiện tại và các tháng gần đây.</w:t>
            </w:r>
          </w:p>
          <w:p w14:paraId="2212A384" w14:textId="77777777" w:rsidR="008E52CF" w:rsidRPr="00A93766" w:rsidRDefault="008E52CF" w:rsidP="008E52CF">
            <w:pPr>
              <w:pStyle w:val="ListParagraph"/>
              <w:numPr>
                <w:ilvl w:val="0"/>
                <w:numId w:val="23"/>
              </w:numPr>
            </w:pPr>
            <w:r w:rsidRPr="00A93766">
              <w:t>Các loại tiền tệ và giao dịch.</w:t>
            </w:r>
          </w:p>
          <w:p w14:paraId="4017B161" w14:textId="77777777" w:rsidR="008E52CF" w:rsidRPr="00A93766" w:rsidRDefault="008E52CF" w:rsidP="008E52CF">
            <w:pPr>
              <w:pStyle w:val="ListParagraph"/>
              <w:numPr>
                <w:ilvl w:val="0"/>
                <w:numId w:val="23"/>
              </w:numPr>
            </w:pPr>
            <w:r w:rsidRPr="00A93766">
              <w:lastRenderedPageBreak/>
              <w:t>Thỏa thuận:</w:t>
            </w:r>
          </w:p>
          <w:p w14:paraId="67FCB971" w14:textId="77777777" w:rsidR="008E52CF" w:rsidRPr="00A93766" w:rsidRDefault="008E52CF" w:rsidP="008E52CF">
            <w:pPr>
              <w:pStyle w:val="ListParagraph"/>
              <w:numPr>
                <w:ilvl w:val="0"/>
                <w:numId w:val="23"/>
              </w:numPr>
            </w:pPr>
            <w:r w:rsidRPr="00A93766">
              <w:t>Thông tin phải mang tính chính xác.</w:t>
            </w:r>
          </w:p>
          <w:p w14:paraId="656310C5" w14:textId="77777777" w:rsidR="008E52CF" w:rsidRPr="00A93766" w:rsidRDefault="008E52CF" w:rsidP="008E52CF">
            <w:pPr>
              <w:pStyle w:val="ListParagraph"/>
              <w:numPr>
                <w:ilvl w:val="0"/>
                <w:numId w:val="23"/>
              </w:numPr>
            </w:pPr>
            <w:r w:rsidRPr="00A93766">
              <w:t>Tất cả sẽ được giữ bí mật và chỉ phục vụ cho phần mềm.</w:t>
            </w:r>
          </w:p>
        </w:tc>
        <w:tc>
          <w:tcPr>
            <w:tcW w:w="4508" w:type="dxa"/>
          </w:tcPr>
          <w:p w14:paraId="248744E9" w14:textId="77777777" w:rsidR="008E52CF" w:rsidRPr="00A93766" w:rsidRDefault="008E52CF" w:rsidP="005A2BE3"/>
        </w:tc>
      </w:tr>
      <w:tr w:rsidR="008E52CF" w:rsidRPr="00A93766" w14:paraId="5A9CEC66" w14:textId="77777777" w:rsidTr="005A2BE3">
        <w:tc>
          <w:tcPr>
            <w:tcW w:w="4508" w:type="dxa"/>
          </w:tcPr>
          <w:p w14:paraId="59814426" w14:textId="77777777" w:rsidR="008E52CF" w:rsidRPr="00A93766" w:rsidRDefault="008E52CF" w:rsidP="008E52CF">
            <w:pPr>
              <w:pStyle w:val="ListParagraph"/>
              <w:numPr>
                <w:ilvl w:val="0"/>
                <w:numId w:val="23"/>
              </w:numPr>
            </w:pPr>
            <w:r w:rsidRPr="00A93766">
              <w:t xml:space="preserve">Chương trình: </w:t>
            </w:r>
          </w:p>
          <w:p w14:paraId="4F2052D3" w14:textId="77777777" w:rsidR="008E52CF" w:rsidRPr="00A93766" w:rsidRDefault="008E52CF" w:rsidP="008E52CF">
            <w:pPr>
              <w:pStyle w:val="ListParagraph"/>
              <w:numPr>
                <w:ilvl w:val="0"/>
                <w:numId w:val="23"/>
              </w:numPr>
            </w:pPr>
            <w:r w:rsidRPr="00A93766">
              <w:t>Giới thiệu dự án.</w:t>
            </w:r>
          </w:p>
          <w:p w14:paraId="26164D82" w14:textId="77777777" w:rsidR="008E52CF" w:rsidRPr="00A93766" w:rsidRDefault="008E52CF" w:rsidP="008E52CF">
            <w:pPr>
              <w:pStyle w:val="ListParagraph"/>
              <w:numPr>
                <w:ilvl w:val="0"/>
                <w:numId w:val="23"/>
              </w:numPr>
            </w:pPr>
            <w:r w:rsidRPr="00A93766">
              <w:t>Tổng quan về dự án.</w:t>
            </w:r>
          </w:p>
          <w:p w14:paraId="40A83A6F" w14:textId="77777777" w:rsidR="008E52CF" w:rsidRPr="00A93766" w:rsidRDefault="008E52CF" w:rsidP="008E52CF">
            <w:pPr>
              <w:pStyle w:val="ListParagraph"/>
              <w:numPr>
                <w:ilvl w:val="0"/>
                <w:numId w:val="23"/>
              </w:numPr>
            </w:pPr>
            <w:r w:rsidRPr="00A93766">
              <w:t>Tổng quan về phỏng vấn.</w:t>
            </w:r>
          </w:p>
          <w:p w14:paraId="10D695BC" w14:textId="77777777" w:rsidR="008E52CF" w:rsidRPr="00A93766" w:rsidRDefault="008E52CF" w:rsidP="008E52CF">
            <w:pPr>
              <w:pStyle w:val="ListParagraph"/>
              <w:numPr>
                <w:ilvl w:val="0"/>
                <w:numId w:val="23"/>
              </w:numPr>
            </w:pPr>
            <w:r w:rsidRPr="00A93766">
              <w:t>Chủ đề cần đưa ra:</w:t>
            </w:r>
          </w:p>
          <w:p w14:paraId="133B05DF" w14:textId="77777777" w:rsidR="008E52CF" w:rsidRPr="00A93766" w:rsidRDefault="008E52CF" w:rsidP="008E52CF">
            <w:pPr>
              <w:pStyle w:val="ListParagraph"/>
              <w:numPr>
                <w:ilvl w:val="0"/>
                <w:numId w:val="23"/>
              </w:numPr>
            </w:pPr>
            <w:r w:rsidRPr="00A93766">
              <w:t>Câu hỏi 1 : hỏi và trả lời.</w:t>
            </w:r>
          </w:p>
          <w:p w14:paraId="5A5CF4CE" w14:textId="77777777" w:rsidR="008E52CF" w:rsidRPr="00A93766" w:rsidRDefault="008E52CF" w:rsidP="008E52CF">
            <w:pPr>
              <w:pStyle w:val="ListParagraph"/>
              <w:numPr>
                <w:ilvl w:val="0"/>
                <w:numId w:val="23"/>
              </w:numPr>
            </w:pPr>
            <w:r w:rsidRPr="00A93766">
              <w:t>Câu hỏi 2 : hỏi và trả lời.</w:t>
            </w:r>
          </w:p>
          <w:p w14:paraId="3B2876E7" w14:textId="77777777" w:rsidR="008E52CF" w:rsidRPr="00A93766" w:rsidRDefault="008E52CF" w:rsidP="008E52CF">
            <w:pPr>
              <w:pStyle w:val="ListParagraph"/>
              <w:numPr>
                <w:ilvl w:val="0"/>
                <w:numId w:val="23"/>
              </w:numPr>
            </w:pPr>
            <w:r w:rsidRPr="00A93766">
              <w:t>Tổng hợp nội dung chính.</w:t>
            </w:r>
          </w:p>
          <w:p w14:paraId="1A663D42" w14:textId="77777777" w:rsidR="008E52CF" w:rsidRPr="00A93766" w:rsidRDefault="008E52CF" w:rsidP="008E52CF">
            <w:pPr>
              <w:pStyle w:val="ListParagraph"/>
              <w:numPr>
                <w:ilvl w:val="0"/>
                <w:numId w:val="23"/>
              </w:numPr>
            </w:pPr>
            <w:r w:rsidRPr="00A93766">
              <w:t>Tổng hợp ý kiến người được hỏi.</w:t>
            </w:r>
          </w:p>
        </w:tc>
        <w:tc>
          <w:tcPr>
            <w:tcW w:w="4508" w:type="dxa"/>
          </w:tcPr>
          <w:p w14:paraId="5F48CF70" w14:textId="77777777" w:rsidR="008E52CF" w:rsidRPr="00A93766" w:rsidRDefault="008E52CF" w:rsidP="005A2BE3">
            <w:r w:rsidRPr="00A93766">
              <w:t>Ước tính thời gian:</w:t>
            </w:r>
          </w:p>
          <w:p w14:paraId="074AD9F3" w14:textId="77777777" w:rsidR="008E52CF" w:rsidRPr="00A93766" w:rsidRDefault="008E52CF" w:rsidP="008E52CF">
            <w:pPr>
              <w:pStyle w:val="ListParagraph"/>
              <w:numPr>
                <w:ilvl w:val="0"/>
                <w:numId w:val="23"/>
              </w:numPr>
            </w:pPr>
            <w:r w:rsidRPr="00A93766">
              <w:t>2 phút.</w:t>
            </w:r>
          </w:p>
          <w:p w14:paraId="5D980615" w14:textId="77777777" w:rsidR="008E52CF" w:rsidRPr="00A93766" w:rsidRDefault="008E52CF" w:rsidP="008E52CF">
            <w:pPr>
              <w:pStyle w:val="ListParagraph"/>
              <w:numPr>
                <w:ilvl w:val="0"/>
                <w:numId w:val="23"/>
              </w:numPr>
            </w:pPr>
            <w:r w:rsidRPr="00A93766">
              <w:t>3 phút.</w:t>
            </w:r>
          </w:p>
          <w:p w14:paraId="2C2E466C" w14:textId="77777777" w:rsidR="008E52CF" w:rsidRPr="00A93766" w:rsidRDefault="008E52CF" w:rsidP="008E52CF">
            <w:pPr>
              <w:pStyle w:val="ListParagraph"/>
              <w:numPr>
                <w:ilvl w:val="0"/>
                <w:numId w:val="23"/>
              </w:numPr>
            </w:pPr>
            <w:r w:rsidRPr="00A93766">
              <w:t>2 phút.</w:t>
            </w:r>
          </w:p>
          <w:p w14:paraId="06505B34" w14:textId="77777777" w:rsidR="008E52CF" w:rsidRPr="00A93766" w:rsidRDefault="008E52CF" w:rsidP="008E52CF">
            <w:pPr>
              <w:pStyle w:val="ListParagraph"/>
              <w:numPr>
                <w:ilvl w:val="0"/>
                <w:numId w:val="23"/>
              </w:numPr>
            </w:pPr>
            <w:r w:rsidRPr="00A93766">
              <w:t>5 phút.</w:t>
            </w:r>
          </w:p>
          <w:p w14:paraId="53C795AF" w14:textId="77777777" w:rsidR="008E52CF" w:rsidRPr="00A93766" w:rsidRDefault="008E52CF" w:rsidP="005A2BE3"/>
          <w:p w14:paraId="2AC63277" w14:textId="77777777" w:rsidR="008E52CF" w:rsidRPr="00A93766" w:rsidRDefault="008E52CF" w:rsidP="005A2BE3"/>
          <w:p w14:paraId="108ADB8C" w14:textId="77777777" w:rsidR="008E52CF" w:rsidRPr="00A93766" w:rsidRDefault="008E52CF" w:rsidP="008E52CF">
            <w:pPr>
              <w:pStyle w:val="ListParagraph"/>
              <w:numPr>
                <w:ilvl w:val="0"/>
                <w:numId w:val="23"/>
              </w:numPr>
            </w:pPr>
            <w:r w:rsidRPr="00A93766">
              <w:t>3 phút.</w:t>
            </w:r>
          </w:p>
          <w:p w14:paraId="3A1534F2" w14:textId="77777777" w:rsidR="008E52CF" w:rsidRPr="00A93766" w:rsidRDefault="008E52CF" w:rsidP="008E52CF">
            <w:pPr>
              <w:pStyle w:val="ListParagraph"/>
              <w:numPr>
                <w:ilvl w:val="0"/>
                <w:numId w:val="23"/>
              </w:numPr>
            </w:pPr>
            <w:r w:rsidRPr="00A93766">
              <w:t>3 phút.</w:t>
            </w:r>
          </w:p>
        </w:tc>
      </w:tr>
    </w:tbl>
    <w:p w14:paraId="5125DFA4" w14:textId="77777777" w:rsidR="008E52CF" w:rsidRPr="00A93766" w:rsidRDefault="008E52CF" w:rsidP="008E52CF"/>
    <w:p w14:paraId="35018792" w14:textId="77777777" w:rsidR="008E52CF" w:rsidRPr="00B01274" w:rsidRDefault="008E52CF" w:rsidP="008E52CF">
      <w:pPr>
        <w:jc w:val="center"/>
        <w:rPr>
          <w:b/>
        </w:rPr>
      </w:pPr>
      <w:r w:rsidRPr="00B01274">
        <w:rPr>
          <w:b/>
        </w:rPr>
        <w:t>PHIẾU PHỎNG VẤN</w:t>
      </w:r>
    </w:p>
    <w:tbl>
      <w:tblPr>
        <w:tblStyle w:val="TableGrid"/>
        <w:tblW w:w="0" w:type="auto"/>
        <w:tblLook w:val="04A0" w:firstRow="1" w:lastRow="0" w:firstColumn="1" w:lastColumn="0" w:noHBand="0" w:noVBand="1"/>
      </w:tblPr>
      <w:tblGrid>
        <w:gridCol w:w="4508"/>
        <w:gridCol w:w="4508"/>
      </w:tblGrid>
      <w:tr w:rsidR="008E52CF" w:rsidRPr="00A93766" w14:paraId="15C7A01A" w14:textId="77777777" w:rsidTr="005A2BE3">
        <w:tc>
          <w:tcPr>
            <w:tcW w:w="9016" w:type="dxa"/>
            <w:gridSpan w:val="2"/>
          </w:tcPr>
          <w:p w14:paraId="16BAC296" w14:textId="77777777" w:rsidR="008E52CF" w:rsidRPr="00A93766" w:rsidRDefault="008E52CF" w:rsidP="005A2BE3">
            <w:pPr>
              <w:jc w:val="center"/>
            </w:pPr>
            <w:r w:rsidRPr="00A93766">
              <w:t>Phiếu phỏng vấn</w:t>
            </w:r>
          </w:p>
        </w:tc>
      </w:tr>
      <w:tr w:rsidR="008E52CF" w:rsidRPr="00A93766" w14:paraId="45C01813" w14:textId="77777777" w:rsidTr="005A2BE3">
        <w:tc>
          <w:tcPr>
            <w:tcW w:w="9016" w:type="dxa"/>
            <w:gridSpan w:val="2"/>
          </w:tcPr>
          <w:p w14:paraId="2655D459" w14:textId="77777777" w:rsidR="008E52CF" w:rsidRPr="00A93766" w:rsidRDefault="008E52CF" w:rsidP="005A2BE3">
            <w:pPr>
              <w:jc w:val="center"/>
            </w:pPr>
            <w:r w:rsidRPr="00A93766">
              <w:t>Dự án: mở</w:t>
            </w:r>
            <w:r>
              <w:t xml:space="preserve"> Head bán xe gắn máy</w:t>
            </w:r>
          </w:p>
        </w:tc>
      </w:tr>
      <w:tr w:rsidR="008E52CF" w:rsidRPr="00A93766" w14:paraId="172B2493" w14:textId="77777777" w:rsidTr="005A2BE3">
        <w:tc>
          <w:tcPr>
            <w:tcW w:w="4508" w:type="dxa"/>
          </w:tcPr>
          <w:p w14:paraId="75685E27" w14:textId="77777777" w:rsidR="008E52CF" w:rsidRPr="00A93766" w:rsidRDefault="008E52CF" w:rsidP="005A2BE3">
            <w:r w:rsidRPr="00A93766">
              <w:t xml:space="preserve">Người được hỏi: </w:t>
            </w:r>
            <w:r>
              <w:rPr>
                <w:i/>
              </w:rPr>
              <w:t>Phạm Thị Hoàng Phú</w:t>
            </w:r>
            <w:r>
              <w:t>.</w:t>
            </w:r>
          </w:p>
        </w:tc>
        <w:tc>
          <w:tcPr>
            <w:tcW w:w="4508" w:type="dxa"/>
          </w:tcPr>
          <w:p w14:paraId="3FF0E26C" w14:textId="77777777" w:rsidR="008E52CF" w:rsidRPr="00A93766" w:rsidRDefault="008E52CF" w:rsidP="005A2BE3">
            <w:r w:rsidRPr="00A93766">
              <w:t xml:space="preserve">Người phỏng vấn: </w:t>
            </w:r>
            <w:r>
              <w:rPr>
                <w:i/>
              </w:rPr>
              <w:t>Phạm Thanh Tú</w:t>
            </w:r>
          </w:p>
        </w:tc>
      </w:tr>
      <w:tr w:rsidR="008E52CF" w:rsidRPr="00A93766" w14:paraId="01006BC2" w14:textId="77777777" w:rsidTr="005A2BE3">
        <w:tc>
          <w:tcPr>
            <w:tcW w:w="4508" w:type="dxa"/>
          </w:tcPr>
          <w:p w14:paraId="6D26DEFC" w14:textId="77777777" w:rsidR="008E52CF" w:rsidRPr="00A93766" w:rsidRDefault="008E52CF" w:rsidP="008E52CF">
            <w:pPr>
              <w:pStyle w:val="ListParagraph"/>
              <w:numPr>
                <w:ilvl w:val="0"/>
                <w:numId w:val="23"/>
              </w:numPr>
            </w:pPr>
            <w:r w:rsidRPr="00A93766">
              <w:t xml:space="preserve">Câu hỏi 1: Anh có thể cho biết việc quản lý bán hàng của một cửa hàng </w:t>
            </w:r>
            <w:r>
              <w:t xml:space="preserve">xe gắn máy </w:t>
            </w:r>
            <w:r w:rsidRPr="00A93766">
              <w:t>ra sao?</w:t>
            </w:r>
          </w:p>
          <w:p w14:paraId="0745639C" w14:textId="77777777" w:rsidR="008E52CF" w:rsidRPr="00A93766" w:rsidRDefault="008E52CF" w:rsidP="005A2BE3"/>
          <w:p w14:paraId="0C0B071B" w14:textId="77777777" w:rsidR="008E52CF" w:rsidRPr="00A93766" w:rsidRDefault="008E52CF" w:rsidP="005A2BE3"/>
          <w:p w14:paraId="1E1C4976" w14:textId="77777777" w:rsidR="008E52CF" w:rsidRPr="00A93766" w:rsidRDefault="008E52CF" w:rsidP="005A2BE3"/>
          <w:p w14:paraId="3E3B059D" w14:textId="77777777" w:rsidR="008E52CF" w:rsidRPr="00A93766" w:rsidRDefault="008E52CF" w:rsidP="005A2BE3"/>
          <w:p w14:paraId="79533864" w14:textId="77777777" w:rsidR="008E52CF" w:rsidRPr="00A93766" w:rsidRDefault="008E52CF" w:rsidP="005A2BE3"/>
          <w:p w14:paraId="08A744CD" w14:textId="77777777" w:rsidR="008E52CF" w:rsidRPr="00A93766" w:rsidRDefault="008E52CF" w:rsidP="005A2BE3"/>
          <w:p w14:paraId="14071251" w14:textId="77777777" w:rsidR="008E52CF" w:rsidRPr="00A93766" w:rsidRDefault="008E52CF" w:rsidP="005A2BE3"/>
          <w:p w14:paraId="6E56567C" w14:textId="77777777" w:rsidR="008E52CF" w:rsidRPr="00A93766" w:rsidRDefault="008E52CF" w:rsidP="005A2BE3"/>
          <w:p w14:paraId="0140C192" w14:textId="77777777" w:rsidR="008E52CF" w:rsidRPr="00A93766" w:rsidRDefault="008E52CF" w:rsidP="005A2BE3"/>
          <w:p w14:paraId="2C4EAE85" w14:textId="77777777" w:rsidR="008E52CF" w:rsidRPr="00A93766" w:rsidRDefault="008E52CF" w:rsidP="005A2BE3"/>
          <w:p w14:paraId="6189EBCC" w14:textId="77777777" w:rsidR="008E52CF" w:rsidRPr="00A93766" w:rsidRDefault="008E52CF" w:rsidP="008E52CF">
            <w:pPr>
              <w:pStyle w:val="ListParagraph"/>
              <w:numPr>
                <w:ilvl w:val="0"/>
                <w:numId w:val="23"/>
              </w:numPr>
            </w:pPr>
            <w:r w:rsidRPr="00A93766">
              <w:t>Câu hỏi 2: Việc kiểm kê xuất nhập hàng của cửa hàng như thế nào?</w:t>
            </w:r>
          </w:p>
        </w:tc>
        <w:tc>
          <w:tcPr>
            <w:tcW w:w="4508" w:type="dxa"/>
          </w:tcPr>
          <w:p w14:paraId="0327E165" w14:textId="77777777" w:rsidR="008E52CF" w:rsidRPr="004D71BA" w:rsidRDefault="008E52CF" w:rsidP="008E52CF">
            <w:pPr>
              <w:pStyle w:val="ListParagraph"/>
              <w:numPr>
                <w:ilvl w:val="0"/>
                <w:numId w:val="23"/>
              </w:numPr>
            </w:pPr>
            <w:r w:rsidRPr="00A93766">
              <w:t>Trả lời:</w:t>
            </w:r>
            <w:r>
              <w:t xml:space="preserve"> </w:t>
            </w:r>
            <w:r w:rsidRPr="004D71BA">
              <w:t>Khách chuẩn bị những gì cần mua khi đã được tư vấn thì nói những mặt hàng mình muốn mua cho nhân viên.</w:t>
            </w:r>
          </w:p>
          <w:p w14:paraId="2BFE8741" w14:textId="77777777" w:rsidR="008E52CF" w:rsidRPr="00A93766" w:rsidRDefault="008E52CF" w:rsidP="008E52CF">
            <w:pPr>
              <w:pStyle w:val="ListParagraph"/>
              <w:numPr>
                <w:ilvl w:val="0"/>
                <w:numId w:val="23"/>
              </w:numPr>
            </w:pPr>
            <w:r>
              <w:t>Sau khi thỏa</w:t>
            </w:r>
            <w:r w:rsidRPr="00A93766">
              <w:t xml:space="preserve"> thuận</w:t>
            </w:r>
            <w:r>
              <w:t xml:space="preserve"> thì ký hợp đồng mua và thanh toán.</w:t>
            </w:r>
          </w:p>
          <w:p w14:paraId="5E979EDB" w14:textId="77777777" w:rsidR="008E52CF" w:rsidRPr="00A93766" w:rsidRDefault="008E52CF" w:rsidP="008E52CF">
            <w:pPr>
              <w:pStyle w:val="ListParagraph"/>
              <w:numPr>
                <w:ilvl w:val="0"/>
                <w:numId w:val="23"/>
              </w:numPr>
            </w:pPr>
            <w:r w:rsidRPr="00A93766">
              <w:t>Giao hàng và kiểm tra hóa đơn trước khi 2 bên cùng giữ, sau đó thu tiền theo hóa đơn.</w:t>
            </w:r>
          </w:p>
          <w:p w14:paraId="79B62B05" w14:textId="77777777" w:rsidR="008E52CF" w:rsidRDefault="008E52CF" w:rsidP="008E52CF">
            <w:pPr>
              <w:pStyle w:val="ListParagraph"/>
              <w:numPr>
                <w:ilvl w:val="0"/>
                <w:numId w:val="23"/>
              </w:numPr>
            </w:pPr>
            <w:r w:rsidRPr="00A93766">
              <w:t>Nhân viên bán hàng sau 1 ngày sẽ tổng kết và lưu vào bảng kiểm kê sau đó nộp cho thủ quỹ.</w:t>
            </w:r>
          </w:p>
          <w:p w14:paraId="5C9D5B7F" w14:textId="77777777" w:rsidR="008E52CF" w:rsidRPr="008C3B73" w:rsidRDefault="008E52CF" w:rsidP="005A2BE3">
            <w:pPr>
              <w:ind w:left="360"/>
            </w:pPr>
          </w:p>
          <w:p w14:paraId="1BCBFA92" w14:textId="77777777" w:rsidR="008E52CF" w:rsidRPr="00A93766" w:rsidRDefault="008E52CF" w:rsidP="008E52CF">
            <w:pPr>
              <w:pStyle w:val="ListParagraph"/>
              <w:numPr>
                <w:ilvl w:val="0"/>
                <w:numId w:val="23"/>
              </w:numPr>
            </w:pPr>
            <w:r w:rsidRPr="00A93766">
              <w:t xml:space="preserve">Trả lời: </w:t>
            </w:r>
          </w:p>
          <w:p w14:paraId="7B5867EF" w14:textId="77777777" w:rsidR="008E52CF" w:rsidRPr="00A93766" w:rsidRDefault="008E52CF" w:rsidP="006D1B8D">
            <w:pPr>
              <w:pStyle w:val="ListParagraph"/>
            </w:pPr>
            <w:r w:rsidRPr="00A93766">
              <w:t>Nhập:</w:t>
            </w:r>
          </w:p>
          <w:p w14:paraId="0998452C" w14:textId="77777777" w:rsidR="008E52CF" w:rsidRPr="00A93766" w:rsidRDefault="008E52CF" w:rsidP="008E52CF">
            <w:pPr>
              <w:pStyle w:val="ListParagraph"/>
              <w:numPr>
                <w:ilvl w:val="0"/>
                <w:numId w:val="23"/>
              </w:numPr>
            </w:pPr>
            <w:r w:rsidRPr="00A93766">
              <w:t>Phải nắm được số lượng hàng tồn kho.</w:t>
            </w:r>
          </w:p>
          <w:p w14:paraId="31A25A83" w14:textId="77777777" w:rsidR="008E52CF" w:rsidRPr="00A93766" w:rsidRDefault="008E52CF" w:rsidP="008E52CF">
            <w:pPr>
              <w:pStyle w:val="ListParagraph"/>
              <w:numPr>
                <w:ilvl w:val="0"/>
                <w:numId w:val="23"/>
              </w:numPr>
            </w:pPr>
            <w:r w:rsidRPr="00A93766">
              <w:t>Cần lên kế hoạch nhập hàng hợp lý cho các tháng, quý, năm.</w:t>
            </w:r>
          </w:p>
          <w:p w14:paraId="3C772FE7" w14:textId="77777777" w:rsidR="008E52CF" w:rsidRPr="00A93766" w:rsidRDefault="008E52CF" w:rsidP="008E52CF">
            <w:pPr>
              <w:pStyle w:val="ListParagraph"/>
              <w:numPr>
                <w:ilvl w:val="0"/>
                <w:numId w:val="23"/>
              </w:numPr>
            </w:pPr>
            <w:r w:rsidRPr="00A93766">
              <w:t>Tham khảo giá cả thị trường từng thời điểm đê tối ưu hóa lợi nhuận</w:t>
            </w:r>
          </w:p>
          <w:p w14:paraId="4375825D" w14:textId="77777777" w:rsidR="008E52CF" w:rsidRPr="00A93766" w:rsidRDefault="008E52CF" w:rsidP="008E52CF">
            <w:pPr>
              <w:pStyle w:val="ListParagraph"/>
              <w:numPr>
                <w:ilvl w:val="0"/>
                <w:numId w:val="23"/>
              </w:numPr>
            </w:pPr>
            <w:r w:rsidRPr="00A93766">
              <w:t xml:space="preserve">Chọn hàng và mua theo quy trình của </w:t>
            </w:r>
            <w:r>
              <w:t>nhà sản xuất</w:t>
            </w:r>
            <w:r w:rsidRPr="00A93766">
              <w:t>.</w:t>
            </w:r>
          </w:p>
          <w:p w14:paraId="0E1714A3" w14:textId="77777777" w:rsidR="008E52CF" w:rsidRPr="00A93766" w:rsidRDefault="008E52CF" w:rsidP="006D1B8D">
            <w:pPr>
              <w:pStyle w:val="ListParagraph"/>
            </w:pPr>
            <w:r w:rsidRPr="00A93766">
              <w:t>Xuất:</w:t>
            </w:r>
          </w:p>
          <w:p w14:paraId="267F6571" w14:textId="77777777" w:rsidR="008E52CF" w:rsidRPr="00A93766" w:rsidRDefault="008E52CF" w:rsidP="008E52CF">
            <w:pPr>
              <w:pStyle w:val="ListParagraph"/>
              <w:numPr>
                <w:ilvl w:val="0"/>
                <w:numId w:val="23"/>
              </w:numPr>
            </w:pPr>
            <w:r w:rsidRPr="00A93766">
              <w:lastRenderedPageBreak/>
              <w:t>Khi trưởng kho xuất hàng cần có sổ sách ghi lại và chứng nhận của cả bên xuất lẫn bên nhận.</w:t>
            </w:r>
          </w:p>
          <w:p w14:paraId="00636AAF" w14:textId="77777777" w:rsidR="008E52CF" w:rsidRPr="00A93766" w:rsidRDefault="008E52CF" w:rsidP="008E52CF">
            <w:pPr>
              <w:pStyle w:val="ListParagraph"/>
              <w:numPr>
                <w:ilvl w:val="0"/>
                <w:numId w:val="23"/>
              </w:numPr>
            </w:pPr>
            <w:r w:rsidRPr="00A93766">
              <w:t>Thường xuyên kiểm tra và dọn dẹp kho để đảm bảo hàng hóa luôn đạt chất lượng.</w:t>
            </w:r>
          </w:p>
        </w:tc>
      </w:tr>
    </w:tbl>
    <w:p w14:paraId="08329D17" w14:textId="77777777" w:rsidR="008E52CF" w:rsidRPr="00A93766" w:rsidRDefault="008E52CF" w:rsidP="008E52CF"/>
    <w:p w14:paraId="1D130B96" w14:textId="392A8E9C" w:rsidR="006D1B8D" w:rsidRPr="006D1B8D" w:rsidRDefault="008E52CF" w:rsidP="00900DE5">
      <w:pPr>
        <w:pStyle w:val="ListParagraph"/>
        <w:numPr>
          <w:ilvl w:val="0"/>
          <w:numId w:val="23"/>
        </w:numPr>
        <w:spacing w:after="160" w:line="259" w:lineRule="auto"/>
      </w:pPr>
      <w:r w:rsidRPr="00A93766">
        <w:t xml:space="preserve">Đánh giá chung: </w:t>
      </w:r>
      <w:r w:rsidR="006D1B8D" w:rsidRPr="006D1B8D">
        <w:t>Người được hỏi nắm rất rõ về quá trình  kinh doanh và quy luật nhập xuất của Head</w:t>
      </w:r>
      <w:r w:rsidR="006D1B8D">
        <w:t>.</w:t>
      </w:r>
    </w:p>
    <w:p w14:paraId="273ED7D3" w14:textId="600E3BA5" w:rsidR="00961874" w:rsidRDefault="004E0447" w:rsidP="00151674">
      <w:pPr>
        <w:pStyle w:val="Tiumccp1"/>
      </w:pPr>
      <w:bookmarkStart w:id="23" w:name="_Toc469403061"/>
      <w:r>
        <w:t>2</w:t>
      </w:r>
      <w:r w:rsidR="00151674">
        <w:t xml:space="preserve">.3 </w:t>
      </w:r>
      <w:r w:rsidR="002F693E">
        <w:t>Mô hình use-case</w:t>
      </w:r>
      <w:bookmarkEnd w:id="23"/>
    </w:p>
    <w:p w14:paraId="1AED84E5" w14:textId="719DC5AE" w:rsidR="00151674" w:rsidRDefault="00334D1D" w:rsidP="00151674">
      <w:pPr>
        <w:pStyle w:val="Tiumccp2"/>
      </w:pPr>
      <w:bookmarkStart w:id="24" w:name="_Toc469403062"/>
      <w:r>
        <w:rPr>
          <w:noProof/>
        </w:rPr>
        <mc:AlternateContent>
          <mc:Choice Requires="wps">
            <w:drawing>
              <wp:anchor distT="0" distB="0" distL="114300" distR="114300" simplePos="0" relativeHeight="251708416" behindDoc="0" locked="0" layoutInCell="1" allowOverlap="1" wp14:anchorId="4CB5A456" wp14:editId="0803B818">
                <wp:simplePos x="0" y="0"/>
                <wp:positionH relativeFrom="column">
                  <wp:posOffset>504825</wp:posOffset>
                </wp:positionH>
                <wp:positionV relativeFrom="paragraph">
                  <wp:posOffset>4406265</wp:posOffset>
                </wp:positionV>
                <wp:extent cx="47720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AD4D28A" w14:textId="251F2CE7" w:rsidR="00FD478B" w:rsidRPr="00D54517" w:rsidRDefault="00FD478B" w:rsidP="00334D1D">
                            <w:pPr>
                              <w:pStyle w:val="Caption"/>
                              <w:rPr>
                                <w:b/>
                                <w:i/>
                                <w:noProof/>
                                <w:sz w:val="28"/>
                              </w:rPr>
                            </w:pPr>
                            <w:bookmarkStart w:id="25" w:name="_Toc469402981"/>
                            <w:r>
                              <w:t xml:space="preserve">Hình </w:t>
                            </w:r>
                            <w:r>
                              <w:fldChar w:fldCharType="begin"/>
                            </w:r>
                            <w:r>
                              <w:instrText xml:space="preserve"> SEQ Hình \* ARABIC </w:instrText>
                            </w:r>
                            <w:r>
                              <w:fldChar w:fldCharType="separate"/>
                            </w:r>
                            <w:r w:rsidR="000211AE">
                              <w:rPr>
                                <w:noProof/>
                              </w:rPr>
                              <w:t>1</w:t>
                            </w:r>
                            <w:r>
                              <w:rPr>
                                <w:noProof/>
                              </w:rPr>
                              <w:fldChar w:fldCharType="end"/>
                            </w:r>
                            <w:r>
                              <w:t xml:space="preserve"> – Use-case Quản lý</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5A456" id="_x0000_t202" coordsize="21600,21600" o:spt="202" path="m,l,21600r21600,l21600,xe">
                <v:stroke joinstyle="miter"/>
                <v:path gradientshapeok="t" o:connecttype="rect"/>
              </v:shapetype>
              <v:shape id="Text Box 32" o:spid="_x0000_s1026" type="#_x0000_t202" style="position:absolute;margin-left:39.75pt;margin-top:346.95pt;width:375.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uqLQIAAF8EAAAOAAAAZHJzL2Uyb0RvYy54bWysVE1vGjEQvVfqf7B8LwukSa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" stroked="f">
                <v:textbox style="mso-fit-shape-to-text:t" inset="0,0,0,0">
                  <w:txbxContent>
                    <w:p w14:paraId="1AD4D28A" w14:textId="251F2CE7" w:rsidR="00FD478B" w:rsidRPr="00D54517" w:rsidRDefault="00FD478B" w:rsidP="00334D1D">
                      <w:pPr>
                        <w:pStyle w:val="Caption"/>
                        <w:rPr>
                          <w:b/>
                          <w:i/>
                          <w:noProof/>
                          <w:sz w:val="28"/>
                        </w:rPr>
                      </w:pPr>
                      <w:bookmarkStart w:id="26" w:name="_Toc469402981"/>
                      <w:r>
                        <w:t xml:space="preserve">Hình </w:t>
                      </w:r>
                      <w:r>
                        <w:fldChar w:fldCharType="begin"/>
                      </w:r>
                      <w:r>
                        <w:instrText xml:space="preserve"> SEQ Hình \* ARABIC </w:instrText>
                      </w:r>
                      <w:r>
                        <w:fldChar w:fldCharType="separate"/>
                      </w:r>
                      <w:r w:rsidR="000211AE">
                        <w:rPr>
                          <w:noProof/>
                        </w:rPr>
                        <w:t>1</w:t>
                      </w:r>
                      <w:r>
                        <w:rPr>
                          <w:noProof/>
                        </w:rPr>
                        <w:fldChar w:fldCharType="end"/>
                      </w:r>
                      <w:r>
                        <w:t xml:space="preserve"> – Use-case Quản lý</w:t>
                      </w:r>
                      <w:bookmarkEnd w:id="26"/>
                    </w:p>
                  </w:txbxContent>
                </v:textbox>
                <w10:wrap type="square"/>
              </v:shape>
            </w:pict>
          </mc:Fallback>
        </mc:AlternateContent>
      </w:r>
      <w:r>
        <w:rPr>
          <w:noProof/>
        </w:rPr>
        <w:drawing>
          <wp:anchor distT="0" distB="0" distL="114300" distR="114300" simplePos="0" relativeHeight="251706368" behindDoc="0" locked="0" layoutInCell="1" allowOverlap="1" wp14:anchorId="3A0FF4CA" wp14:editId="66E4FDA8">
            <wp:simplePos x="0" y="0"/>
            <wp:positionH relativeFrom="margin">
              <wp:align>center</wp:align>
            </wp:positionH>
            <wp:positionV relativeFrom="paragraph">
              <wp:posOffset>339090</wp:posOffset>
            </wp:positionV>
            <wp:extent cx="4772025" cy="4010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72025" cy="4010025"/>
                    </a:xfrm>
                    <a:prstGeom prst="rect">
                      <a:avLst/>
                    </a:prstGeom>
                  </pic:spPr>
                </pic:pic>
              </a:graphicData>
            </a:graphic>
            <wp14:sizeRelH relativeFrom="page">
              <wp14:pctWidth>0</wp14:pctWidth>
            </wp14:sizeRelH>
            <wp14:sizeRelV relativeFrom="page">
              <wp14:pctHeight>0</wp14:pctHeight>
            </wp14:sizeRelV>
          </wp:anchor>
        </w:drawing>
      </w:r>
      <w:r w:rsidR="004E0447">
        <w:t>2</w:t>
      </w:r>
      <w:r w:rsidR="00151674">
        <w:t xml:space="preserve">.3.1 </w:t>
      </w:r>
      <w:r w:rsidR="002F693E">
        <w:t>Mô hình tổng quát</w:t>
      </w:r>
      <w:bookmarkEnd w:id="24"/>
    </w:p>
    <w:p w14:paraId="7E15D9C5" w14:textId="54CE5E65" w:rsidR="00334D1D" w:rsidRDefault="00334D1D">
      <w:pPr>
        <w:spacing w:after="200" w:line="276" w:lineRule="auto"/>
        <w:rPr>
          <w:sz w:val="26"/>
          <w:szCs w:val="26"/>
        </w:rPr>
      </w:pPr>
      <w:r>
        <w:br w:type="page"/>
      </w:r>
    </w:p>
    <w:p w14:paraId="0C08253B" w14:textId="2D71E0EA" w:rsidR="002F693E" w:rsidRDefault="00334D1D" w:rsidP="002F693E">
      <w:pPr>
        <w:pStyle w:val="Nidungvnbn"/>
      </w:pPr>
      <w:r>
        <w:rPr>
          <w:noProof/>
        </w:rPr>
        <w:lastRenderedPageBreak/>
        <mc:AlternateContent>
          <mc:Choice Requires="wps">
            <w:drawing>
              <wp:anchor distT="0" distB="0" distL="114300" distR="114300" simplePos="0" relativeHeight="251711488" behindDoc="0" locked="0" layoutInCell="1" allowOverlap="1" wp14:anchorId="7B46A992" wp14:editId="57689D38">
                <wp:simplePos x="0" y="0"/>
                <wp:positionH relativeFrom="column">
                  <wp:posOffset>600075</wp:posOffset>
                </wp:positionH>
                <wp:positionV relativeFrom="paragraph">
                  <wp:posOffset>4067175</wp:posOffset>
                </wp:positionV>
                <wp:extent cx="459105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392E7098" w14:textId="42B6794E" w:rsidR="00FD478B" w:rsidRPr="00300661" w:rsidRDefault="00FD478B" w:rsidP="00334D1D">
                            <w:pPr>
                              <w:pStyle w:val="Caption"/>
                              <w:rPr>
                                <w:noProof/>
                              </w:rPr>
                            </w:pPr>
                            <w:bookmarkStart w:id="27" w:name="_Toc469402982"/>
                            <w:r>
                              <w:t xml:space="preserve">Hình </w:t>
                            </w:r>
                            <w:r>
                              <w:fldChar w:fldCharType="begin"/>
                            </w:r>
                            <w:r>
                              <w:instrText xml:space="preserve"> SEQ Hình \* ARABIC </w:instrText>
                            </w:r>
                            <w:r>
                              <w:fldChar w:fldCharType="separate"/>
                            </w:r>
                            <w:r w:rsidR="000211AE">
                              <w:rPr>
                                <w:noProof/>
                              </w:rPr>
                              <w:t>2</w:t>
                            </w:r>
                            <w:r>
                              <w:rPr>
                                <w:noProof/>
                              </w:rPr>
                              <w:fldChar w:fldCharType="end"/>
                            </w:r>
                            <w:r>
                              <w:t xml:space="preserve"> – Use-case Nhân viên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6A992" id="Text Box 37" o:spid="_x0000_s1027" type="#_x0000_t202" style="position:absolute;left:0;text-align:left;margin-left:47.25pt;margin-top:320.25pt;width:361.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" stroked="f">
                <v:textbox style="mso-fit-shape-to-text:t" inset="0,0,0,0">
                  <w:txbxContent>
                    <w:p w14:paraId="392E7098" w14:textId="42B6794E" w:rsidR="00FD478B" w:rsidRPr="00300661" w:rsidRDefault="00FD478B" w:rsidP="00334D1D">
                      <w:pPr>
                        <w:pStyle w:val="Caption"/>
                        <w:rPr>
                          <w:noProof/>
                        </w:rPr>
                      </w:pPr>
                      <w:bookmarkStart w:id="28" w:name="_Toc469402982"/>
                      <w:r>
                        <w:t xml:space="preserve">Hình </w:t>
                      </w:r>
                      <w:r>
                        <w:fldChar w:fldCharType="begin"/>
                      </w:r>
                      <w:r>
                        <w:instrText xml:space="preserve"> SEQ Hình \* ARABIC </w:instrText>
                      </w:r>
                      <w:r>
                        <w:fldChar w:fldCharType="separate"/>
                      </w:r>
                      <w:r w:rsidR="000211AE">
                        <w:rPr>
                          <w:noProof/>
                        </w:rPr>
                        <w:t>2</w:t>
                      </w:r>
                      <w:r>
                        <w:rPr>
                          <w:noProof/>
                        </w:rPr>
                        <w:fldChar w:fldCharType="end"/>
                      </w:r>
                      <w:r>
                        <w:t xml:space="preserve"> – Use-case Nhân viên</w:t>
                      </w:r>
                      <w:bookmarkEnd w:id="28"/>
                    </w:p>
                  </w:txbxContent>
                </v:textbox>
                <w10:wrap type="square"/>
              </v:shape>
            </w:pict>
          </mc:Fallback>
        </mc:AlternateContent>
      </w:r>
      <w:r w:rsidR="001773CA">
        <w:rPr>
          <w:noProof/>
        </w:rPr>
        <w:drawing>
          <wp:anchor distT="0" distB="0" distL="114300" distR="114300" simplePos="0" relativeHeight="251712512" behindDoc="0" locked="0" layoutInCell="1" allowOverlap="1" wp14:anchorId="67BD7996" wp14:editId="55D00D66">
            <wp:simplePos x="0" y="0"/>
            <wp:positionH relativeFrom="column">
              <wp:posOffset>454025</wp:posOffset>
            </wp:positionH>
            <wp:positionV relativeFrom="paragraph">
              <wp:posOffset>0</wp:posOffset>
            </wp:positionV>
            <wp:extent cx="4552950" cy="39814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52950" cy="3981450"/>
                    </a:xfrm>
                    <a:prstGeom prst="rect">
                      <a:avLst/>
                    </a:prstGeom>
                  </pic:spPr>
                </pic:pic>
              </a:graphicData>
            </a:graphic>
            <wp14:sizeRelH relativeFrom="page">
              <wp14:pctWidth>0</wp14:pctWidth>
            </wp14:sizeRelH>
            <wp14:sizeRelV relativeFrom="page">
              <wp14:pctHeight>0</wp14:pctHeight>
            </wp14:sizeRelV>
          </wp:anchor>
        </w:drawing>
      </w:r>
    </w:p>
    <w:p w14:paraId="313146A3" w14:textId="77777777" w:rsidR="00334D1D" w:rsidRDefault="00334D1D" w:rsidP="00151674">
      <w:pPr>
        <w:pStyle w:val="Tiumccp2"/>
      </w:pPr>
    </w:p>
    <w:p w14:paraId="12712439" w14:textId="77777777" w:rsidR="00334D1D" w:rsidRDefault="00334D1D" w:rsidP="00151674">
      <w:pPr>
        <w:pStyle w:val="Tiumccp2"/>
      </w:pPr>
    </w:p>
    <w:p w14:paraId="2FCB5790" w14:textId="77777777" w:rsidR="00334D1D" w:rsidRDefault="00334D1D" w:rsidP="00151674">
      <w:pPr>
        <w:pStyle w:val="Tiumccp2"/>
      </w:pPr>
    </w:p>
    <w:p w14:paraId="1760EE9B" w14:textId="77777777" w:rsidR="00334D1D" w:rsidRDefault="00334D1D" w:rsidP="00151674">
      <w:pPr>
        <w:pStyle w:val="Tiumccp2"/>
      </w:pPr>
    </w:p>
    <w:p w14:paraId="370F19E1" w14:textId="77777777" w:rsidR="00334D1D" w:rsidRDefault="00334D1D" w:rsidP="00151674">
      <w:pPr>
        <w:pStyle w:val="Tiumccp2"/>
      </w:pPr>
    </w:p>
    <w:p w14:paraId="20B620D0" w14:textId="77777777" w:rsidR="00334D1D" w:rsidRDefault="00334D1D" w:rsidP="00151674">
      <w:pPr>
        <w:pStyle w:val="Tiumccp2"/>
      </w:pPr>
    </w:p>
    <w:p w14:paraId="244B52ED" w14:textId="77777777" w:rsidR="00334D1D" w:rsidRDefault="00334D1D" w:rsidP="00151674">
      <w:pPr>
        <w:pStyle w:val="Tiumccp2"/>
      </w:pPr>
    </w:p>
    <w:p w14:paraId="722861B2" w14:textId="77777777" w:rsidR="00334D1D" w:rsidRDefault="00334D1D" w:rsidP="00151674">
      <w:pPr>
        <w:pStyle w:val="Tiumccp2"/>
      </w:pPr>
    </w:p>
    <w:p w14:paraId="5D3E6425" w14:textId="77777777" w:rsidR="00334D1D" w:rsidRDefault="00334D1D" w:rsidP="00151674">
      <w:pPr>
        <w:pStyle w:val="Tiumccp2"/>
      </w:pPr>
    </w:p>
    <w:p w14:paraId="0D831659" w14:textId="77777777" w:rsidR="00334D1D" w:rsidRDefault="00334D1D" w:rsidP="00151674">
      <w:pPr>
        <w:pStyle w:val="Tiumccp2"/>
      </w:pPr>
    </w:p>
    <w:p w14:paraId="75095D1F" w14:textId="77777777" w:rsidR="00334D1D" w:rsidRDefault="00334D1D" w:rsidP="00151674">
      <w:pPr>
        <w:pStyle w:val="Tiumccp2"/>
      </w:pPr>
    </w:p>
    <w:p w14:paraId="30F907BA" w14:textId="77777777" w:rsidR="00334D1D" w:rsidRDefault="00334D1D" w:rsidP="00151674">
      <w:pPr>
        <w:pStyle w:val="Tiumccp2"/>
      </w:pPr>
    </w:p>
    <w:p w14:paraId="555DA0D0" w14:textId="77777777" w:rsidR="00334D1D" w:rsidRDefault="00334D1D" w:rsidP="00151674">
      <w:pPr>
        <w:pStyle w:val="Tiumccp2"/>
      </w:pPr>
    </w:p>
    <w:p w14:paraId="2ECAA5EA" w14:textId="77777777" w:rsidR="00334D1D" w:rsidRDefault="00334D1D" w:rsidP="00151674">
      <w:pPr>
        <w:pStyle w:val="Tiumccp2"/>
      </w:pPr>
    </w:p>
    <w:p w14:paraId="74D41AF9" w14:textId="50E20D48" w:rsidR="00151674" w:rsidRDefault="004E0447" w:rsidP="00151674">
      <w:pPr>
        <w:pStyle w:val="Tiumccp2"/>
      </w:pPr>
      <w:bookmarkStart w:id="29" w:name="_Toc469403063"/>
      <w:r>
        <w:t>2</w:t>
      </w:r>
      <w:r w:rsidR="00151674">
        <w:t xml:space="preserve">.3.2 </w:t>
      </w:r>
      <w:r w:rsidR="002F693E">
        <w:t>Mô tả use-case</w:t>
      </w:r>
      <w:bookmarkEnd w:id="29"/>
    </w:p>
    <w:tbl>
      <w:tblPr>
        <w:tblStyle w:val="TableGrid"/>
        <w:tblW w:w="9606" w:type="dxa"/>
        <w:tblLook w:val="04A0" w:firstRow="1" w:lastRow="0" w:firstColumn="1" w:lastColumn="0" w:noHBand="0" w:noVBand="1"/>
      </w:tblPr>
      <w:tblGrid>
        <w:gridCol w:w="763"/>
        <w:gridCol w:w="1116"/>
        <w:gridCol w:w="3338"/>
        <w:gridCol w:w="4389"/>
      </w:tblGrid>
      <w:tr w:rsidR="001773CA" w:rsidRPr="005E3058" w14:paraId="25384560" w14:textId="77777777" w:rsidTr="005A2BE3">
        <w:tc>
          <w:tcPr>
            <w:tcW w:w="763" w:type="dxa"/>
          </w:tcPr>
          <w:p w14:paraId="137B3B6B" w14:textId="77777777" w:rsidR="001773CA" w:rsidRPr="005E3058" w:rsidRDefault="001773CA" w:rsidP="005A2BE3">
            <w:pPr>
              <w:rPr>
                <w:b/>
              </w:rPr>
            </w:pPr>
            <w:r w:rsidRPr="005E3058">
              <w:rPr>
                <w:b/>
              </w:rPr>
              <w:t>STT</w:t>
            </w:r>
          </w:p>
        </w:tc>
        <w:tc>
          <w:tcPr>
            <w:tcW w:w="1116" w:type="dxa"/>
          </w:tcPr>
          <w:p w14:paraId="79A322F4" w14:textId="77777777" w:rsidR="001773CA" w:rsidRPr="005E3058" w:rsidRDefault="001773CA" w:rsidP="005A2BE3">
            <w:pPr>
              <w:rPr>
                <w:b/>
              </w:rPr>
            </w:pPr>
            <w:r w:rsidRPr="005E3058">
              <w:rPr>
                <w:b/>
              </w:rPr>
              <w:t>Code</w:t>
            </w:r>
          </w:p>
        </w:tc>
        <w:tc>
          <w:tcPr>
            <w:tcW w:w="3338" w:type="dxa"/>
          </w:tcPr>
          <w:p w14:paraId="0280D57E" w14:textId="77777777" w:rsidR="001773CA" w:rsidRPr="005E3058" w:rsidRDefault="001773CA" w:rsidP="005A2BE3">
            <w:pPr>
              <w:rPr>
                <w:b/>
              </w:rPr>
            </w:pPr>
            <w:r w:rsidRPr="005E3058">
              <w:rPr>
                <w:b/>
              </w:rPr>
              <w:t>Tên Use case</w:t>
            </w:r>
          </w:p>
        </w:tc>
        <w:tc>
          <w:tcPr>
            <w:tcW w:w="4389" w:type="dxa"/>
          </w:tcPr>
          <w:p w14:paraId="238AF726" w14:textId="77777777" w:rsidR="001773CA" w:rsidRPr="005E3058" w:rsidRDefault="001773CA" w:rsidP="005A2BE3">
            <w:pPr>
              <w:rPr>
                <w:b/>
              </w:rPr>
            </w:pPr>
            <w:r w:rsidRPr="005E3058">
              <w:rPr>
                <w:b/>
              </w:rPr>
              <w:t>Mô tả chức năng</w:t>
            </w:r>
          </w:p>
        </w:tc>
      </w:tr>
      <w:tr w:rsidR="001773CA" w14:paraId="21DAC686" w14:textId="77777777" w:rsidTr="005A2BE3">
        <w:tc>
          <w:tcPr>
            <w:tcW w:w="763" w:type="dxa"/>
          </w:tcPr>
          <w:p w14:paraId="7ACA32D0" w14:textId="77777777" w:rsidR="001773CA" w:rsidRDefault="001773CA" w:rsidP="005A2BE3">
            <w:r>
              <w:t>1</w:t>
            </w:r>
          </w:p>
        </w:tc>
        <w:tc>
          <w:tcPr>
            <w:tcW w:w="1116" w:type="dxa"/>
          </w:tcPr>
          <w:p w14:paraId="3A0C4595" w14:textId="77777777" w:rsidR="001773CA" w:rsidRDefault="001773CA" w:rsidP="005A2BE3">
            <w:r>
              <w:t>UC001</w:t>
            </w:r>
          </w:p>
        </w:tc>
        <w:tc>
          <w:tcPr>
            <w:tcW w:w="3338" w:type="dxa"/>
          </w:tcPr>
          <w:p w14:paraId="03D62DE3" w14:textId="77777777" w:rsidR="001773CA" w:rsidRDefault="001773CA" w:rsidP="005A2BE3">
            <w:r>
              <w:t>Đăng nhập</w:t>
            </w:r>
          </w:p>
        </w:tc>
        <w:tc>
          <w:tcPr>
            <w:tcW w:w="4389" w:type="dxa"/>
          </w:tcPr>
          <w:p w14:paraId="4AAB1F40" w14:textId="341F1A23" w:rsidR="001773CA" w:rsidRDefault="001773CA" w:rsidP="005A2BE3">
            <w:r>
              <w:t>Cho phép người dùng đăng nhập vào hệ thống</w:t>
            </w:r>
            <w:r w:rsidR="00A27FBF">
              <w:t>.</w:t>
            </w:r>
          </w:p>
        </w:tc>
      </w:tr>
      <w:tr w:rsidR="001773CA" w14:paraId="21FBDD49" w14:textId="77777777" w:rsidTr="005A2BE3">
        <w:tc>
          <w:tcPr>
            <w:tcW w:w="763" w:type="dxa"/>
          </w:tcPr>
          <w:p w14:paraId="60FEC836" w14:textId="77777777" w:rsidR="001773CA" w:rsidRDefault="001773CA" w:rsidP="005A2BE3">
            <w:r>
              <w:t>2</w:t>
            </w:r>
          </w:p>
        </w:tc>
        <w:tc>
          <w:tcPr>
            <w:tcW w:w="1116" w:type="dxa"/>
          </w:tcPr>
          <w:p w14:paraId="2953AF0A" w14:textId="77777777" w:rsidR="001773CA" w:rsidRDefault="001773CA" w:rsidP="005A2BE3">
            <w:r>
              <w:t>UC002</w:t>
            </w:r>
          </w:p>
        </w:tc>
        <w:tc>
          <w:tcPr>
            <w:tcW w:w="3338" w:type="dxa"/>
          </w:tcPr>
          <w:p w14:paraId="0A6EC9EF" w14:textId="44EEF996" w:rsidR="001773CA" w:rsidRDefault="001773CA" w:rsidP="005A2BE3">
            <w:r>
              <w:t>Quản lý nhân viên</w:t>
            </w:r>
          </w:p>
        </w:tc>
        <w:tc>
          <w:tcPr>
            <w:tcW w:w="4389" w:type="dxa"/>
          </w:tcPr>
          <w:p w14:paraId="57458B3F" w14:textId="2285FB4A" w:rsidR="001773CA" w:rsidRDefault="00A27FBF" w:rsidP="00900DE5">
            <w:r>
              <w:t>Cho phép người quản lý</w:t>
            </w:r>
            <w:r w:rsidR="00900DE5">
              <w:t xml:space="preserve"> xem danh sách nhân viên hiện có,</w:t>
            </w:r>
            <w:r>
              <w:t xml:space="preserve"> thêm, xóa, sửa nhân viên.</w:t>
            </w:r>
          </w:p>
        </w:tc>
      </w:tr>
      <w:tr w:rsidR="001773CA" w14:paraId="624B64A6" w14:textId="77777777" w:rsidTr="005A2BE3">
        <w:tc>
          <w:tcPr>
            <w:tcW w:w="763" w:type="dxa"/>
          </w:tcPr>
          <w:p w14:paraId="5664F47D" w14:textId="77777777" w:rsidR="001773CA" w:rsidRDefault="001773CA" w:rsidP="005A2BE3">
            <w:r>
              <w:t>3</w:t>
            </w:r>
          </w:p>
        </w:tc>
        <w:tc>
          <w:tcPr>
            <w:tcW w:w="1116" w:type="dxa"/>
          </w:tcPr>
          <w:p w14:paraId="7A04375F" w14:textId="77777777" w:rsidR="001773CA" w:rsidRDefault="001773CA" w:rsidP="005A2BE3">
            <w:r>
              <w:t>UC003</w:t>
            </w:r>
          </w:p>
        </w:tc>
        <w:tc>
          <w:tcPr>
            <w:tcW w:w="3338" w:type="dxa"/>
          </w:tcPr>
          <w:p w14:paraId="0ECD4129" w14:textId="30CA80D1" w:rsidR="001773CA" w:rsidRDefault="00A27FBF" w:rsidP="005A2BE3">
            <w:r>
              <w:t>Quản lý nhà cung cấp</w:t>
            </w:r>
          </w:p>
        </w:tc>
        <w:tc>
          <w:tcPr>
            <w:tcW w:w="4389" w:type="dxa"/>
          </w:tcPr>
          <w:p w14:paraId="734968EE" w14:textId="7605037D" w:rsidR="001773CA" w:rsidRDefault="001773CA" w:rsidP="00A27FBF">
            <w:r>
              <w:t xml:space="preserve">Cho phép </w:t>
            </w:r>
            <w:r w:rsidR="00A27FBF">
              <w:t xml:space="preserve">người quản lý </w:t>
            </w:r>
            <w:r w:rsidR="00900DE5">
              <w:t xml:space="preserve">xem danh sách nhà cung cấp hiện có, </w:t>
            </w:r>
            <w:r w:rsidR="00A27FBF">
              <w:t>thêm, xóa, sửa nhà cung cấp.</w:t>
            </w:r>
          </w:p>
        </w:tc>
      </w:tr>
      <w:tr w:rsidR="001773CA" w14:paraId="7DFC50FE" w14:textId="77777777" w:rsidTr="005A2BE3">
        <w:tc>
          <w:tcPr>
            <w:tcW w:w="763" w:type="dxa"/>
          </w:tcPr>
          <w:p w14:paraId="01612D9E" w14:textId="77777777" w:rsidR="001773CA" w:rsidRDefault="001773CA" w:rsidP="005A2BE3">
            <w:r>
              <w:t>4</w:t>
            </w:r>
          </w:p>
        </w:tc>
        <w:tc>
          <w:tcPr>
            <w:tcW w:w="1116" w:type="dxa"/>
          </w:tcPr>
          <w:p w14:paraId="081FBCCD" w14:textId="77777777" w:rsidR="001773CA" w:rsidRDefault="001773CA" w:rsidP="005A2BE3">
            <w:r>
              <w:t>UC004</w:t>
            </w:r>
          </w:p>
        </w:tc>
        <w:tc>
          <w:tcPr>
            <w:tcW w:w="3338" w:type="dxa"/>
          </w:tcPr>
          <w:p w14:paraId="449AB301" w14:textId="198CD150" w:rsidR="001773CA" w:rsidRDefault="00A27FBF" w:rsidP="005A2BE3">
            <w:r>
              <w:t>Quản lý đăng nhập</w:t>
            </w:r>
          </w:p>
        </w:tc>
        <w:tc>
          <w:tcPr>
            <w:tcW w:w="4389" w:type="dxa"/>
          </w:tcPr>
          <w:p w14:paraId="7DD20AFC" w14:textId="0D4568EA" w:rsidR="001773CA" w:rsidRDefault="001773CA" w:rsidP="00A27FBF">
            <w:r>
              <w:t xml:space="preserve">Cho phép </w:t>
            </w:r>
            <w:r w:rsidR="00A27FBF">
              <w:t>người quản lý thêm, sửa tài khoản đăng nhập, đổi mật khẩu tài khoản.</w:t>
            </w:r>
          </w:p>
        </w:tc>
      </w:tr>
      <w:tr w:rsidR="00A27FBF" w14:paraId="7D2C8159" w14:textId="77777777" w:rsidTr="005A2BE3">
        <w:tc>
          <w:tcPr>
            <w:tcW w:w="763" w:type="dxa"/>
          </w:tcPr>
          <w:p w14:paraId="53BC0C65" w14:textId="77777777" w:rsidR="00A27FBF" w:rsidRDefault="00A27FBF" w:rsidP="00A27FBF">
            <w:r>
              <w:t>5</w:t>
            </w:r>
          </w:p>
        </w:tc>
        <w:tc>
          <w:tcPr>
            <w:tcW w:w="1116" w:type="dxa"/>
          </w:tcPr>
          <w:p w14:paraId="70345CB9" w14:textId="77777777" w:rsidR="00A27FBF" w:rsidRDefault="00A27FBF" w:rsidP="00A27FBF">
            <w:r>
              <w:t>UC005</w:t>
            </w:r>
          </w:p>
        </w:tc>
        <w:tc>
          <w:tcPr>
            <w:tcW w:w="3338" w:type="dxa"/>
          </w:tcPr>
          <w:p w14:paraId="23D623D7" w14:textId="2EEABDF3" w:rsidR="00A27FBF" w:rsidRDefault="00A27FBF" w:rsidP="00A27FBF">
            <w:r>
              <w:t>Quản lý loại xe</w:t>
            </w:r>
          </w:p>
        </w:tc>
        <w:tc>
          <w:tcPr>
            <w:tcW w:w="4389" w:type="dxa"/>
          </w:tcPr>
          <w:p w14:paraId="6929A1AE" w14:textId="58F499EB" w:rsidR="00A27FBF" w:rsidRDefault="00A27FBF" w:rsidP="00A27FBF">
            <w:r>
              <w:t>Cho phép nhân viên</w:t>
            </w:r>
            <w:r w:rsidR="00900DE5">
              <w:t xml:space="preserve"> xem danh sách loại xe hiện có,</w:t>
            </w:r>
            <w:r>
              <w:t xml:space="preserve"> thêm, xóa, sửa loại xe.</w:t>
            </w:r>
          </w:p>
        </w:tc>
      </w:tr>
      <w:tr w:rsidR="00A27FBF" w14:paraId="36B94726" w14:textId="77777777" w:rsidTr="005A2BE3">
        <w:tc>
          <w:tcPr>
            <w:tcW w:w="763" w:type="dxa"/>
          </w:tcPr>
          <w:p w14:paraId="2F6B3E2D" w14:textId="77777777" w:rsidR="00A27FBF" w:rsidRDefault="00A27FBF" w:rsidP="00A27FBF">
            <w:r>
              <w:t>6</w:t>
            </w:r>
          </w:p>
        </w:tc>
        <w:tc>
          <w:tcPr>
            <w:tcW w:w="1116" w:type="dxa"/>
          </w:tcPr>
          <w:p w14:paraId="403D0E27" w14:textId="77777777" w:rsidR="00A27FBF" w:rsidRDefault="00A27FBF" w:rsidP="00A27FBF">
            <w:r>
              <w:t>UC006</w:t>
            </w:r>
          </w:p>
        </w:tc>
        <w:tc>
          <w:tcPr>
            <w:tcW w:w="3338" w:type="dxa"/>
          </w:tcPr>
          <w:p w14:paraId="0154C4CA" w14:textId="7F1EFF08" w:rsidR="00A27FBF" w:rsidRDefault="00A27FBF" w:rsidP="00A27FBF">
            <w:r>
              <w:t>Quản lý xe</w:t>
            </w:r>
          </w:p>
        </w:tc>
        <w:tc>
          <w:tcPr>
            <w:tcW w:w="4389" w:type="dxa"/>
          </w:tcPr>
          <w:p w14:paraId="2C0E2BF6" w14:textId="0BFCEBE9" w:rsidR="00A27FBF" w:rsidRDefault="00A27FBF" w:rsidP="00A27FBF">
            <w:r>
              <w:t xml:space="preserve">Cho phép nhân viên </w:t>
            </w:r>
            <w:r w:rsidR="00900DE5">
              <w:t xml:space="preserve">xem danh sách xe hiện có, </w:t>
            </w:r>
            <w:r>
              <w:t>thêm, xóa, sửa xe.</w:t>
            </w:r>
          </w:p>
        </w:tc>
      </w:tr>
      <w:tr w:rsidR="00A27FBF" w14:paraId="1212731F" w14:textId="77777777" w:rsidTr="005A2BE3">
        <w:tc>
          <w:tcPr>
            <w:tcW w:w="763" w:type="dxa"/>
          </w:tcPr>
          <w:p w14:paraId="7CEB466B" w14:textId="77777777" w:rsidR="00A27FBF" w:rsidRDefault="00A27FBF" w:rsidP="00A27FBF">
            <w:r>
              <w:lastRenderedPageBreak/>
              <w:t>7</w:t>
            </w:r>
          </w:p>
        </w:tc>
        <w:tc>
          <w:tcPr>
            <w:tcW w:w="1116" w:type="dxa"/>
          </w:tcPr>
          <w:p w14:paraId="68F975A6" w14:textId="77777777" w:rsidR="00A27FBF" w:rsidRDefault="00A27FBF" w:rsidP="00A27FBF">
            <w:r>
              <w:t>UC007</w:t>
            </w:r>
          </w:p>
        </w:tc>
        <w:tc>
          <w:tcPr>
            <w:tcW w:w="3338" w:type="dxa"/>
          </w:tcPr>
          <w:p w14:paraId="45234808" w14:textId="0D1D9449" w:rsidR="00A27FBF" w:rsidRDefault="00A27FBF" w:rsidP="00A27FBF">
            <w:r>
              <w:t>Lập hóa đơn</w:t>
            </w:r>
          </w:p>
        </w:tc>
        <w:tc>
          <w:tcPr>
            <w:tcW w:w="4389" w:type="dxa"/>
          </w:tcPr>
          <w:p w14:paraId="758F35DE" w14:textId="3D88AC1F" w:rsidR="00A27FBF" w:rsidRDefault="00A27FBF" w:rsidP="00387A03">
            <w:pPr>
              <w:keepNext/>
            </w:pPr>
            <w:r>
              <w:t>Cho phép nhân viên lập hóa đơn thanh toán, in phiếu thanh toán cho khách hàng và lưu lại hóa đơn thanh toán.</w:t>
            </w:r>
          </w:p>
        </w:tc>
      </w:tr>
    </w:tbl>
    <w:p w14:paraId="0B2462FE" w14:textId="32BE5360" w:rsidR="001773CA" w:rsidRDefault="00387A03" w:rsidP="00387A03">
      <w:pPr>
        <w:pStyle w:val="Caption"/>
      </w:pPr>
      <w:bookmarkStart w:id="30" w:name="_Toc468668503"/>
      <w:r>
        <w:t xml:space="preserve">Bảng </w:t>
      </w:r>
      <w:r w:rsidR="00FD478B">
        <w:fldChar w:fldCharType="begin"/>
      </w:r>
      <w:r w:rsidR="00FD478B">
        <w:instrText xml:space="preserve"> SEQ Bảng \* ARABIC </w:instrText>
      </w:r>
      <w:r w:rsidR="00FD478B">
        <w:fldChar w:fldCharType="separate"/>
      </w:r>
      <w:r w:rsidR="00F7757C">
        <w:rPr>
          <w:noProof/>
        </w:rPr>
        <w:t>1</w:t>
      </w:r>
      <w:r w:rsidR="00FD478B">
        <w:rPr>
          <w:noProof/>
        </w:rPr>
        <w:fldChar w:fldCharType="end"/>
      </w:r>
      <w:r>
        <w:t xml:space="preserve"> – Danh sách use-case và mô tả</w:t>
      </w:r>
      <w:bookmarkEnd w:id="30"/>
    </w:p>
    <w:p w14:paraId="5F240013" w14:textId="01375377" w:rsidR="00900DE5" w:rsidRDefault="00900DE5" w:rsidP="00900DE5">
      <w:pPr>
        <w:pStyle w:val="Tiumccp2"/>
      </w:pPr>
      <w:bookmarkStart w:id="31" w:name="_Toc469403064"/>
      <w:r>
        <w:t>2.3.3 Mô tả chi tiết</w:t>
      </w:r>
      <w:bookmarkEnd w:id="31"/>
    </w:p>
    <w:p w14:paraId="4289B16E" w14:textId="2EEFEDED" w:rsidR="00900DE5" w:rsidRDefault="00900DE5" w:rsidP="00900DE5">
      <w:pPr>
        <w:pStyle w:val="Tiumccp3"/>
      </w:pPr>
      <w:bookmarkStart w:id="32" w:name="_Toc469403065"/>
      <w:r>
        <w:t xml:space="preserve">2.3.3.1 Chức năng </w:t>
      </w:r>
      <w:r w:rsidR="00387A03">
        <w:t>Đăng nhập</w:t>
      </w:r>
      <w:bookmarkEnd w:id="32"/>
    </w:p>
    <w:tbl>
      <w:tblPr>
        <w:tblStyle w:val="TableGrid"/>
        <w:tblW w:w="0" w:type="auto"/>
        <w:tblLook w:val="04A0" w:firstRow="1" w:lastRow="0" w:firstColumn="1" w:lastColumn="0" w:noHBand="0" w:noVBand="1"/>
      </w:tblPr>
      <w:tblGrid>
        <w:gridCol w:w="1723"/>
        <w:gridCol w:w="3192"/>
        <w:gridCol w:w="3192"/>
      </w:tblGrid>
      <w:tr w:rsidR="00900DE5" w14:paraId="1442BC65" w14:textId="77777777" w:rsidTr="00900DE5">
        <w:tc>
          <w:tcPr>
            <w:tcW w:w="1723" w:type="dxa"/>
          </w:tcPr>
          <w:p w14:paraId="27BA7052" w14:textId="77777777" w:rsidR="00900DE5" w:rsidRPr="004A4267" w:rsidRDefault="00900DE5" w:rsidP="00900DE5">
            <w:pPr>
              <w:rPr>
                <w:b/>
              </w:rPr>
            </w:pPr>
            <w:r w:rsidRPr="004A4267">
              <w:rPr>
                <w:b/>
              </w:rPr>
              <w:t xml:space="preserve">Tên Use case </w:t>
            </w:r>
          </w:p>
        </w:tc>
        <w:tc>
          <w:tcPr>
            <w:tcW w:w="6384" w:type="dxa"/>
            <w:gridSpan w:val="2"/>
          </w:tcPr>
          <w:p w14:paraId="3673D1C1" w14:textId="77777777" w:rsidR="00900DE5" w:rsidRDefault="00900DE5" w:rsidP="00900DE5">
            <w:r>
              <w:t>Đăng nhập</w:t>
            </w:r>
          </w:p>
        </w:tc>
      </w:tr>
      <w:tr w:rsidR="00900DE5" w14:paraId="65F4D3EA" w14:textId="77777777" w:rsidTr="00900DE5">
        <w:tc>
          <w:tcPr>
            <w:tcW w:w="1723" w:type="dxa"/>
          </w:tcPr>
          <w:p w14:paraId="5F423C04" w14:textId="77777777" w:rsidR="00900DE5" w:rsidRPr="004A4267" w:rsidRDefault="00900DE5" w:rsidP="00900DE5">
            <w:pPr>
              <w:rPr>
                <w:b/>
              </w:rPr>
            </w:pPr>
            <w:r w:rsidRPr="004A4267">
              <w:rPr>
                <w:b/>
              </w:rPr>
              <w:t>Mô tả</w:t>
            </w:r>
          </w:p>
        </w:tc>
        <w:tc>
          <w:tcPr>
            <w:tcW w:w="6384" w:type="dxa"/>
            <w:gridSpan w:val="2"/>
          </w:tcPr>
          <w:p w14:paraId="0B0550AE" w14:textId="77777777" w:rsidR="00900DE5" w:rsidRDefault="00900DE5" w:rsidP="00900DE5">
            <w:r>
              <w:t>Cho phép người dùng đăng nhập vào hệ thống</w:t>
            </w:r>
          </w:p>
        </w:tc>
      </w:tr>
      <w:tr w:rsidR="00900DE5" w14:paraId="54B75589" w14:textId="77777777" w:rsidTr="00900DE5">
        <w:tc>
          <w:tcPr>
            <w:tcW w:w="1723" w:type="dxa"/>
          </w:tcPr>
          <w:p w14:paraId="7C729464" w14:textId="77777777" w:rsidR="00900DE5" w:rsidRPr="004A4267" w:rsidRDefault="00900DE5" w:rsidP="00900DE5">
            <w:pPr>
              <w:rPr>
                <w:b/>
              </w:rPr>
            </w:pPr>
            <w:r w:rsidRPr="004A4267">
              <w:rPr>
                <w:b/>
              </w:rPr>
              <w:t>Tác nhân</w:t>
            </w:r>
          </w:p>
        </w:tc>
        <w:tc>
          <w:tcPr>
            <w:tcW w:w="6384" w:type="dxa"/>
            <w:gridSpan w:val="2"/>
          </w:tcPr>
          <w:p w14:paraId="52B3BF1B" w14:textId="5C93D437" w:rsidR="00900DE5" w:rsidRDefault="00900DE5" w:rsidP="00900DE5">
            <w:r>
              <w:t>Quản lý, nhân viên</w:t>
            </w:r>
          </w:p>
        </w:tc>
      </w:tr>
      <w:tr w:rsidR="00900DE5" w14:paraId="0E9B39B9" w14:textId="77777777" w:rsidTr="00900DE5">
        <w:tc>
          <w:tcPr>
            <w:tcW w:w="1723" w:type="dxa"/>
          </w:tcPr>
          <w:p w14:paraId="185943BC" w14:textId="77777777" w:rsidR="00900DE5" w:rsidRPr="004A4267" w:rsidRDefault="00900DE5" w:rsidP="00900DE5">
            <w:pPr>
              <w:rPr>
                <w:b/>
              </w:rPr>
            </w:pPr>
            <w:r w:rsidRPr="004A4267">
              <w:rPr>
                <w:b/>
              </w:rPr>
              <w:t>Ràng buộc</w:t>
            </w:r>
          </w:p>
        </w:tc>
        <w:tc>
          <w:tcPr>
            <w:tcW w:w="6384" w:type="dxa"/>
            <w:gridSpan w:val="2"/>
          </w:tcPr>
          <w:p w14:paraId="33884A68" w14:textId="77777777" w:rsidR="00900DE5" w:rsidRDefault="00900DE5" w:rsidP="00900DE5">
            <w:r>
              <w:t>Nhấn nút đăng nhập</w:t>
            </w:r>
          </w:p>
        </w:tc>
      </w:tr>
      <w:tr w:rsidR="00900DE5" w14:paraId="14EF1B2D" w14:textId="77777777" w:rsidTr="00900DE5">
        <w:tc>
          <w:tcPr>
            <w:tcW w:w="1723" w:type="dxa"/>
          </w:tcPr>
          <w:p w14:paraId="74021BB0" w14:textId="77777777" w:rsidR="00900DE5" w:rsidRPr="004A4267" w:rsidRDefault="00900DE5" w:rsidP="00900DE5">
            <w:pPr>
              <w:rPr>
                <w:b/>
              </w:rPr>
            </w:pPr>
            <w:r w:rsidRPr="004A4267">
              <w:rPr>
                <w:b/>
              </w:rPr>
              <w:t>Tiền điều kiện</w:t>
            </w:r>
          </w:p>
        </w:tc>
        <w:tc>
          <w:tcPr>
            <w:tcW w:w="6384" w:type="dxa"/>
            <w:gridSpan w:val="2"/>
          </w:tcPr>
          <w:p w14:paraId="0FED1298" w14:textId="77777777" w:rsidR="00900DE5" w:rsidRDefault="00900DE5" w:rsidP="00900DE5"/>
        </w:tc>
      </w:tr>
      <w:tr w:rsidR="00900DE5" w14:paraId="0EA75FE9" w14:textId="77777777" w:rsidTr="00900DE5">
        <w:tc>
          <w:tcPr>
            <w:tcW w:w="1723" w:type="dxa"/>
          </w:tcPr>
          <w:p w14:paraId="33F24B8A" w14:textId="77777777" w:rsidR="00900DE5" w:rsidRPr="004A4267" w:rsidRDefault="00900DE5" w:rsidP="00900DE5">
            <w:pPr>
              <w:rPr>
                <w:b/>
              </w:rPr>
            </w:pPr>
            <w:r w:rsidRPr="004A4267">
              <w:rPr>
                <w:b/>
              </w:rPr>
              <w:t>Hậu điều kiện</w:t>
            </w:r>
          </w:p>
        </w:tc>
        <w:tc>
          <w:tcPr>
            <w:tcW w:w="6384" w:type="dxa"/>
            <w:gridSpan w:val="2"/>
          </w:tcPr>
          <w:p w14:paraId="7148BDD4" w14:textId="77777777" w:rsidR="00900DE5" w:rsidRDefault="00900DE5" w:rsidP="00900DE5">
            <w:r>
              <w:t>Chuyển đến giao diện tương ứng với quyền của người dùng</w:t>
            </w:r>
          </w:p>
        </w:tc>
      </w:tr>
      <w:tr w:rsidR="00900DE5" w14:paraId="255D22F1" w14:textId="77777777" w:rsidTr="00900DE5">
        <w:tc>
          <w:tcPr>
            <w:tcW w:w="1723" w:type="dxa"/>
            <w:vMerge w:val="restart"/>
            <w:vAlign w:val="center"/>
          </w:tcPr>
          <w:p w14:paraId="461724B7" w14:textId="77777777" w:rsidR="00900DE5" w:rsidRPr="004A4267" w:rsidRDefault="00900DE5" w:rsidP="00900DE5">
            <w:pPr>
              <w:rPr>
                <w:b/>
              </w:rPr>
            </w:pPr>
            <w:r w:rsidRPr="004A4267">
              <w:rPr>
                <w:b/>
              </w:rPr>
              <w:t>Hoạt động</w:t>
            </w:r>
          </w:p>
        </w:tc>
        <w:tc>
          <w:tcPr>
            <w:tcW w:w="3192" w:type="dxa"/>
          </w:tcPr>
          <w:p w14:paraId="00E86DBB" w14:textId="77777777" w:rsidR="00900DE5" w:rsidRPr="00930EBA" w:rsidRDefault="00900DE5" w:rsidP="00900DE5">
            <w:pPr>
              <w:tabs>
                <w:tab w:val="left" w:pos="408"/>
                <w:tab w:val="center" w:pos="1488"/>
              </w:tabs>
              <w:rPr>
                <w:b/>
              </w:rPr>
            </w:pPr>
            <w:r>
              <w:rPr>
                <w:b/>
              </w:rPr>
              <w:tab/>
            </w:r>
            <w:r>
              <w:rPr>
                <w:b/>
              </w:rPr>
              <w:tab/>
            </w:r>
            <w:r w:rsidRPr="00930EBA">
              <w:rPr>
                <w:b/>
              </w:rPr>
              <w:t>Tác nhân</w:t>
            </w:r>
          </w:p>
        </w:tc>
        <w:tc>
          <w:tcPr>
            <w:tcW w:w="3192" w:type="dxa"/>
          </w:tcPr>
          <w:p w14:paraId="6FC64BF7" w14:textId="77777777" w:rsidR="00900DE5" w:rsidRPr="00930EBA" w:rsidRDefault="00900DE5" w:rsidP="00900DE5">
            <w:pPr>
              <w:jc w:val="center"/>
              <w:rPr>
                <w:b/>
              </w:rPr>
            </w:pPr>
            <w:r w:rsidRPr="00930EBA">
              <w:rPr>
                <w:b/>
              </w:rPr>
              <w:t>Hệ thống</w:t>
            </w:r>
          </w:p>
        </w:tc>
      </w:tr>
      <w:tr w:rsidR="00900DE5" w14:paraId="22592EDA" w14:textId="77777777" w:rsidTr="00900DE5">
        <w:tc>
          <w:tcPr>
            <w:tcW w:w="1723" w:type="dxa"/>
            <w:vMerge/>
          </w:tcPr>
          <w:p w14:paraId="01123F43" w14:textId="77777777" w:rsidR="00900DE5" w:rsidRPr="004A4267" w:rsidRDefault="00900DE5" w:rsidP="00900DE5">
            <w:pPr>
              <w:rPr>
                <w:b/>
              </w:rPr>
            </w:pPr>
          </w:p>
        </w:tc>
        <w:tc>
          <w:tcPr>
            <w:tcW w:w="6384" w:type="dxa"/>
            <w:gridSpan w:val="2"/>
          </w:tcPr>
          <w:p w14:paraId="34119A4C" w14:textId="77777777" w:rsidR="00900DE5" w:rsidRPr="00930EBA" w:rsidRDefault="00900DE5" w:rsidP="00900DE5">
            <w:pPr>
              <w:rPr>
                <w:b/>
              </w:rPr>
            </w:pPr>
            <w:r w:rsidRPr="00930EBA">
              <w:rPr>
                <w:b/>
              </w:rPr>
              <w:t>Luồng chính: Đăng nhập thành công</w:t>
            </w:r>
          </w:p>
        </w:tc>
      </w:tr>
      <w:tr w:rsidR="00900DE5" w14:paraId="02581CB2" w14:textId="77777777" w:rsidTr="00900DE5">
        <w:tc>
          <w:tcPr>
            <w:tcW w:w="1723" w:type="dxa"/>
            <w:vMerge/>
          </w:tcPr>
          <w:p w14:paraId="52672CFC" w14:textId="77777777" w:rsidR="00900DE5" w:rsidRPr="004A4267" w:rsidRDefault="00900DE5" w:rsidP="00900DE5">
            <w:pPr>
              <w:rPr>
                <w:b/>
              </w:rPr>
            </w:pPr>
          </w:p>
        </w:tc>
        <w:tc>
          <w:tcPr>
            <w:tcW w:w="3192" w:type="dxa"/>
          </w:tcPr>
          <w:p w14:paraId="5B35A230" w14:textId="77777777" w:rsidR="00900DE5" w:rsidRDefault="00900DE5" w:rsidP="00900DE5">
            <w:pPr>
              <w:jc w:val="both"/>
            </w:pPr>
            <w:r>
              <w:t>Người dùng nhập tên tài khoản và mật khẩu, sau đó nhấn vào nút “Đăng nhập” trên màn hình</w:t>
            </w:r>
          </w:p>
        </w:tc>
        <w:tc>
          <w:tcPr>
            <w:tcW w:w="3192" w:type="dxa"/>
          </w:tcPr>
          <w:p w14:paraId="339BFD7B" w14:textId="5A507917" w:rsidR="00900DE5" w:rsidRDefault="00900DE5" w:rsidP="00900DE5">
            <w:r>
              <w:t>Kiểm tra tên tài khoản và mật khẩu chính xác. Sau đó chuyển sang màn hình hình với các chức năng tương ứng với user</w:t>
            </w:r>
            <w:r w:rsidR="000F4932">
              <w:t xml:space="preserve"> </w:t>
            </w:r>
          </w:p>
        </w:tc>
      </w:tr>
      <w:tr w:rsidR="00900DE5" w14:paraId="4D29E1D7" w14:textId="77777777" w:rsidTr="00900DE5">
        <w:tc>
          <w:tcPr>
            <w:tcW w:w="1723" w:type="dxa"/>
            <w:vMerge/>
          </w:tcPr>
          <w:p w14:paraId="0951974F" w14:textId="77777777" w:rsidR="00900DE5" w:rsidRPr="004A4267" w:rsidRDefault="00900DE5" w:rsidP="00900DE5">
            <w:pPr>
              <w:rPr>
                <w:b/>
              </w:rPr>
            </w:pPr>
          </w:p>
        </w:tc>
        <w:tc>
          <w:tcPr>
            <w:tcW w:w="6384" w:type="dxa"/>
            <w:gridSpan w:val="2"/>
          </w:tcPr>
          <w:p w14:paraId="1A265F7C" w14:textId="77777777" w:rsidR="00900DE5" w:rsidRPr="00930EBA" w:rsidRDefault="00900DE5" w:rsidP="00900DE5">
            <w:pPr>
              <w:rPr>
                <w:b/>
              </w:rPr>
            </w:pPr>
            <w:r w:rsidRPr="00930EBA">
              <w:rPr>
                <w:b/>
              </w:rPr>
              <w:t>Luồng phụ: Đăng nhập thất bại</w:t>
            </w:r>
          </w:p>
        </w:tc>
      </w:tr>
      <w:tr w:rsidR="00900DE5" w14:paraId="1209B91C" w14:textId="77777777" w:rsidTr="00900DE5">
        <w:tc>
          <w:tcPr>
            <w:tcW w:w="1723" w:type="dxa"/>
            <w:vMerge/>
          </w:tcPr>
          <w:p w14:paraId="5AC9E2D6" w14:textId="77777777" w:rsidR="00900DE5" w:rsidRPr="004A4267" w:rsidRDefault="00900DE5" w:rsidP="00900DE5">
            <w:pPr>
              <w:rPr>
                <w:b/>
              </w:rPr>
            </w:pPr>
          </w:p>
        </w:tc>
        <w:tc>
          <w:tcPr>
            <w:tcW w:w="3192" w:type="dxa"/>
          </w:tcPr>
          <w:p w14:paraId="0E10194A" w14:textId="77777777" w:rsidR="00900DE5" w:rsidRDefault="00900DE5" w:rsidP="00900DE5"/>
        </w:tc>
        <w:tc>
          <w:tcPr>
            <w:tcW w:w="3192" w:type="dxa"/>
          </w:tcPr>
          <w:p w14:paraId="1AA6F4CA" w14:textId="77777777" w:rsidR="00900DE5" w:rsidRDefault="00900DE5" w:rsidP="00900DE5">
            <w:r>
              <w:t>Tài khoản để trống hoặc không tồn tại trong hệ thống</w:t>
            </w:r>
          </w:p>
        </w:tc>
      </w:tr>
      <w:tr w:rsidR="00900DE5" w14:paraId="24A70C6C" w14:textId="77777777" w:rsidTr="00900DE5">
        <w:tc>
          <w:tcPr>
            <w:tcW w:w="1723" w:type="dxa"/>
          </w:tcPr>
          <w:p w14:paraId="1A0F24D7" w14:textId="77777777" w:rsidR="00900DE5" w:rsidRPr="004A4267" w:rsidRDefault="00900DE5" w:rsidP="00900DE5">
            <w:pPr>
              <w:rPr>
                <w:b/>
              </w:rPr>
            </w:pPr>
            <w:r w:rsidRPr="004A4267">
              <w:rPr>
                <w:b/>
              </w:rPr>
              <w:t>Thông điệp</w:t>
            </w:r>
          </w:p>
        </w:tc>
        <w:tc>
          <w:tcPr>
            <w:tcW w:w="6384" w:type="dxa"/>
            <w:gridSpan w:val="2"/>
          </w:tcPr>
          <w:p w14:paraId="52051263" w14:textId="77777777" w:rsidR="00900DE5" w:rsidRDefault="00900DE5" w:rsidP="00900DE5">
            <w:r>
              <w:t>“Đăng nhập thành công” -&gt; thông báo khi đăng nhập thành công</w:t>
            </w:r>
          </w:p>
          <w:p w14:paraId="279F4857" w14:textId="77777777" w:rsidR="00900DE5" w:rsidRDefault="00900DE5" w:rsidP="00387A03">
            <w:pPr>
              <w:keepNext/>
            </w:pPr>
            <w:r>
              <w:t>“Đăng nhập thất bại” -&gt; thông báo đăng nhập thất bại.</w:t>
            </w:r>
          </w:p>
        </w:tc>
      </w:tr>
    </w:tbl>
    <w:p w14:paraId="2E260910" w14:textId="2F70875B" w:rsidR="000F4932" w:rsidRDefault="00387A03" w:rsidP="00387A03">
      <w:pPr>
        <w:pStyle w:val="Caption"/>
      </w:pPr>
      <w:bookmarkStart w:id="33" w:name="_Toc468668504"/>
      <w:r>
        <w:t xml:space="preserve">Bảng </w:t>
      </w:r>
      <w:r w:rsidR="00FD478B">
        <w:fldChar w:fldCharType="begin"/>
      </w:r>
      <w:r w:rsidR="00FD478B">
        <w:instrText xml:space="preserve"> SEQ Bảng \* ARABIC </w:instrText>
      </w:r>
      <w:r w:rsidR="00FD478B">
        <w:fldChar w:fldCharType="separate"/>
      </w:r>
      <w:r w:rsidR="00F7757C">
        <w:rPr>
          <w:noProof/>
        </w:rPr>
        <w:t>2</w:t>
      </w:r>
      <w:r w:rsidR="00FD478B">
        <w:rPr>
          <w:noProof/>
        </w:rPr>
        <w:fldChar w:fldCharType="end"/>
      </w:r>
      <w:r>
        <w:t xml:space="preserve"> – Mô tả chi tiết chức năng Đăng nhập</w:t>
      </w:r>
      <w:bookmarkEnd w:id="33"/>
    </w:p>
    <w:p w14:paraId="3CF0623B" w14:textId="249480FA" w:rsidR="000F4932" w:rsidRDefault="00387A03" w:rsidP="000F4932">
      <w:pPr>
        <w:pStyle w:val="Tiumccp3"/>
      </w:pPr>
      <w:bookmarkStart w:id="34" w:name="_Toc469403066"/>
      <w:r>
        <w:t>2.3.3.2 Chức năng Quản lý nhân viên</w:t>
      </w:r>
      <w:bookmarkEnd w:id="34"/>
    </w:p>
    <w:tbl>
      <w:tblPr>
        <w:tblStyle w:val="TableGrid"/>
        <w:tblW w:w="0" w:type="auto"/>
        <w:tblLook w:val="04A0" w:firstRow="1" w:lastRow="0" w:firstColumn="1" w:lastColumn="0" w:noHBand="0" w:noVBand="1"/>
      </w:tblPr>
      <w:tblGrid>
        <w:gridCol w:w="1723"/>
        <w:gridCol w:w="3192"/>
        <w:gridCol w:w="3192"/>
      </w:tblGrid>
      <w:tr w:rsidR="000F4932" w14:paraId="1C0649D6" w14:textId="77777777" w:rsidTr="005F1EEF">
        <w:tc>
          <w:tcPr>
            <w:tcW w:w="1723" w:type="dxa"/>
          </w:tcPr>
          <w:p w14:paraId="59CDBAB6" w14:textId="77777777" w:rsidR="000F4932" w:rsidRPr="004A4267" w:rsidRDefault="000F4932" w:rsidP="005F1EEF">
            <w:pPr>
              <w:rPr>
                <w:b/>
              </w:rPr>
            </w:pPr>
            <w:r w:rsidRPr="004A4267">
              <w:rPr>
                <w:b/>
              </w:rPr>
              <w:t xml:space="preserve">Tên Use case </w:t>
            </w:r>
          </w:p>
        </w:tc>
        <w:tc>
          <w:tcPr>
            <w:tcW w:w="6384" w:type="dxa"/>
            <w:gridSpan w:val="2"/>
          </w:tcPr>
          <w:p w14:paraId="4480CB5B" w14:textId="00132AC9" w:rsidR="000F4932" w:rsidRDefault="000F4932" w:rsidP="005F1EEF">
            <w:r>
              <w:t>Quản lý nhân viên</w:t>
            </w:r>
          </w:p>
        </w:tc>
      </w:tr>
      <w:tr w:rsidR="000F4932" w14:paraId="4D1C5CCE" w14:textId="77777777" w:rsidTr="005F1EEF">
        <w:tc>
          <w:tcPr>
            <w:tcW w:w="1723" w:type="dxa"/>
          </w:tcPr>
          <w:p w14:paraId="384B602C" w14:textId="77777777" w:rsidR="000F4932" w:rsidRPr="004A4267" w:rsidRDefault="000F4932" w:rsidP="000F4932">
            <w:pPr>
              <w:rPr>
                <w:b/>
              </w:rPr>
            </w:pPr>
            <w:r w:rsidRPr="004A4267">
              <w:rPr>
                <w:b/>
              </w:rPr>
              <w:t>Mô tả</w:t>
            </w:r>
          </w:p>
        </w:tc>
        <w:tc>
          <w:tcPr>
            <w:tcW w:w="6384" w:type="dxa"/>
            <w:gridSpan w:val="2"/>
          </w:tcPr>
          <w:p w14:paraId="3EB55220" w14:textId="2DC5DFDB" w:rsidR="000F4932" w:rsidRDefault="000F4932" w:rsidP="000F4932">
            <w:r>
              <w:t>Cho phép người quản lý xem danh sách nhân viên hiện có, thêm, xóa, sửa nhân viên.</w:t>
            </w:r>
          </w:p>
        </w:tc>
      </w:tr>
      <w:tr w:rsidR="000F4932" w14:paraId="4CAB5E6F" w14:textId="77777777" w:rsidTr="005F1EEF">
        <w:tc>
          <w:tcPr>
            <w:tcW w:w="1723" w:type="dxa"/>
          </w:tcPr>
          <w:p w14:paraId="54213A1B" w14:textId="77777777" w:rsidR="000F4932" w:rsidRPr="004A4267" w:rsidRDefault="000F4932" w:rsidP="005F1EEF">
            <w:pPr>
              <w:rPr>
                <w:b/>
              </w:rPr>
            </w:pPr>
            <w:r w:rsidRPr="004A4267">
              <w:rPr>
                <w:b/>
              </w:rPr>
              <w:t>Tác nhân</w:t>
            </w:r>
          </w:p>
        </w:tc>
        <w:tc>
          <w:tcPr>
            <w:tcW w:w="6384" w:type="dxa"/>
            <w:gridSpan w:val="2"/>
          </w:tcPr>
          <w:p w14:paraId="19BEED89" w14:textId="2544C7A3" w:rsidR="000F4932" w:rsidRDefault="000F4932" w:rsidP="000F4932">
            <w:r>
              <w:t>Quản lý</w:t>
            </w:r>
          </w:p>
        </w:tc>
      </w:tr>
      <w:tr w:rsidR="000F4932" w14:paraId="53CEB468" w14:textId="77777777" w:rsidTr="005F1EEF">
        <w:tc>
          <w:tcPr>
            <w:tcW w:w="1723" w:type="dxa"/>
          </w:tcPr>
          <w:p w14:paraId="6552B4F8" w14:textId="77777777" w:rsidR="000F4932" w:rsidRPr="004A4267" w:rsidRDefault="000F4932" w:rsidP="005F1EEF">
            <w:pPr>
              <w:rPr>
                <w:b/>
              </w:rPr>
            </w:pPr>
            <w:r w:rsidRPr="004A4267">
              <w:rPr>
                <w:b/>
              </w:rPr>
              <w:t>Ràng buộc</w:t>
            </w:r>
          </w:p>
        </w:tc>
        <w:tc>
          <w:tcPr>
            <w:tcW w:w="6384" w:type="dxa"/>
            <w:gridSpan w:val="2"/>
          </w:tcPr>
          <w:p w14:paraId="30F57678" w14:textId="0B6B56FB" w:rsidR="000F4932" w:rsidRDefault="000F4932" w:rsidP="000F4932">
            <w:r>
              <w:t>Nhấn nút Quản lý nhân viên trên menu Ribbon</w:t>
            </w:r>
            <w:r w:rsidR="00B858FC">
              <w:t xml:space="preserve"> tab Chức năng</w:t>
            </w:r>
          </w:p>
        </w:tc>
      </w:tr>
      <w:tr w:rsidR="000F4932" w14:paraId="38C28768" w14:textId="77777777" w:rsidTr="005F1EEF">
        <w:tc>
          <w:tcPr>
            <w:tcW w:w="1723" w:type="dxa"/>
          </w:tcPr>
          <w:p w14:paraId="3BEBD951" w14:textId="77777777" w:rsidR="000F4932" w:rsidRPr="004A4267" w:rsidRDefault="000F4932" w:rsidP="000F4932">
            <w:pPr>
              <w:rPr>
                <w:b/>
              </w:rPr>
            </w:pPr>
            <w:r w:rsidRPr="004A4267">
              <w:rPr>
                <w:b/>
              </w:rPr>
              <w:t>Tiền điều kiện</w:t>
            </w:r>
          </w:p>
        </w:tc>
        <w:tc>
          <w:tcPr>
            <w:tcW w:w="6384" w:type="dxa"/>
            <w:gridSpan w:val="2"/>
          </w:tcPr>
          <w:p w14:paraId="61FCC29A" w14:textId="202B8808" w:rsidR="000F4932" w:rsidRDefault="000F4932" w:rsidP="000F4932">
            <w:pPr>
              <w:tabs>
                <w:tab w:val="left" w:pos="1830"/>
              </w:tabs>
            </w:pPr>
            <w:r>
              <w:t>Đăng nhập dưới quyền quản lý</w:t>
            </w:r>
          </w:p>
        </w:tc>
      </w:tr>
      <w:tr w:rsidR="000F4932" w14:paraId="39858018" w14:textId="77777777" w:rsidTr="005F1EEF">
        <w:tc>
          <w:tcPr>
            <w:tcW w:w="1723" w:type="dxa"/>
          </w:tcPr>
          <w:p w14:paraId="19D1651E" w14:textId="77777777" w:rsidR="000F4932" w:rsidRPr="004A4267" w:rsidRDefault="000F4932" w:rsidP="000F4932">
            <w:pPr>
              <w:rPr>
                <w:b/>
              </w:rPr>
            </w:pPr>
            <w:r w:rsidRPr="004A4267">
              <w:rPr>
                <w:b/>
              </w:rPr>
              <w:t>Hậu điều kiện</w:t>
            </w:r>
          </w:p>
        </w:tc>
        <w:tc>
          <w:tcPr>
            <w:tcW w:w="6384" w:type="dxa"/>
            <w:gridSpan w:val="2"/>
          </w:tcPr>
          <w:p w14:paraId="1120FC8E" w14:textId="722140AF" w:rsidR="000F4932" w:rsidRDefault="000F4932" w:rsidP="000F4932">
            <w:r>
              <w:t>Mở ra form Quản lý nhân viên dưới dạng tab.</w:t>
            </w:r>
          </w:p>
        </w:tc>
      </w:tr>
      <w:tr w:rsidR="00383E94" w14:paraId="5140C571" w14:textId="77777777" w:rsidTr="005F1EEF">
        <w:tc>
          <w:tcPr>
            <w:tcW w:w="1723" w:type="dxa"/>
            <w:vMerge w:val="restart"/>
            <w:vAlign w:val="center"/>
          </w:tcPr>
          <w:p w14:paraId="518FEE83" w14:textId="77777777" w:rsidR="00383E94" w:rsidRPr="004A4267" w:rsidRDefault="00383E94" w:rsidP="000F4932">
            <w:pPr>
              <w:rPr>
                <w:b/>
              </w:rPr>
            </w:pPr>
            <w:r w:rsidRPr="004A4267">
              <w:rPr>
                <w:b/>
              </w:rPr>
              <w:t>Hoạt động</w:t>
            </w:r>
          </w:p>
        </w:tc>
        <w:tc>
          <w:tcPr>
            <w:tcW w:w="3192" w:type="dxa"/>
          </w:tcPr>
          <w:p w14:paraId="19BDF09B" w14:textId="77777777" w:rsidR="00383E94" w:rsidRPr="00930EBA" w:rsidRDefault="00383E94" w:rsidP="000F4932">
            <w:pPr>
              <w:tabs>
                <w:tab w:val="left" w:pos="408"/>
                <w:tab w:val="center" w:pos="1488"/>
              </w:tabs>
              <w:rPr>
                <w:b/>
              </w:rPr>
            </w:pPr>
            <w:r>
              <w:rPr>
                <w:b/>
              </w:rPr>
              <w:tab/>
            </w:r>
            <w:r>
              <w:rPr>
                <w:b/>
              </w:rPr>
              <w:tab/>
            </w:r>
            <w:r w:rsidRPr="00930EBA">
              <w:rPr>
                <w:b/>
              </w:rPr>
              <w:t>Tác nhân</w:t>
            </w:r>
          </w:p>
        </w:tc>
        <w:tc>
          <w:tcPr>
            <w:tcW w:w="3192" w:type="dxa"/>
          </w:tcPr>
          <w:p w14:paraId="26C43C0F" w14:textId="77777777" w:rsidR="00383E94" w:rsidRPr="00930EBA" w:rsidRDefault="00383E94" w:rsidP="000F4932">
            <w:pPr>
              <w:jc w:val="center"/>
              <w:rPr>
                <w:b/>
              </w:rPr>
            </w:pPr>
            <w:r w:rsidRPr="00930EBA">
              <w:rPr>
                <w:b/>
              </w:rPr>
              <w:t>Hệ thống</w:t>
            </w:r>
          </w:p>
        </w:tc>
      </w:tr>
      <w:tr w:rsidR="00383E94" w14:paraId="19E05FDF" w14:textId="77777777" w:rsidTr="005F1EEF">
        <w:tc>
          <w:tcPr>
            <w:tcW w:w="1723" w:type="dxa"/>
            <w:vMerge/>
          </w:tcPr>
          <w:p w14:paraId="3CE37085" w14:textId="77777777" w:rsidR="00383E94" w:rsidRPr="004A4267" w:rsidRDefault="00383E94" w:rsidP="000F4932">
            <w:pPr>
              <w:rPr>
                <w:b/>
              </w:rPr>
            </w:pPr>
          </w:p>
        </w:tc>
        <w:tc>
          <w:tcPr>
            <w:tcW w:w="6384" w:type="dxa"/>
            <w:gridSpan w:val="2"/>
          </w:tcPr>
          <w:p w14:paraId="7C606A71" w14:textId="6503442B" w:rsidR="00383E94" w:rsidRPr="00930EBA" w:rsidRDefault="00383E94" w:rsidP="000F4932">
            <w:pPr>
              <w:rPr>
                <w:b/>
              </w:rPr>
            </w:pPr>
            <w:r w:rsidRPr="00930EBA">
              <w:rPr>
                <w:b/>
              </w:rPr>
              <w:t xml:space="preserve">Luồng chính: </w:t>
            </w:r>
            <w:r>
              <w:rPr>
                <w:b/>
              </w:rPr>
              <w:t>Thêm nhân viên</w:t>
            </w:r>
          </w:p>
        </w:tc>
      </w:tr>
      <w:tr w:rsidR="00383E94" w14:paraId="704B0E5B" w14:textId="77777777" w:rsidTr="005F1EEF">
        <w:tc>
          <w:tcPr>
            <w:tcW w:w="1723" w:type="dxa"/>
            <w:vMerge/>
          </w:tcPr>
          <w:p w14:paraId="4FCABA5D" w14:textId="77777777" w:rsidR="00383E94" w:rsidRPr="004A4267" w:rsidRDefault="00383E94" w:rsidP="000F4932">
            <w:pPr>
              <w:rPr>
                <w:b/>
              </w:rPr>
            </w:pPr>
          </w:p>
        </w:tc>
        <w:tc>
          <w:tcPr>
            <w:tcW w:w="3192" w:type="dxa"/>
          </w:tcPr>
          <w:p w14:paraId="2F5C5F26" w14:textId="0C292A51" w:rsidR="00383E94" w:rsidRDefault="00383E94" w:rsidP="00383E94">
            <w:pPr>
              <w:jc w:val="both"/>
            </w:pPr>
            <w:r>
              <w:t xml:space="preserve">Người quản lý nhấn nút thêm mới, nhập thông tin nhân viên </w:t>
            </w:r>
            <w:r>
              <w:lastRenderedPageBreak/>
              <w:t>mới vào các textbox sau đó nhấn lưu.</w:t>
            </w:r>
          </w:p>
        </w:tc>
        <w:tc>
          <w:tcPr>
            <w:tcW w:w="3192" w:type="dxa"/>
          </w:tcPr>
          <w:p w14:paraId="05BAF4B9" w14:textId="4F9DCF5A" w:rsidR="00383E94" w:rsidRDefault="00383E94" w:rsidP="000F4932">
            <w:r>
              <w:lastRenderedPageBreak/>
              <w:t xml:space="preserve">Thêm nhân viên với thông tin đã được nhập bởi người quản </w:t>
            </w:r>
            <w:r>
              <w:lastRenderedPageBreak/>
              <w:t>lý vào cơ sở dữ liệu và hiển thị lên danh sách nhân viên.</w:t>
            </w:r>
          </w:p>
        </w:tc>
      </w:tr>
      <w:tr w:rsidR="00383E94" w14:paraId="3AAF709B" w14:textId="77777777" w:rsidTr="005F1EEF">
        <w:tc>
          <w:tcPr>
            <w:tcW w:w="1723" w:type="dxa"/>
            <w:vMerge/>
          </w:tcPr>
          <w:p w14:paraId="0A72BF42" w14:textId="77777777" w:rsidR="00383E94" w:rsidRPr="004A4267" w:rsidRDefault="00383E94" w:rsidP="000F4932">
            <w:pPr>
              <w:rPr>
                <w:b/>
              </w:rPr>
            </w:pPr>
          </w:p>
        </w:tc>
        <w:tc>
          <w:tcPr>
            <w:tcW w:w="6384" w:type="dxa"/>
            <w:gridSpan w:val="2"/>
          </w:tcPr>
          <w:p w14:paraId="6F2006BD" w14:textId="0B7379E2" w:rsidR="00383E94" w:rsidRPr="00930EBA" w:rsidRDefault="00383E94" w:rsidP="00383E94">
            <w:pPr>
              <w:rPr>
                <w:b/>
              </w:rPr>
            </w:pPr>
            <w:r w:rsidRPr="00930EBA">
              <w:rPr>
                <w:b/>
              </w:rPr>
              <w:t xml:space="preserve">Luồng </w:t>
            </w:r>
            <w:r>
              <w:rPr>
                <w:b/>
              </w:rPr>
              <w:t>chính: Sửa nhân viên</w:t>
            </w:r>
          </w:p>
        </w:tc>
      </w:tr>
      <w:tr w:rsidR="00383E94" w14:paraId="50DD3F46" w14:textId="77777777" w:rsidTr="005F1EEF">
        <w:tc>
          <w:tcPr>
            <w:tcW w:w="1723" w:type="dxa"/>
            <w:vMerge/>
          </w:tcPr>
          <w:p w14:paraId="777FAC2B" w14:textId="77777777" w:rsidR="00383E94" w:rsidRPr="004A4267" w:rsidRDefault="00383E94" w:rsidP="000F4932">
            <w:pPr>
              <w:rPr>
                <w:b/>
              </w:rPr>
            </w:pPr>
          </w:p>
        </w:tc>
        <w:tc>
          <w:tcPr>
            <w:tcW w:w="3192" w:type="dxa"/>
          </w:tcPr>
          <w:p w14:paraId="77FCE0DC" w14:textId="5BC5BE64" w:rsidR="00383E94" w:rsidRDefault="00383E94" w:rsidP="00383E94">
            <w:r>
              <w:t>Người quản lý click chọn nhân viên cần sửa, nhấn nút sửa, chỉnh sửa các thông tin cần thiết trên textbox, sau đó nhân lưu.</w:t>
            </w:r>
          </w:p>
        </w:tc>
        <w:tc>
          <w:tcPr>
            <w:tcW w:w="3192" w:type="dxa"/>
          </w:tcPr>
          <w:p w14:paraId="3B4B3FD9" w14:textId="405041B9" w:rsidR="00383E94" w:rsidRDefault="00383E94" w:rsidP="000F4932">
            <w:r>
              <w:t>Cập nhật thông tin của nhân viên mới sửa và hiển thị lên danh sách nhân viên.</w:t>
            </w:r>
          </w:p>
        </w:tc>
      </w:tr>
      <w:tr w:rsidR="00383E94" w14:paraId="2BA3A4BF" w14:textId="77777777" w:rsidTr="005F1EEF">
        <w:tc>
          <w:tcPr>
            <w:tcW w:w="1723" w:type="dxa"/>
            <w:vMerge/>
          </w:tcPr>
          <w:p w14:paraId="56E18B36" w14:textId="77777777" w:rsidR="00383E94" w:rsidRPr="004A4267" w:rsidRDefault="00383E94" w:rsidP="00383E94">
            <w:pPr>
              <w:rPr>
                <w:b/>
              </w:rPr>
            </w:pPr>
          </w:p>
        </w:tc>
        <w:tc>
          <w:tcPr>
            <w:tcW w:w="6384" w:type="dxa"/>
            <w:gridSpan w:val="2"/>
          </w:tcPr>
          <w:p w14:paraId="7F5CF157" w14:textId="24B1393A" w:rsidR="00383E94" w:rsidRDefault="00383E94" w:rsidP="00383E94">
            <w:r w:rsidRPr="00930EBA">
              <w:rPr>
                <w:b/>
              </w:rPr>
              <w:t xml:space="preserve">Luồng </w:t>
            </w:r>
            <w:r>
              <w:rPr>
                <w:b/>
              </w:rPr>
              <w:t>chính: Xóa nhân viên</w:t>
            </w:r>
          </w:p>
        </w:tc>
      </w:tr>
      <w:tr w:rsidR="00383E94" w14:paraId="6374DC40" w14:textId="77777777" w:rsidTr="005F1EEF">
        <w:tc>
          <w:tcPr>
            <w:tcW w:w="1723" w:type="dxa"/>
            <w:vMerge/>
          </w:tcPr>
          <w:p w14:paraId="1DEF6226" w14:textId="77777777" w:rsidR="00383E94" w:rsidRPr="004A4267" w:rsidRDefault="00383E94" w:rsidP="00383E94">
            <w:pPr>
              <w:rPr>
                <w:b/>
              </w:rPr>
            </w:pPr>
          </w:p>
        </w:tc>
        <w:tc>
          <w:tcPr>
            <w:tcW w:w="3192" w:type="dxa"/>
          </w:tcPr>
          <w:p w14:paraId="03950222" w14:textId="1C058810" w:rsidR="00383E94" w:rsidRDefault="00383E94" w:rsidP="00383E94">
            <w:r>
              <w:t>Người quản lý click chọn nhân viên cần xóa trong danh sách và nhấn nút xóa.</w:t>
            </w:r>
          </w:p>
        </w:tc>
        <w:tc>
          <w:tcPr>
            <w:tcW w:w="3192" w:type="dxa"/>
          </w:tcPr>
          <w:p w14:paraId="067F79EB" w14:textId="2A3EA660" w:rsidR="00383E94" w:rsidRDefault="00383E94" w:rsidP="00383E94">
            <w:r>
              <w:t>Xóa nhân viên khỏi cơ sở dữ liệu và cập nhật lại danh sách nhân viên.</w:t>
            </w:r>
          </w:p>
        </w:tc>
      </w:tr>
      <w:tr w:rsidR="00383E94" w14:paraId="01C83451" w14:textId="77777777" w:rsidTr="005F1EEF">
        <w:tc>
          <w:tcPr>
            <w:tcW w:w="1723" w:type="dxa"/>
          </w:tcPr>
          <w:p w14:paraId="52D1394B" w14:textId="77777777" w:rsidR="00383E94" w:rsidRPr="004A4267" w:rsidRDefault="00383E94" w:rsidP="00383E94">
            <w:pPr>
              <w:rPr>
                <w:b/>
              </w:rPr>
            </w:pPr>
            <w:r w:rsidRPr="004A4267">
              <w:rPr>
                <w:b/>
              </w:rPr>
              <w:t>Thông điệp</w:t>
            </w:r>
          </w:p>
        </w:tc>
        <w:tc>
          <w:tcPr>
            <w:tcW w:w="6384" w:type="dxa"/>
            <w:gridSpan w:val="2"/>
          </w:tcPr>
          <w:p w14:paraId="0D07DD79" w14:textId="55C04CEC" w:rsidR="00383E94" w:rsidRDefault="00383E94" w:rsidP="00F85CA4">
            <w:pPr>
              <w:keepNext/>
            </w:pPr>
            <w:r>
              <w:t>“Xóa thành công” -&gt; thông báo khi xóa nhân viên thành công</w:t>
            </w:r>
          </w:p>
        </w:tc>
      </w:tr>
    </w:tbl>
    <w:p w14:paraId="346FEC2C" w14:textId="6ED4282E" w:rsidR="004570CF" w:rsidRDefault="00F85CA4" w:rsidP="00F85CA4">
      <w:pPr>
        <w:pStyle w:val="Caption"/>
      </w:pPr>
      <w:r>
        <w:t xml:space="preserve">Bảng </w:t>
      </w:r>
      <w:r w:rsidR="00FD478B">
        <w:fldChar w:fldCharType="begin"/>
      </w:r>
      <w:r w:rsidR="00FD478B">
        <w:instrText xml:space="preserve"> SEQ Bảng \* ARABIC </w:instrText>
      </w:r>
      <w:r w:rsidR="00FD478B">
        <w:fldChar w:fldCharType="separate"/>
      </w:r>
      <w:r w:rsidR="00F7757C">
        <w:rPr>
          <w:noProof/>
        </w:rPr>
        <w:t>3</w:t>
      </w:r>
      <w:r w:rsidR="00FD478B">
        <w:rPr>
          <w:noProof/>
        </w:rPr>
        <w:fldChar w:fldCharType="end"/>
      </w:r>
      <w:r>
        <w:t xml:space="preserve"> – Mô tả chi tiết chức năng Quản lý nhân viên</w:t>
      </w:r>
    </w:p>
    <w:p w14:paraId="1B798CB7" w14:textId="27F650C8" w:rsidR="004570CF" w:rsidRDefault="004570CF" w:rsidP="000F4932">
      <w:pPr>
        <w:pStyle w:val="Tiumccp3"/>
      </w:pPr>
      <w:bookmarkStart w:id="35" w:name="_Toc469403067"/>
      <w:r>
        <w:t xml:space="preserve">2.3.3.3 Chức năng </w:t>
      </w:r>
      <w:r w:rsidR="00F85CA4">
        <w:t>Quản lý nhà cung cấp</w:t>
      </w:r>
      <w:bookmarkEnd w:id="35"/>
    </w:p>
    <w:tbl>
      <w:tblPr>
        <w:tblStyle w:val="TableGrid"/>
        <w:tblW w:w="0" w:type="auto"/>
        <w:tblLook w:val="04A0" w:firstRow="1" w:lastRow="0" w:firstColumn="1" w:lastColumn="0" w:noHBand="0" w:noVBand="1"/>
      </w:tblPr>
      <w:tblGrid>
        <w:gridCol w:w="1723"/>
        <w:gridCol w:w="3192"/>
        <w:gridCol w:w="3192"/>
      </w:tblGrid>
      <w:tr w:rsidR="004570CF" w14:paraId="1E3B3DD1" w14:textId="77777777" w:rsidTr="005F1EEF">
        <w:tc>
          <w:tcPr>
            <w:tcW w:w="1723" w:type="dxa"/>
          </w:tcPr>
          <w:p w14:paraId="334C689C" w14:textId="77777777" w:rsidR="004570CF" w:rsidRPr="004A4267" w:rsidRDefault="004570CF" w:rsidP="005F1EEF">
            <w:pPr>
              <w:rPr>
                <w:b/>
              </w:rPr>
            </w:pPr>
            <w:r w:rsidRPr="004A4267">
              <w:rPr>
                <w:b/>
              </w:rPr>
              <w:t xml:space="preserve">Tên Use case </w:t>
            </w:r>
          </w:p>
        </w:tc>
        <w:tc>
          <w:tcPr>
            <w:tcW w:w="6384" w:type="dxa"/>
            <w:gridSpan w:val="2"/>
          </w:tcPr>
          <w:p w14:paraId="1555F8EC" w14:textId="37A29028" w:rsidR="004570CF" w:rsidRDefault="004570CF" w:rsidP="004570CF">
            <w:r>
              <w:t>Quản lý nhà cung cấp</w:t>
            </w:r>
          </w:p>
        </w:tc>
      </w:tr>
      <w:tr w:rsidR="004570CF" w14:paraId="3003616B" w14:textId="77777777" w:rsidTr="005F1EEF">
        <w:tc>
          <w:tcPr>
            <w:tcW w:w="1723" w:type="dxa"/>
          </w:tcPr>
          <w:p w14:paraId="61BF4AB9" w14:textId="77777777" w:rsidR="004570CF" w:rsidRPr="004A4267" w:rsidRDefault="004570CF" w:rsidP="005F1EEF">
            <w:pPr>
              <w:rPr>
                <w:b/>
              </w:rPr>
            </w:pPr>
            <w:r w:rsidRPr="004A4267">
              <w:rPr>
                <w:b/>
              </w:rPr>
              <w:t>Mô tả</w:t>
            </w:r>
          </w:p>
        </w:tc>
        <w:tc>
          <w:tcPr>
            <w:tcW w:w="6384" w:type="dxa"/>
            <w:gridSpan w:val="2"/>
          </w:tcPr>
          <w:p w14:paraId="02A28635" w14:textId="4C125E78" w:rsidR="004570CF" w:rsidRDefault="004570CF" w:rsidP="005F1EEF">
            <w:r>
              <w:t>Cho phép người quản lý xem danh sách nhà cung cấp hiện có, thêm, xóa, sửa nhà cung cấp.</w:t>
            </w:r>
          </w:p>
        </w:tc>
      </w:tr>
      <w:tr w:rsidR="004570CF" w14:paraId="5CE0D14A" w14:textId="77777777" w:rsidTr="005F1EEF">
        <w:tc>
          <w:tcPr>
            <w:tcW w:w="1723" w:type="dxa"/>
          </w:tcPr>
          <w:p w14:paraId="0CBD0843" w14:textId="77777777" w:rsidR="004570CF" w:rsidRPr="004A4267" w:rsidRDefault="004570CF" w:rsidP="005F1EEF">
            <w:pPr>
              <w:rPr>
                <w:b/>
              </w:rPr>
            </w:pPr>
            <w:r w:rsidRPr="004A4267">
              <w:rPr>
                <w:b/>
              </w:rPr>
              <w:t>Tác nhân</w:t>
            </w:r>
          </w:p>
        </w:tc>
        <w:tc>
          <w:tcPr>
            <w:tcW w:w="6384" w:type="dxa"/>
            <w:gridSpan w:val="2"/>
          </w:tcPr>
          <w:p w14:paraId="4AF2BA45" w14:textId="77777777" w:rsidR="004570CF" w:rsidRDefault="004570CF" w:rsidP="005F1EEF">
            <w:r>
              <w:t>Quản lý</w:t>
            </w:r>
          </w:p>
        </w:tc>
      </w:tr>
      <w:tr w:rsidR="004570CF" w14:paraId="3D4A7110" w14:textId="77777777" w:rsidTr="005F1EEF">
        <w:tc>
          <w:tcPr>
            <w:tcW w:w="1723" w:type="dxa"/>
          </w:tcPr>
          <w:p w14:paraId="37C9F720" w14:textId="77777777" w:rsidR="004570CF" w:rsidRPr="004A4267" w:rsidRDefault="004570CF" w:rsidP="005F1EEF">
            <w:pPr>
              <w:rPr>
                <w:b/>
              </w:rPr>
            </w:pPr>
            <w:r w:rsidRPr="004A4267">
              <w:rPr>
                <w:b/>
              </w:rPr>
              <w:t>Ràng buộc</w:t>
            </w:r>
          </w:p>
        </w:tc>
        <w:tc>
          <w:tcPr>
            <w:tcW w:w="6384" w:type="dxa"/>
            <w:gridSpan w:val="2"/>
          </w:tcPr>
          <w:p w14:paraId="5A1A4809" w14:textId="7F201E81" w:rsidR="004570CF" w:rsidRDefault="004570CF" w:rsidP="005F1EEF">
            <w:r>
              <w:t>Nhấn nút Quản lý nhà cung cấp trên menu Ribbon</w:t>
            </w:r>
            <w:r w:rsidR="00B858FC">
              <w:t xml:space="preserve"> tab Chức năng</w:t>
            </w:r>
          </w:p>
        </w:tc>
      </w:tr>
      <w:tr w:rsidR="004570CF" w14:paraId="4E3AAEB5" w14:textId="77777777" w:rsidTr="005F1EEF">
        <w:tc>
          <w:tcPr>
            <w:tcW w:w="1723" w:type="dxa"/>
          </w:tcPr>
          <w:p w14:paraId="6BE04CF3" w14:textId="77777777" w:rsidR="004570CF" w:rsidRPr="004A4267" w:rsidRDefault="004570CF" w:rsidP="005F1EEF">
            <w:pPr>
              <w:rPr>
                <w:b/>
              </w:rPr>
            </w:pPr>
            <w:r w:rsidRPr="004A4267">
              <w:rPr>
                <w:b/>
              </w:rPr>
              <w:t>Tiền điều kiện</w:t>
            </w:r>
          </w:p>
        </w:tc>
        <w:tc>
          <w:tcPr>
            <w:tcW w:w="6384" w:type="dxa"/>
            <w:gridSpan w:val="2"/>
          </w:tcPr>
          <w:p w14:paraId="16F4F3D3" w14:textId="77777777" w:rsidR="004570CF" w:rsidRDefault="004570CF" w:rsidP="005F1EEF">
            <w:pPr>
              <w:tabs>
                <w:tab w:val="left" w:pos="1830"/>
              </w:tabs>
            </w:pPr>
            <w:r>
              <w:t>Đăng nhập dưới quyền quản lý</w:t>
            </w:r>
          </w:p>
        </w:tc>
      </w:tr>
      <w:tr w:rsidR="004570CF" w14:paraId="1D013BA5" w14:textId="77777777" w:rsidTr="005F1EEF">
        <w:tc>
          <w:tcPr>
            <w:tcW w:w="1723" w:type="dxa"/>
          </w:tcPr>
          <w:p w14:paraId="3C4D336A" w14:textId="77777777" w:rsidR="004570CF" w:rsidRPr="004A4267" w:rsidRDefault="004570CF" w:rsidP="005F1EEF">
            <w:pPr>
              <w:rPr>
                <w:b/>
              </w:rPr>
            </w:pPr>
            <w:r w:rsidRPr="004A4267">
              <w:rPr>
                <w:b/>
              </w:rPr>
              <w:t>Hậu điều kiện</w:t>
            </w:r>
          </w:p>
        </w:tc>
        <w:tc>
          <w:tcPr>
            <w:tcW w:w="6384" w:type="dxa"/>
            <w:gridSpan w:val="2"/>
          </w:tcPr>
          <w:p w14:paraId="78BA454B" w14:textId="5E2DF9D9" w:rsidR="004570CF" w:rsidRDefault="004570CF" w:rsidP="005F1EEF">
            <w:r>
              <w:t>Mở ra form Quản lý nhà cung cấp dưới dạng tab.</w:t>
            </w:r>
          </w:p>
        </w:tc>
      </w:tr>
      <w:tr w:rsidR="004570CF" w14:paraId="252275F8" w14:textId="77777777" w:rsidTr="005F1EEF">
        <w:tc>
          <w:tcPr>
            <w:tcW w:w="1723" w:type="dxa"/>
            <w:vMerge w:val="restart"/>
            <w:vAlign w:val="center"/>
          </w:tcPr>
          <w:p w14:paraId="5359E3E9" w14:textId="77777777" w:rsidR="004570CF" w:rsidRPr="004A4267" w:rsidRDefault="004570CF" w:rsidP="005F1EEF">
            <w:pPr>
              <w:rPr>
                <w:b/>
              </w:rPr>
            </w:pPr>
            <w:r w:rsidRPr="004A4267">
              <w:rPr>
                <w:b/>
              </w:rPr>
              <w:t>Hoạt động</w:t>
            </w:r>
          </w:p>
        </w:tc>
        <w:tc>
          <w:tcPr>
            <w:tcW w:w="3192" w:type="dxa"/>
          </w:tcPr>
          <w:p w14:paraId="3A89399C" w14:textId="77777777" w:rsidR="004570CF" w:rsidRPr="00930EBA" w:rsidRDefault="004570CF" w:rsidP="005F1EEF">
            <w:pPr>
              <w:tabs>
                <w:tab w:val="left" w:pos="408"/>
                <w:tab w:val="center" w:pos="1488"/>
              </w:tabs>
              <w:rPr>
                <w:b/>
              </w:rPr>
            </w:pPr>
            <w:r>
              <w:rPr>
                <w:b/>
              </w:rPr>
              <w:tab/>
            </w:r>
            <w:r>
              <w:rPr>
                <w:b/>
              </w:rPr>
              <w:tab/>
            </w:r>
            <w:r w:rsidRPr="00930EBA">
              <w:rPr>
                <w:b/>
              </w:rPr>
              <w:t>Tác nhân</w:t>
            </w:r>
          </w:p>
        </w:tc>
        <w:tc>
          <w:tcPr>
            <w:tcW w:w="3192" w:type="dxa"/>
          </w:tcPr>
          <w:p w14:paraId="3D73F8F4" w14:textId="77777777" w:rsidR="004570CF" w:rsidRPr="00930EBA" w:rsidRDefault="004570CF" w:rsidP="005F1EEF">
            <w:pPr>
              <w:jc w:val="center"/>
              <w:rPr>
                <w:b/>
              </w:rPr>
            </w:pPr>
            <w:r w:rsidRPr="00930EBA">
              <w:rPr>
                <w:b/>
              </w:rPr>
              <w:t>Hệ thống</w:t>
            </w:r>
          </w:p>
        </w:tc>
      </w:tr>
      <w:tr w:rsidR="004570CF" w14:paraId="2E628E24" w14:textId="77777777" w:rsidTr="005F1EEF">
        <w:tc>
          <w:tcPr>
            <w:tcW w:w="1723" w:type="dxa"/>
            <w:vMerge/>
          </w:tcPr>
          <w:p w14:paraId="36146FF4" w14:textId="77777777" w:rsidR="004570CF" w:rsidRPr="004A4267" w:rsidRDefault="004570CF" w:rsidP="005F1EEF">
            <w:pPr>
              <w:rPr>
                <w:b/>
              </w:rPr>
            </w:pPr>
          </w:p>
        </w:tc>
        <w:tc>
          <w:tcPr>
            <w:tcW w:w="6384" w:type="dxa"/>
            <w:gridSpan w:val="2"/>
          </w:tcPr>
          <w:p w14:paraId="4917BAB5" w14:textId="78691944" w:rsidR="004570CF" w:rsidRPr="00930EBA" w:rsidRDefault="004570CF" w:rsidP="005F1EEF">
            <w:pPr>
              <w:rPr>
                <w:b/>
              </w:rPr>
            </w:pPr>
            <w:r w:rsidRPr="00930EBA">
              <w:rPr>
                <w:b/>
              </w:rPr>
              <w:t xml:space="preserve">Luồng chính: </w:t>
            </w:r>
            <w:r>
              <w:rPr>
                <w:b/>
              </w:rPr>
              <w:t>Thêm nhà cung cấp</w:t>
            </w:r>
          </w:p>
        </w:tc>
      </w:tr>
      <w:tr w:rsidR="004570CF" w14:paraId="054F0857" w14:textId="77777777" w:rsidTr="005F1EEF">
        <w:tc>
          <w:tcPr>
            <w:tcW w:w="1723" w:type="dxa"/>
            <w:vMerge/>
          </w:tcPr>
          <w:p w14:paraId="15F3D37F" w14:textId="77777777" w:rsidR="004570CF" w:rsidRPr="004A4267" w:rsidRDefault="004570CF" w:rsidP="005F1EEF">
            <w:pPr>
              <w:rPr>
                <w:b/>
              </w:rPr>
            </w:pPr>
          </w:p>
        </w:tc>
        <w:tc>
          <w:tcPr>
            <w:tcW w:w="3192" w:type="dxa"/>
          </w:tcPr>
          <w:p w14:paraId="46056F80" w14:textId="73B5A186" w:rsidR="004570CF" w:rsidRDefault="004570CF" w:rsidP="005F1EEF">
            <w:pPr>
              <w:jc w:val="both"/>
            </w:pPr>
            <w:r>
              <w:t>Người quản lý nhấn nút thêm mới, nhập thông tin nhà cung cấp mới vào các textbox sau đó nhấn lưu.</w:t>
            </w:r>
          </w:p>
        </w:tc>
        <w:tc>
          <w:tcPr>
            <w:tcW w:w="3192" w:type="dxa"/>
          </w:tcPr>
          <w:p w14:paraId="59935C76" w14:textId="68CA17BC" w:rsidR="004570CF" w:rsidRDefault="004570CF" w:rsidP="005F1EEF">
            <w:r>
              <w:t>Thêm nhà cung cấp với thông tin đã được nhập bởi người quản lý vào cơ sở dữ liệu và hiển thị lên danh sách nhà cung cấp.</w:t>
            </w:r>
          </w:p>
        </w:tc>
      </w:tr>
      <w:tr w:rsidR="004570CF" w14:paraId="2D2E8043" w14:textId="77777777" w:rsidTr="005F1EEF">
        <w:tc>
          <w:tcPr>
            <w:tcW w:w="1723" w:type="dxa"/>
            <w:vMerge/>
          </w:tcPr>
          <w:p w14:paraId="43FFB38B" w14:textId="77777777" w:rsidR="004570CF" w:rsidRPr="004A4267" w:rsidRDefault="004570CF" w:rsidP="005F1EEF">
            <w:pPr>
              <w:rPr>
                <w:b/>
              </w:rPr>
            </w:pPr>
          </w:p>
        </w:tc>
        <w:tc>
          <w:tcPr>
            <w:tcW w:w="6384" w:type="dxa"/>
            <w:gridSpan w:val="2"/>
          </w:tcPr>
          <w:p w14:paraId="4397AF57" w14:textId="0EE704B1" w:rsidR="004570CF" w:rsidRPr="00930EBA" w:rsidRDefault="004570CF" w:rsidP="005F1EEF">
            <w:pPr>
              <w:rPr>
                <w:b/>
              </w:rPr>
            </w:pPr>
            <w:r w:rsidRPr="00930EBA">
              <w:rPr>
                <w:b/>
              </w:rPr>
              <w:t xml:space="preserve">Luồng </w:t>
            </w:r>
            <w:r>
              <w:rPr>
                <w:b/>
              </w:rPr>
              <w:t>chính: Sửa nhà cung cấp</w:t>
            </w:r>
          </w:p>
        </w:tc>
      </w:tr>
      <w:tr w:rsidR="004570CF" w14:paraId="5079151B" w14:textId="77777777" w:rsidTr="005F1EEF">
        <w:tc>
          <w:tcPr>
            <w:tcW w:w="1723" w:type="dxa"/>
            <w:vMerge/>
          </w:tcPr>
          <w:p w14:paraId="6BFB5424" w14:textId="77777777" w:rsidR="004570CF" w:rsidRPr="004A4267" w:rsidRDefault="004570CF" w:rsidP="005F1EEF">
            <w:pPr>
              <w:rPr>
                <w:b/>
              </w:rPr>
            </w:pPr>
          </w:p>
        </w:tc>
        <w:tc>
          <w:tcPr>
            <w:tcW w:w="3192" w:type="dxa"/>
          </w:tcPr>
          <w:p w14:paraId="23D7E610" w14:textId="5479A0A7" w:rsidR="004570CF" w:rsidRDefault="004570CF" w:rsidP="005F1EEF">
            <w:r>
              <w:t>Người quản lý click chọn nhà cung cấp cần sửa, nhấn nút sửa, chỉnh sửa các thông tin cần thiết trên textbox, sau đó nhân lưu.</w:t>
            </w:r>
          </w:p>
        </w:tc>
        <w:tc>
          <w:tcPr>
            <w:tcW w:w="3192" w:type="dxa"/>
          </w:tcPr>
          <w:p w14:paraId="2CA1A664" w14:textId="2530E69B" w:rsidR="004570CF" w:rsidRDefault="004570CF" w:rsidP="005F1EEF">
            <w:r>
              <w:t>Cập nhật thông tin của nhà cung cấp mới sửa và hiển thị lên danh sách nhà cung cấp.</w:t>
            </w:r>
          </w:p>
        </w:tc>
      </w:tr>
      <w:tr w:rsidR="004570CF" w14:paraId="49528FAF" w14:textId="77777777" w:rsidTr="005F1EEF">
        <w:tc>
          <w:tcPr>
            <w:tcW w:w="1723" w:type="dxa"/>
            <w:vMerge/>
          </w:tcPr>
          <w:p w14:paraId="502B9149" w14:textId="77777777" w:rsidR="004570CF" w:rsidRPr="004A4267" w:rsidRDefault="004570CF" w:rsidP="005F1EEF">
            <w:pPr>
              <w:rPr>
                <w:b/>
              </w:rPr>
            </w:pPr>
          </w:p>
        </w:tc>
        <w:tc>
          <w:tcPr>
            <w:tcW w:w="6384" w:type="dxa"/>
            <w:gridSpan w:val="2"/>
          </w:tcPr>
          <w:p w14:paraId="32718D9D" w14:textId="4D1FB524" w:rsidR="004570CF" w:rsidRDefault="004570CF" w:rsidP="005F1EEF">
            <w:r w:rsidRPr="00930EBA">
              <w:rPr>
                <w:b/>
              </w:rPr>
              <w:t xml:space="preserve">Luồng </w:t>
            </w:r>
            <w:r>
              <w:rPr>
                <w:b/>
              </w:rPr>
              <w:t>chính: Xóa nhà cung cấp</w:t>
            </w:r>
          </w:p>
        </w:tc>
      </w:tr>
      <w:tr w:rsidR="004570CF" w14:paraId="5F3D8455" w14:textId="77777777" w:rsidTr="005F1EEF">
        <w:tc>
          <w:tcPr>
            <w:tcW w:w="1723" w:type="dxa"/>
            <w:vMerge/>
          </w:tcPr>
          <w:p w14:paraId="7F5F09A2" w14:textId="77777777" w:rsidR="004570CF" w:rsidRPr="004A4267" w:rsidRDefault="004570CF" w:rsidP="005F1EEF">
            <w:pPr>
              <w:rPr>
                <w:b/>
              </w:rPr>
            </w:pPr>
          </w:p>
        </w:tc>
        <w:tc>
          <w:tcPr>
            <w:tcW w:w="3192" w:type="dxa"/>
          </w:tcPr>
          <w:p w14:paraId="7C017C9E" w14:textId="60DEBA7F" w:rsidR="004570CF" w:rsidRDefault="004570CF" w:rsidP="005F1EEF">
            <w:r>
              <w:t>Người quản lý click chọn nhà cung cấp cần xóa trong danh sách và nhấn nút xóa.</w:t>
            </w:r>
          </w:p>
        </w:tc>
        <w:tc>
          <w:tcPr>
            <w:tcW w:w="3192" w:type="dxa"/>
          </w:tcPr>
          <w:p w14:paraId="6016A179" w14:textId="172B2D5F" w:rsidR="004570CF" w:rsidRDefault="004570CF" w:rsidP="005F1EEF">
            <w:r>
              <w:t>Xóa nhà cung cấp khỏi cơ sở dữ liệu và cập nhật lại danh sách nhà cung cấp.</w:t>
            </w:r>
          </w:p>
        </w:tc>
      </w:tr>
      <w:tr w:rsidR="004570CF" w14:paraId="54CC36CF" w14:textId="77777777" w:rsidTr="005F1EEF">
        <w:tc>
          <w:tcPr>
            <w:tcW w:w="1723" w:type="dxa"/>
          </w:tcPr>
          <w:p w14:paraId="560AA7DD" w14:textId="77777777" w:rsidR="004570CF" w:rsidRPr="004A4267" w:rsidRDefault="004570CF" w:rsidP="005F1EEF">
            <w:pPr>
              <w:rPr>
                <w:b/>
              </w:rPr>
            </w:pPr>
            <w:r w:rsidRPr="004A4267">
              <w:rPr>
                <w:b/>
              </w:rPr>
              <w:lastRenderedPageBreak/>
              <w:t>Thông điệp</w:t>
            </w:r>
          </w:p>
        </w:tc>
        <w:tc>
          <w:tcPr>
            <w:tcW w:w="6384" w:type="dxa"/>
            <w:gridSpan w:val="2"/>
          </w:tcPr>
          <w:p w14:paraId="71D6B435" w14:textId="03B084F1" w:rsidR="004570CF" w:rsidRDefault="004570CF" w:rsidP="00F85CA4">
            <w:pPr>
              <w:keepNext/>
            </w:pPr>
            <w:r>
              <w:t>“Xóa thành công” -&gt; thông báo khi xóa nhà cung cấp thành công</w:t>
            </w:r>
          </w:p>
        </w:tc>
      </w:tr>
    </w:tbl>
    <w:p w14:paraId="5E037BB1" w14:textId="1CF9F0F2" w:rsidR="00F85CA4" w:rsidRDefault="00F85CA4">
      <w:pPr>
        <w:pStyle w:val="Caption"/>
      </w:pPr>
      <w:r>
        <w:t xml:space="preserve">Bảng </w:t>
      </w:r>
      <w:r w:rsidR="00FD478B">
        <w:fldChar w:fldCharType="begin"/>
      </w:r>
      <w:r w:rsidR="00FD478B">
        <w:instrText xml:space="preserve"> SEQ Bảng \* ARABIC </w:instrText>
      </w:r>
      <w:r w:rsidR="00FD478B">
        <w:fldChar w:fldCharType="separate"/>
      </w:r>
      <w:r w:rsidR="00F7757C">
        <w:rPr>
          <w:noProof/>
        </w:rPr>
        <w:t>4</w:t>
      </w:r>
      <w:r w:rsidR="00FD478B">
        <w:rPr>
          <w:noProof/>
        </w:rPr>
        <w:fldChar w:fldCharType="end"/>
      </w:r>
      <w:r>
        <w:t xml:space="preserve"> – Mô tả chi tiết chức năng Quản lý nhà cung cấp</w:t>
      </w:r>
    </w:p>
    <w:p w14:paraId="011C14F0" w14:textId="62C77A1C" w:rsidR="004570CF" w:rsidRPr="004570CF" w:rsidRDefault="004570CF" w:rsidP="004570CF">
      <w:pPr>
        <w:pStyle w:val="Tiumccp3"/>
      </w:pPr>
      <w:bookmarkStart w:id="36" w:name="_Toc469403068"/>
      <w:r w:rsidRPr="004570CF">
        <w:t>2.3.</w:t>
      </w:r>
      <w:r>
        <w:t>3.4</w:t>
      </w:r>
      <w:r w:rsidR="00F85CA4">
        <w:t xml:space="preserve"> Chức năng Quản lý đăng nhập</w:t>
      </w:r>
      <w:bookmarkEnd w:id="36"/>
    </w:p>
    <w:tbl>
      <w:tblPr>
        <w:tblStyle w:val="TableGrid"/>
        <w:tblW w:w="0" w:type="auto"/>
        <w:tblLook w:val="04A0" w:firstRow="1" w:lastRow="0" w:firstColumn="1" w:lastColumn="0" w:noHBand="0" w:noVBand="1"/>
      </w:tblPr>
      <w:tblGrid>
        <w:gridCol w:w="1723"/>
        <w:gridCol w:w="3192"/>
        <w:gridCol w:w="3192"/>
      </w:tblGrid>
      <w:tr w:rsidR="004570CF" w14:paraId="40BFD7F1" w14:textId="77777777" w:rsidTr="005F1EEF">
        <w:tc>
          <w:tcPr>
            <w:tcW w:w="1723" w:type="dxa"/>
          </w:tcPr>
          <w:p w14:paraId="0B9627F0" w14:textId="77777777" w:rsidR="004570CF" w:rsidRPr="004A4267" w:rsidRDefault="004570CF" w:rsidP="005F1EEF">
            <w:pPr>
              <w:rPr>
                <w:b/>
              </w:rPr>
            </w:pPr>
            <w:r w:rsidRPr="004A4267">
              <w:rPr>
                <w:b/>
              </w:rPr>
              <w:t xml:space="preserve">Tên Use case </w:t>
            </w:r>
          </w:p>
        </w:tc>
        <w:tc>
          <w:tcPr>
            <w:tcW w:w="6384" w:type="dxa"/>
            <w:gridSpan w:val="2"/>
          </w:tcPr>
          <w:p w14:paraId="1A86CEFF" w14:textId="508A5C80" w:rsidR="004570CF" w:rsidRDefault="004570CF" w:rsidP="00B62399">
            <w:r>
              <w:t xml:space="preserve">Quản lý </w:t>
            </w:r>
            <w:r w:rsidR="00B62399">
              <w:t>đăng nhập</w:t>
            </w:r>
          </w:p>
        </w:tc>
      </w:tr>
      <w:tr w:rsidR="004570CF" w14:paraId="34B544A6" w14:textId="77777777" w:rsidTr="005F1EEF">
        <w:tc>
          <w:tcPr>
            <w:tcW w:w="1723" w:type="dxa"/>
          </w:tcPr>
          <w:p w14:paraId="1ACC0115" w14:textId="77777777" w:rsidR="004570CF" w:rsidRPr="004A4267" w:rsidRDefault="004570CF" w:rsidP="005F1EEF">
            <w:pPr>
              <w:rPr>
                <w:b/>
              </w:rPr>
            </w:pPr>
            <w:r w:rsidRPr="004A4267">
              <w:rPr>
                <w:b/>
              </w:rPr>
              <w:t>Mô tả</w:t>
            </w:r>
          </w:p>
        </w:tc>
        <w:tc>
          <w:tcPr>
            <w:tcW w:w="6384" w:type="dxa"/>
            <w:gridSpan w:val="2"/>
          </w:tcPr>
          <w:p w14:paraId="1F5255E0" w14:textId="3B872E51" w:rsidR="004570CF" w:rsidRDefault="004570CF" w:rsidP="005F1EEF">
            <w:r>
              <w:t>Cho phép người quản lý xem danh sách tài khoản đăng nhập hiện có, thêm, xóa, sửa tài khoản.</w:t>
            </w:r>
          </w:p>
        </w:tc>
      </w:tr>
      <w:tr w:rsidR="004570CF" w14:paraId="197C0C33" w14:textId="77777777" w:rsidTr="005F1EEF">
        <w:tc>
          <w:tcPr>
            <w:tcW w:w="1723" w:type="dxa"/>
          </w:tcPr>
          <w:p w14:paraId="291758B7" w14:textId="77777777" w:rsidR="004570CF" w:rsidRPr="004A4267" w:rsidRDefault="004570CF" w:rsidP="005F1EEF">
            <w:pPr>
              <w:rPr>
                <w:b/>
              </w:rPr>
            </w:pPr>
            <w:r w:rsidRPr="004A4267">
              <w:rPr>
                <w:b/>
              </w:rPr>
              <w:t>Tác nhân</w:t>
            </w:r>
          </w:p>
        </w:tc>
        <w:tc>
          <w:tcPr>
            <w:tcW w:w="6384" w:type="dxa"/>
            <w:gridSpan w:val="2"/>
          </w:tcPr>
          <w:p w14:paraId="7FB33819" w14:textId="77777777" w:rsidR="004570CF" w:rsidRDefault="004570CF" w:rsidP="005F1EEF">
            <w:r>
              <w:t>Quản lý</w:t>
            </w:r>
          </w:p>
        </w:tc>
      </w:tr>
      <w:tr w:rsidR="004570CF" w14:paraId="6B1DC3E8" w14:textId="77777777" w:rsidTr="005F1EEF">
        <w:tc>
          <w:tcPr>
            <w:tcW w:w="1723" w:type="dxa"/>
          </w:tcPr>
          <w:p w14:paraId="46ECB068" w14:textId="77777777" w:rsidR="004570CF" w:rsidRPr="004A4267" w:rsidRDefault="004570CF" w:rsidP="005F1EEF">
            <w:pPr>
              <w:rPr>
                <w:b/>
              </w:rPr>
            </w:pPr>
            <w:r w:rsidRPr="004A4267">
              <w:rPr>
                <w:b/>
              </w:rPr>
              <w:t>Ràng buộc</w:t>
            </w:r>
          </w:p>
        </w:tc>
        <w:tc>
          <w:tcPr>
            <w:tcW w:w="6384" w:type="dxa"/>
            <w:gridSpan w:val="2"/>
          </w:tcPr>
          <w:p w14:paraId="0138623F" w14:textId="3494B8D3" w:rsidR="004570CF" w:rsidRDefault="004570CF" w:rsidP="00B10823">
            <w:r>
              <w:t xml:space="preserve">Nhấn nút </w:t>
            </w:r>
            <w:r w:rsidR="00B10823">
              <w:t>T</w:t>
            </w:r>
            <w:r>
              <w:t>ài khoản trên menu Ribbon</w:t>
            </w:r>
            <w:r w:rsidR="00B10823">
              <w:t xml:space="preserve"> tab Hệ thống</w:t>
            </w:r>
          </w:p>
        </w:tc>
      </w:tr>
      <w:tr w:rsidR="004570CF" w14:paraId="62EB7694" w14:textId="77777777" w:rsidTr="005F1EEF">
        <w:tc>
          <w:tcPr>
            <w:tcW w:w="1723" w:type="dxa"/>
          </w:tcPr>
          <w:p w14:paraId="6FF17DE3" w14:textId="77777777" w:rsidR="004570CF" w:rsidRPr="004A4267" w:rsidRDefault="004570CF" w:rsidP="005F1EEF">
            <w:pPr>
              <w:rPr>
                <w:b/>
              </w:rPr>
            </w:pPr>
            <w:r w:rsidRPr="004A4267">
              <w:rPr>
                <w:b/>
              </w:rPr>
              <w:t>Tiền điều kiện</w:t>
            </w:r>
          </w:p>
        </w:tc>
        <w:tc>
          <w:tcPr>
            <w:tcW w:w="6384" w:type="dxa"/>
            <w:gridSpan w:val="2"/>
          </w:tcPr>
          <w:p w14:paraId="1E775458" w14:textId="77777777" w:rsidR="004570CF" w:rsidRDefault="004570CF" w:rsidP="005F1EEF">
            <w:pPr>
              <w:tabs>
                <w:tab w:val="left" w:pos="1830"/>
              </w:tabs>
            </w:pPr>
            <w:r>
              <w:t>Đăng nhập dưới quyền quản lý</w:t>
            </w:r>
          </w:p>
        </w:tc>
      </w:tr>
      <w:tr w:rsidR="004570CF" w14:paraId="62C499DC" w14:textId="77777777" w:rsidTr="005F1EEF">
        <w:tc>
          <w:tcPr>
            <w:tcW w:w="1723" w:type="dxa"/>
          </w:tcPr>
          <w:p w14:paraId="7E30F7F5" w14:textId="77777777" w:rsidR="004570CF" w:rsidRPr="004A4267" w:rsidRDefault="004570CF" w:rsidP="005F1EEF">
            <w:pPr>
              <w:rPr>
                <w:b/>
              </w:rPr>
            </w:pPr>
            <w:r w:rsidRPr="004A4267">
              <w:rPr>
                <w:b/>
              </w:rPr>
              <w:t>Hậu điều kiện</w:t>
            </w:r>
          </w:p>
        </w:tc>
        <w:tc>
          <w:tcPr>
            <w:tcW w:w="6384" w:type="dxa"/>
            <w:gridSpan w:val="2"/>
          </w:tcPr>
          <w:p w14:paraId="37A57D4C" w14:textId="21D8DC2B" w:rsidR="004570CF" w:rsidRDefault="004570CF" w:rsidP="005F1EEF">
            <w:r>
              <w:t>Mở ra form Quản lý tài khoản dưới dạng tab.</w:t>
            </w:r>
          </w:p>
        </w:tc>
      </w:tr>
      <w:tr w:rsidR="004570CF" w14:paraId="582B2198" w14:textId="77777777" w:rsidTr="005F1EEF">
        <w:tc>
          <w:tcPr>
            <w:tcW w:w="1723" w:type="dxa"/>
            <w:vMerge w:val="restart"/>
            <w:vAlign w:val="center"/>
          </w:tcPr>
          <w:p w14:paraId="2B4F712D" w14:textId="77777777" w:rsidR="004570CF" w:rsidRPr="004A4267" w:rsidRDefault="004570CF" w:rsidP="005F1EEF">
            <w:pPr>
              <w:rPr>
                <w:b/>
              </w:rPr>
            </w:pPr>
            <w:r w:rsidRPr="004A4267">
              <w:rPr>
                <w:b/>
              </w:rPr>
              <w:t>Hoạt động</w:t>
            </w:r>
          </w:p>
        </w:tc>
        <w:tc>
          <w:tcPr>
            <w:tcW w:w="3192" w:type="dxa"/>
          </w:tcPr>
          <w:p w14:paraId="21B5A68A" w14:textId="77777777" w:rsidR="004570CF" w:rsidRPr="00930EBA" w:rsidRDefault="004570CF" w:rsidP="005F1EEF">
            <w:pPr>
              <w:tabs>
                <w:tab w:val="left" w:pos="408"/>
                <w:tab w:val="center" w:pos="1488"/>
              </w:tabs>
              <w:rPr>
                <w:b/>
              </w:rPr>
            </w:pPr>
            <w:r>
              <w:rPr>
                <w:b/>
              </w:rPr>
              <w:tab/>
            </w:r>
            <w:r>
              <w:rPr>
                <w:b/>
              </w:rPr>
              <w:tab/>
            </w:r>
            <w:r w:rsidRPr="00930EBA">
              <w:rPr>
                <w:b/>
              </w:rPr>
              <w:t>Tác nhân</w:t>
            </w:r>
          </w:p>
        </w:tc>
        <w:tc>
          <w:tcPr>
            <w:tcW w:w="3192" w:type="dxa"/>
          </w:tcPr>
          <w:p w14:paraId="50C2B1C8" w14:textId="77777777" w:rsidR="004570CF" w:rsidRPr="00930EBA" w:rsidRDefault="004570CF" w:rsidP="005F1EEF">
            <w:pPr>
              <w:jc w:val="center"/>
              <w:rPr>
                <w:b/>
              </w:rPr>
            </w:pPr>
            <w:r w:rsidRPr="00930EBA">
              <w:rPr>
                <w:b/>
              </w:rPr>
              <w:t>Hệ thống</w:t>
            </w:r>
          </w:p>
        </w:tc>
      </w:tr>
      <w:tr w:rsidR="004570CF" w14:paraId="05A5D6C3" w14:textId="77777777" w:rsidTr="005F1EEF">
        <w:tc>
          <w:tcPr>
            <w:tcW w:w="1723" w:type="dxa"/>
            <w:vMerge/>
          </w:tcPr>
          <w:p w14:paraId="09B49931" w14:textId="77777777" w:rsidR="004570CF" w:rsidRPr="004A4267" w:rsidRDefault="004570CF" w:rsidP="005F1EEF">
            <w:pPr>
              <w:rPr>
                <w:b/>
              </w:rPr>
            </w:pPr>
          </w:p>
        </w:tc>
        <w:tc>
          <w:tcPr>
            <w:tcW w:w="6384" w:type="dxa"/>
            <w:gridSpan w:val="2"/>
          </w:tcPr>
          <w:p w14:paraId="70659F86" w14:textId="734EBF8E" w:rsidR="004570CF" w:rsidRPr="00930EBA" w:rsidRDefault="004570CF" w:rsidP="005F1EEF">
            <w:pPr>
              <w:rPr>
                <w:b/>
              </w:rPr>
            </w:pPr>
            <w:r w:rsidRPr="00930EBA">
              <w:rPr>
                <w:b/>
              </w:rPr>
              <w:t xml:space="preserve">Luồng chính: </w:t>
            </w:r>
            <w:r>
              <w:rPr>
                <w:b/>
              </w:rPr>
              <w:t>Thêm tài khoản</w:t>
            </w:r>
          </w:p>
        </w:tc>
      </w:tr>
      <w:tr w:rsidR="004570CF" w14:paraId="3068DDAC" w14:textId="77777777" w:rsidTr="005F1EEF">
        <w:tc>
          <w:tcPr>
            <w:tcW w:w="1723" w:type="dxa"/>
            <w:vMerge/>
          </w:tcPr>
          <w:p w14:paraId="462CACB7" w14:textId="77777777" w:rsidR="004570CF" w:rsidRPr="004A4267" w:rsidRDefault="004570CF" w:rsidP="005F1EEF">
            <w:pPr>
              <w:rPr>
                <w:b/>
              </w:rPr>
            </w:pPr>
          </w:p>
        </w:tc>
        <w:tc>
          <w:tcPr>
            <w:tcW w:w="3192" w:type="dxa"/>
          </w:tcPr>
          <w:p w14:paraId="3AEAB2F6" w14:textId="50272CE9" w:rsidR="004570CF" w:rsidRDefault="004570CF" w:rsidP="005F1EEF">
            <w:pPr>
              <w:jc w:val="both"/>
            </w:pPr>
            <w:r>
              <w:t>Người quản lý nhấn nút thêm mới, nhập thông tin tài khoản mới vào các textbox sau đó nhấn lưu.</w:t>
            </w:r>
          </w:p>
        </w:tc>
        <w:tc>
          <w:tcPr>
            <w:tcW w:w="3192" w:type="dxa"/>
          </w:tcPr>
          <w:p w14:paraId="58E04FF9" w14:textId="6D4514D7" w:rsidR="004570CF" w:rsidRDefault="004570CF" w:rsidP="005F1EEF">
            <w:r>
              <w:t>Thêm tài khoản với thông tin đã được nhập bởi người quản lý vào cơ sở dữ liệu và hiển thị lên danh sách tài khoản.</w:t>
            </w:r>
          </w:p>
        </w:tc>
      </w:tr>
      <w:tr w:rsidR="004570CF" w14:paraId="3B3E7F19" w14:textId="77777777" w:rsidTr="005F1EEF">
        <w:tc>
          <w:tcPr>
            <w:tcW w:w="1723" w:type="dxa"/>
            <w:vMerge/>
          </w:tcPr>
          <w:p w14:paraId="420CDDA3" w14:textId="77777777" w:rsidR="004570CF" w:rsidRPr="004A4267" w:rsidRDefault="004570CF" w:rsidP="005F1EEF">
            <w:pPr>
              <w:rPr>
                <w:b/>
              </w:rPr>
            </w:pPr>
          </w:p>
        </w:tc>
        <w:tc>
          <w:tcPr>
            <w:tcW w:w="6384" w:type="dxa"/>
            <w:gridSpan w:val="2"/>
          </w:tcPr>
          <w:p w14:paraId="029F7B01" w14:textId="5C5DFC1E" w:rsidR="004570CF" w:rsidRPr="00930EBA" w:rsidRDefault="004570CF" w:rsidP="005F1EEF">
            <w:pPr>
              <w:rPr>
                <w:b/>
              </w:rPr>
            </w:pPr>
            <w:r w:rsidRPr="00930EBA">
              <w:rPr>
                <w:b/>
              </w:rPr>
              <w:t xml:space="preserve">Luồng </w:t>
            </w:r>
            <w:r>
              <w:rPr>
                <w:b/>
              </w:rPr>
              <w:t>chính: Sửa tài khoản</w:t>
            </w:r>
          </w:p>
        </w:tc>
      </w:tr>
      <w:tr w:rsidR="004570CF" w14:paraId="369425B1" w14:textId="77777777" w:rsidTr="005F1EEF">
        <w:tc>
          <w:tcPr>
            <w:tcW w:w="1723" w:type="dxa"/>
            <w:vMerge/>
          </w:tcPr>
          <w:p w14:paraId="679EC297" w14:textId="77777777" w:rsidR="004570CF" w:rsidRPr="004A4267" w:rsidRDefault="004570CF" w:rsidP="005F1EEF">
            <w:pPr>
              <w:rPr>
                <w:b/>
              </w:rPr>
            </w:pPr>
          </w:p>
        </w:tc>
        <w:tc>
          <w:tcPr>
            <w:tcW w:w="3192" w:type="dxa"/>
          </w:tcPr>
          <w:p w14:paraId="509C09E6" w14:textId="0AE8F833" w:rsidR="004570CF" w:rsidRDefault="004570CF" w:rsidP="005F1EEF">
            <w:r>
              <w:t>Người quản lý click chọn tài khoản cần sửa, nhấn nút sửa, chỉnh sửa các thông tin cần thiết trên textbox, sau đó nhân lưu.</w:t>
            </w:r>
          </w:p>
        </w:tc>
        <w:tc>
          <w:tcPr>
            <w:tcW w:w="3192" w:type="dxa"/>
          </w:tcPr>
          <w:p w14:paraId="0D349DBD" w14:textId="6ABCF92A" w:rsidR="004570CF" w:rsidRDefault="004570CF" w:rsidP="005F1EEF">
            <w:r>
              <w:t>Cập nhật thông tin của tài khoản mới sửa và hiển thị lên danh sách tài khoản.</w:t>
            </w:r>
          </w:p>
        </w:tc>
      </w:tr>
      <w:tr w:rsidR="004570CF" w14:paraId="11782C78" w14:textId="77777777" w:rsidTr="005F1EEF">
        <w:tc>
          <w:tcPr>
            <w:tcW w:w="1723" w:type="dxa"/>
            <w:vMerge/>
          </w:tcPr>
          <w:p w14:paraId="6C76BC75" w14:textId="77777777" w:rsidR="004570CF" w:rsidRPr="004A4267" w:rsidRDefault="004570CF" w:rsidP="005F1EEF">
            <w:pPr>
              <w:rPr>
                <w:b/>
              </w:rPr>
            </w:pPr>
          </w:p>
        </w:tc>
        <w:tc>
          <w:tcPr>
            <w:tcW w:w="6384" w:type="dxa"/>
            <w:gridSpan w:val="2"/>
          </w:tcPr>
          <w:p w14:paraId="2228C772" w14:textId="6D6FF874" w:rsidR="004570CF" w:rsidRDefault="004570CF" w:rsidP="005F1EEF">
            <w:r w:rsidRPr="00930EBA">
              <w:rPr>
                <w:b/>
              </w:rPr>
              <w:t xml:space="preserve">Luồng </w:t>
            </w:r>
            <w:r>
              <w:rPr>
                <w:b/>
              </w:rPr>
              <w:t>chính: Xóa tài khoản</w:t>
            </w:r>
          </w:p>
        </w:tc>
      </w:tr>
      <w:tr w:rsidR="004570CF" w14:paraId="7FF138DE" w14:textId="77777777" w:rsidTr="005F1EEF">
        <w:tc>
          <w:tcPr>
            <w:tcW w:w="1723" w:type="dxa"/>
            <w:vMerge/>
          </w:tcPr>
          <w:p w14:paraId="4A4EB915" w14:textId="77777777" w:rsidR="004570CF" w:rsidRPr="004A4267" w:rsidRDefault="004570CF" w:rsidP="005F1EEF">
            <w:pPr>
              <w:rPr>
                <w:b/>
              </w:rPr>
            </w:pPr>
          </w:p>
        </w:tc>
        <w:tc>
          <w:tcPr>
            <w:tcW w:w="3192" w:type="dxa"/>
          </w:tcPr>
          <w:p w14:paraId="491F2B07" w14:textId="0711414E" w:rsidR="004570CF" w:rsidRDefault="004570CF" w:rsidP="005F1EEF">
            <w:r>
              <w:t>Người quản lý click chọn tài khoản cần xóa trong danh sách và nhấn nút xóa.</w:t>
            </w:r>
          </w:p>
        </w:tc>
        <w:tc>
          <w:tcPr>
            <w:tcW w:w="3192" w:type="dxa"/>
          </w:tcPr>
          <w:p w14:paraId="4BC2818F" w14:textId="3967B241" w:rsidR="004570CF" w:rsidRDefault="004570CF" w:rsidP="005F1EEF">
            <w:r>
              <w:t>Xóa tài khoản khỏi cơ sở dữ liệu và cập nhật lại danh sách tài khoản.</w:t>
            </w:r>
          </w:p>
        </w:tc>
      </w:tr>
      <w:tr w:rsidR="004570CF" w14:paraId="790879A0" w14:textId="77777777" w:rsidTr="005F1EEF">
        <w:tc>
          <w:tcPr>
            <w:tcW w:w="1723" w:type="dxa"/>
          </w:tcPr>
          <w:p w14:paraId="641F8865" w14:textId="77777777" w:rsidR="004570CF" w:rsidRPr="004A4267" w:rsidRDefault="004570CF" w:rsidP="005F1EEF">
            <w:pPr>
              <w:rPr>
                <w:b/>
              </w:rPr>
            </w:pPr>
            <w:r w:rsidRPr="004A4267">
              <w:rPr>
                <w:b/>
              </w:rPr>
              <w:t>Thông điệp</w:t>
            </w:r>
          </w:p>
        </w:tc>
        <w:tc>
          <w:tcPr>
            <w:tcW w:w="6384" w:type="dxa"/>
            <w:gridSpan w:val="2"/>
          </w:tcPr>
          <w:p w14:paraId="28C06C53" w14:textId="0722926B" w:rsidR="004570CF" w:rsidRDefault="004570CF" w:rsidP="00F85CA4">
            <w:pPr>
              <w:keepNext/>
            </w:pPr>
            <w:r>
              <w:t>“Xóa thành công” -&gt; thông báo khi xóa tài khoản thành công</w:t>
            </w:r>
          </w:p>
        </w:tc>
      </w:tr>
    </w:tbl>
    <w:p w14:paraId="0EC67AA9" w14:textId="7AABB820" w:rsidR="00B62399" w:rsidRDefault="00F85CA4" w:rsidP="00F85CA4">
      <w:pPr>
        <w:pStyle w:val="Caption"/>
      </w:pPr>
      <w:r>
        <w:t xml:space="preserve">Bảng </w:t>
      </w:r>
      <w:r w:rsidR="00FD478B">
        <w:fldChar w:fldCharType="begin"/>
      </w:r>
      <w:r w:rsidR="00FD478B">
        <w:instrText xml:space="preserve"> SEQ Bảng \* ARABIC </w:instrText>
      </w:r>
      <w:r w:rsidR="00FD478B">
        <w:fldChar w:fldCharType="separate"/>
      </w:r>
      <w:r w:rsidR="00F7757C">
        <w:rPr>
          <w:noProof/>
        </w:rPr>
        <w:t>5</w:t>
      </w:r>
      <w:r w:rsidR="00FD478B">
        <w:rPr>
          <w:noProof/>
        </w:rPr>
        <w:fldChar w:fldCharType="end"/>
      </w:r>
      <w:r>
        <w:t xml:space="preserve"> – Mô tả chi tiết chức năng Quản lý đăng nhập</w:t>
      </w:r>
    </w:p>
    <w:p w14:paraId="657C84F0" w14:textId="7579DC3B" w:rsidR="00B62399" w:rsidRPr="004570CF" w:rsidRDefault="00B62399" w:rsidP="00B62399">
      <w:pPr>
        <w:pStyle w:val="Tiumccp3"/>
      </w:pPr>
      <w:bookmarkStart w:id="37" w:name="_Toc469403069"/>
      <w:r w:rsidRPr="004570CF">
        <w:t>2.3.</w:t>
      </w:r>
      <w:r>
        <w:t>3.5</w:t>
      </w:r>
      <w:r w:rsidRPr="004570CF">
        <w:t xml:space="preserve"> Chức n</w:t>
      </w:r>
      <w:r w:rsidR="00031772">
        <w:t>ăng Quản lý loại xe</w:t>
      </w:r>
      <w:bookmarkEnd w:id="37"/>
    </w:p>
    <w:tbl>
      <w:tblPr>
        <w:tblStyle w:val="TableGrid"/>
        <w:tblW w:w="0" w:type="auto"/>
        <w:tblLook w:val="04A0" w:firstRow="1" w:lastRow="0" w:firstColumn="1" w:lastColumn="0" w:noHBand="0" w:noVBand="1"/>
      </w:tblPr>
      <w:tblGrid>
        <w:gridCol w:w="1723"/>
        <w:gridCol w:w="3192"/>
        <w:gridCol w:w="3192"/>
      </w:tblGrid>
      <w:tr w:rsidR="00B62399" w14:paraId="789790CE" w14:textId="77777777" w:rsidTr="005F1EEF">
        <w:tc>
          <w:tcPr>
            <w:tcW w:w="1723" w:type="dxa"/>
          </w:tcPr>
          <w:p w14:paraId="7504CFBD" w14:textId="77777777" w:rsidR="00B62399" w:rsidRPr="004A4267" w:rsidRDefault="00B62399" w:rsidP="005F1EEF">
            <w:pPr>
              <w:rPr>
                <w:b/>
              </w:rPr>
            </w:pPr>
            <w:r w:rsidRPr="004A4267">
              <w:rPr>
                <w:b/>
              </w:rPr>
              <w:t xml:space="preserve">Tên Use case </w:t>
            </w:r>
          </w:p>
        </w:tc>
        <w:tc>
          <w:tcPr>
            <w:tcW w:w="6384" w:type="dxa"/>
            <w:gridSpan w:val="2"/>
          </w:tcPr>
          <w:p w14:paraId="54A27CB8" w14:textId="0D7C8520" w:rsidR="00B62399" w:rsidRDefault="00B62399" w:rsidP="005F1EEF">
            <w:r>
              <w:t>Quản lý loại xe</w:t>
            </w:r>
          </w:p>
        </w:tc>
      </w:tr>
      <w:tr w:rsidR="00B62399" w14:paraId="59A5304F" w14:textId="77777777" w:rsidTr="005F1EEF">
        <w:tc>
          <w:tcPr>
            <w:tcW w:w="1723" w:type="dxa"/>
          </w:tcPr>
          <w:p w14:paraId="699B399A" w14:textId="77777777" w:rsidR="00B62399" w:rsidRPr="004A4267" w:rsidRDefault="00B62399" w:rsidP="005F1EEF">
            <w:pPr>
              <w:rPr>
                <w:b/>
              </w:rPr>
            </w:pPr>
            <w:r w:rsidRPr="004A4267">
              <w:rPr>
                <w:b/>
              </w:rPr>
              <w:t>Mô tả</w:t>
            </w:r>
          </w:p>
        </w:tc>
        <w:tc>
          <w:tcPr>
            <w:tcW w:w="6384" w:type="dxa"/>
            <w:gridSpan w:val="2"/>
          </w:tcPr>
          <w:p w14:paraId="02FDB213" w14:textId="7E031641" w:rsidR="00B62399" w:rsidRDefault="00B62399" w:rsidP="00121CF4">
            <w:r>
              <w:t xml:space="preserve">Cho phép </w:t>
            </w:r>
            <w:r w:rsidR="00121CF4">
              <w:t>nhân viên</w:t>
            </w:r>
            <w:r>
              <w:t xml:space="preserve"> xem danh sách loại xe hiện có, thêm, xóa, sửa tài khoản.</w:t>
            </w:r>
          </w:p>
        </w:tc>
      </w:tr>
      <w:tr w:rsidR="00B62399" w14:paraId="7F232B5D" w14:textId="77777777" w:rsidTr="005F1EEF">
        <w:tc>
          <w:tcPr>
            <w:tcW w:w="1723" w:type="dxa"/>
          </w:tcPr>
          <w:p w14:paraId="313B2364" w14:textId="77777777" w:rsidR="00B62399" w:rsidRPr="004A4267" w:rsidRDefault="00B62399" w:rsidP="005F1EEF">
            <w:pPr>
              <w:rPr>
                <w:b/>
              </w:rPr>
            </w:pPr>
            <w:r w:rsidRPr="004A4267">
              <w:rPr>
                <w:b/>
              </w:rPr>
              <w:t>Tác nhân</w:t>
            </w:r>
          </w:p>
        </w:tc>
        <w:tc>
          <w:tcPr>
            <w:tcW w:w="6384" w:type="dxa"/>
            <w:gridSpan w:val="2"/>
          </w:tcPr>
          <w:p w14:paraId="44C971E5" w14:textId="06E7FED4" w:rsidR="00B62399" w:rsidRDefault="00121CF4" w:rsidP="005F1EEF">
            <w:r>
              <w:t>Nhân viên</w:t>
            </w:r>
          </w:p>
        </w:tc>
      </w:tr>
      <w:tr w:rsidR="00B62399" w14:paraId="36DD815D" w14:textId="77777777" w:rsidTr="005F1EEF">
        <w:tc>
          <w:tcPr>
            <w:tcW w:w="1723" w:type="dxa"/>
          </w:tcPr>
          <w:p w14:paraId="03439270" w14:textId="77777777" w:rsidR="00B62399" w:rsidRPr="004A4267" w:rsidRDefault="00B62399" w:rsidP="005F1EEF">
            <w:pPr>
              <w:rPr>
                <w:b/>
              </w:rPr>
            </w:pPr>
            <w:r w:rsidRPr="004A4267">
              <w:rPr>
                <w:b/>
              </w:rPr>
              <w:t>Ràng buộc</w:t>
            </w:r>
          </w:p>
        </w:tc>
        <w:tc>
          <w:tcPr>
            <w:tcW w:w="6384" w:type="dxa"/>
            <w:gridSpan w:val="2"/>
          </w:tcPr>
          <w:p w14:paraId="52558BB5" w14:textId="41C15BEA" w:rsidR="00B62399" w:rsidRDefault="00B62399" w:rsidP="005F1EEF">
            <w:r>
              <w:t>Nhấn nút Quản lý loại xe trên menu Ribbon</w:t>
            </w:r>
            <w:r w:rsidR="00B10823">
              <w:t xml:space="preserve"> tab Chức năng</w:t>
            </w:r>
          </w:p>
        </w:tc>
      </w:tr>
      <w:tr w:rsidR="00B62399" w14:paraId="3450FABA" w14:textId="77777777" w:rsidTr="005F1EEF">
        <w:tc>
          <w:tcPr>
            <w:tcW w:w="1723" w:type="dxa"/>
          </w:tcPr>
          <w:p w14:paraId="6AB898C3" w14:textId="77777777" w:rsidR="00B62399" w:rsidRPr="004A4267" w:rsidRDefault="00B62399" w:rsidP="005F1EEF">
            <w:pPr>
              <w:rPr>
                <w:b/>
              </w:rPr>
            </w:pPr>
            <w:r w:rsidRPr="004A4267">
              <w:rPr>
                <w:b/>
              </w:rPr>
              <w:t>Tiền điều kiện</w:t>
            </w:r>
          </w:p>
        </w:tc>
        <w:tc>
          <w:tcPr>
            <w:tcW w:w="6384" w:type="dxa"/>
            <w:gridSpan w:val="2"/>
          </w:tcPr>
          <w:p w14:paraId="46C951B9" w14:textId="1AE17501" w:rsidR="00B62399" w:rsidRDefault="00B62399" w:rsidP="00121CF4">
            <w:pPr>
              <w:tabs>
                <w:tab w:val="left" w:pos="1830"/>
              </w:tabs>
            </w:pPr>
            <w:r>
              <w:t xml:space="preserve">Đăng nhập dưới quyền </w:t>
            </w:r>
            <w:r w:rsidR="00121CF4">
              <w:t>nhân viên</w:t>
            </w:r>
          </w:p>
        </w:tc>
      </w:tr>
      <w:tr w:rsidR="00B62399" w14:paraId="53855D70" w14:textId="77777777" w:rsidTr="005F1EEF">
        <w:tc>
          <w:tcPr>
            <w:tcW w:w="1723" w:type="dxa"/>
          </w:tcPr>
          <w:p w14:paraId="21AF8737" w14:textId="77777777" w:rsidR="00B62399" w:rsidRPr="004A4267" w:rsidRDefault="00B62399" w:rsidP="005F1EEF">
            <w:pPr>
              <w:rPr>
                <w:b/>
              </w:rPr>
            </w:pPr>
            <w:r w:rsidRPr="004A4267">
              <w:rPr>
                <w:b/>
              </w:rPr>
              <w:t>Hậu điều kiện</w:t>
            </w:r>
          </w:p>
        </w:tc>
        <w:tc>
          <w:tcPr>
            <w:tcW w:w="6384" w:type="dxa"/>
            <w:gridSpan w:val="2"/>
          </w:tcPr>
          <w:p w14:paraId="65E3140E" w14:textId="4BF2FFCE" w:rsidR="00B62399" w:rsidRDefault="00B62399" w:rsidP="005F1EEF">
            <w:r>
              <w:t>Mở ra form Quản lý loại xe dưới dạng tab.</w:t>
            </w:r>
          </w:p>
        </w:tc>
      </w:tr>
      <w:tr w:rsidR="00B62399" w14:paraId="443FECDA" w14:textId="77777777" w:rsidTr="005F1EEF">
        <w:tc>
          <w:tcPr>
            <w:tcW w:w="1723" w:type="dxa"/>
            <w:vMerge w:val="restart"/>
            <w:vAlign w:val="center"/>
          </w:tcPr>
          <w:p w14:paraId="3E5E714C" w14:textId="77777777" w:rsidR="00B62399" w:rsidRPr="004A4267" w:rsidRDefault="00B62399" w:rsidP="005F1EEF">
            <w:pPr>
              <w:rPr>
                <w:b/>
              </w:rPr>
            </w:pPr>
            <w:r w:rsidRPr="004A4267">
              <w:rPr>
                <w:b/>
              </w:rPr>
              <w:t>Hoạt động</w:t>
            </w:r>
          </w:p>
        </w:tc>
        <w:tc>
          <w:tcPr>
            <w:tcW w:w="3192" w:type="dxa"/>
          </w:tcPr>
          <w:p w14:paraId="482D41C2" w14:textId="77777777" w:rsidR="00B62399" w:rsidRPr="00930EBA" w:rsidRDefault="00B62399" w:rsidP="005F1EEF">
            <w:pPr>
              <w:tabs>
                <w:tab w:val="left" w:pos="408"/>
                <w:tab w:val="center" w:pos="1488"/>
              </w:tabs>
              <w:rPr>
                <w:b/>
              </w:rPr>
            </w:pPr>
            <w:r>
              <w:rPr>
                <w:b/>
              </w:rPr>
              <w:tab/>
            </w:r>
            <w:r>
              <w:rPr>
                <w:b/>
              </w:rPr>
              <w:tab/>
            </w:r>
            <w:r w:rsidRPr="00930EBA">
              <w:rPr>
                <w:b/>
              </w:rPr>
              <w:t>Tác nhân</w:t>
            </w:r>
          </w:p>
        </w:tc>
        <w:tc>
          <w:tcPr>
            <w:tcW w:w="3192" w:type="dxa"/>
          </w:tcPr>
          <w:p w14:paraId="0B407E74" w14:textId="77777777" w:rsidR="00B62399" w:rsidRPr="00930EBA" w:rsidRDefault="00B62399" w:rsidP="005F1EEF">
            <w:pPr>
              <w:jc w:val="center"/>
              <w:rPr>
                <w:b/>
              </w:rPr>
            </w:pPr>
            <w:r w:rsidRPr="00930EBA">
              <w:rPr>
                <w:b/>
              </w:rPr>
              <w:t>Hệ thống</w:t>
            </w:r>
          </w:p>
        </w:tc>
      </w:tr>
      <w:tr w:rsidR="00B62399" w14:paraId="70CA0452" w14:textId="77777777" w:rsidTr="005F1EEF">
        <w:tc>
          <w:tcPr>
            <w:tcW w:w="1723" w:type="dxa"/>
            <w:vMerge/>
          </w:tcPr>
          <w:p w14:paraId="636E3053" w14:textId="77777777" w:rsidR="00B62399" w:rsidRPr="004A4267" w:rsidRDefault="00B62399" w:rsidP="005F1EEF">
            <w:pPr>
              <w:rPr>
                <w:b/>
              </w:rPr>
            </w:pPr>
          </w:p>
        </w:tc>
        <w:tc>
          <w:tcPr>
            <w:tcW w:w="6384" w:type="dxa"/>
            <w:gridSpan w:val="2"/>
          </w:tcPr>
          <w:p w14:paraId="1540C4C9" w14:textId="36216641" w:rsidR="00B62399" w:rsidRPr="00930EBA" w:rsidRDefault="00B62399" w:rsidP="005F1EEF">
            <w:pPr>
              <w:rPr>
                <w:b/>
              </w:rPr>
            </w:pPr>
            <w:r w:rsidRPr="00930EBA">
              <w:rPr>
                <w:b/>
              </w:rPr>
              <w:t xml:space="preserve">Luồng chính: </w:t>
            </w:r>
            <w:r>
              <w:rPr>
                <w:b/>
              </w:rPr>
              <w:t>Thêm loại xe</w:t>
            </w:r>
          </w:p>
        </w:tc>
      </w:tr>
      <w:tr w:rsidR="00B62399" w14:paraId="234EB993" w14:textId="77777777" w:rsidTr="005F1EEF">
        <w:tc>
          <w:tcPr>
            <w:tcW w:w="1723" w:type="dxa"/>
            <w:vMerge/>
          </w:tcPr>
          <w:p w14:paraId="1114AB90" w14:textId="77777777" w:rsidR="00B62399" w:rsidRPr="004A4267" w:rsidRDefault="00B62399" w:rsidP="005F1EEF">
            <w:pPr>
              <w:rPr>
                <w:b/>
              </w:rPr>
            </w:pPr>
          </w:p>
        </w:tc>
        <w:tc>
          <w:tcPr>
            <w:tcW w:w="3192" w:type="dxa"/>
          </w:tcPr>
          <w:p w14:paraId="61066AD5" w14:textId="6CF20F61" w:rsidR="00B62399" w:rsidRDefault="00121CF4" w:rsidP="005F1EEF">
            <w:pPr>
              <w:jc w:val="both"/>
            </w:pPr>
            <w:r>
              <w:t>Nhân viên</w:t>
            </w:r>
            <w:r w:rsidR="00B62399">
              <w:t xml:space="preserve"> nhấn nút thêm mới, nhập thông tin loại xe mới vào các textbox sau đó nhấn lưu.</w:t>
            </w:r>
          </w:p>
        </w:tc>
        <w:tc>
          <w:tcPr>
            <w:tcW w:w="3192" w:type="dxa"/>
          </w:tcPr>
          <w:p w14:paraId="4E3D5E12" w14:textId="62F2F3A1" w:rsidR="00B62399" w:rsidRDefault="00B62399" w:rsidP="00121CF4">
            <w:r>
              <w:t xml:space="preserve">Thêm loại xe với thông tin đã được nhập bởi </w:t>
            </w:r>
            <w:r w:rsidR="00121CF4">
              <w:t>nhân viên</w:t>
            </w:r>
            <w:r>
              <w:t xml:space="preserve"> vào cơ sở dữ liệu và hiển thị lên danh sách loại xe.</w:t>
            </w:r>
          </w:p>
        </w:tc>
      </w:tr>
      <w:tr w:rsidR="00B62399" w14:paraId="50A392F6" w14:textId="77777777" w:rsidTr="005F1EEF">
        <w:tc>
          <w:tcPr>
            <w:tcW w:w="1723" w:type="dxa"/>
            <w:vMerge/>
          </w:tcPr>
          <w:p w14:paraId="1E31F87F" w14:textId="77777777" w:rsidR="00B62399" w:rsidRPr="004A4267" w:rsidRDefault="00B62399" w:rsidP="005F1EEF">
            <w:pPr>
              <w:rPr>
                <w:b/>
              </w:rPr>
            </w:pPr>
          </w:p>
        </w:tc>
        <w:tc>
          <w:tcPr>
            <w:tcW w:w="6384" w:type="dxa"/>
            <w:gridSpan w:val="2"/>
          </w:tcPr>
          <w:p w14:paraId="7E16ED89" w14:textId="7B1EC94C" w:rsidR="00B62399" w:rsidRPr="00930EBA" w:rsidRDefault="00B62399" w:rsidP="005F1EEF">
            <w:pPr>
              <w:rPr>
                <w:b/>
              </w:rPr>
            </w:pPr>
            <w:r w:rsidRPr="00930EBA">
              <w:rPr>
                <w:b/>
              </w:rPr>
              <w:t xml:space="preserve">Luồng </w:t>
            </w:r>
            <w:r>
              <w:rPr>
                <w:b/>
              </w:rPr>
              <w:t>chính: Sửa loại xe</w:t>
            </w:r>
          </w:p>
        </w:tc>
      </w:tr>
      <w:tr w:rsidR="00B62399" w14:paraId="67D196FB" w14:textId="77777777" w:rsidTr="005F1EEF">
        <w:tc>
          <w:tcPr>
            <w:tcW w:w="1723" w:type="dxa"/>
            <w:vMerge/>
          </w:tcPr>
          <w:p w14:paraId="2E49BA50" w14:textId="77777777" w:rsidR="00B62399" w:rsidRPr="004A4267" w:rsidRDefault="00B62399" w:rsidP="005F1EEF">
            <w:pPr>
              <w:rPr>
                <w:b/>
              </w:rPr>
            </w:pPr>
          </w:p>
        </w:tc>
        <w:tc>
          <w:tcPr>
            <w:tcW w:w="3192" w:type="dxa"/>
          </w:tcPr>
          <w:p w14:paraId="5D7D6BD2" w14:textId="50E4186D" w:rsidR="00B62399" w:rsidRDefault="00121CF4" w:rsidP="005F1EEF">
            <w:r>
              <w:t>Nhân viên</w:t>
            </w:r>
            <w:r w:rsidR="00B62399">
              <w:t xml:space="preserve"> click chọn loại xe cần sửa, nhấn nút sửa, chỉnh sửa các thông tin cần thiết trên textbox, sau đó nhân lưu.</w:t>
            </w:r>
          </w:p>
        </w:tc>
        <w:tc>
          <w:tcPr>
            <w:tcW w:w="3192" w:type="dxa"/>
          </w:tcPr>
          <w:p w14:paraId="2F9E528C" w14:textId="6B628B5B" w:rsidR="00B62399" w:rsidRDefault="00B62399" w:rsidP="005F1EEF">
            <w:r>
              <w:t>Cập nhật thông tin của loại xe mới sửa và hiển thị lên danh sách loại xe.</w:t>
            </w:r>
          </w:p>
        </w:tc>
      </w:tr>
      <w:tr w:rsidR="00B62399" w14:paraId="7F15E85C" w14:textId="77777777" w:rsidTr="005F1EEF">
        <w:tc>
          <w:tcPr>
            <w:tcW w:w="1723" w:type="dxa"/>
            <w:vMerge/>
          </w:tcPr>
          <w:p w14:paraId="6E99F804" w14:textId="77777777" w:rsidR="00B62399" w:rsidRPr="004A4267" w:rsidRDefault="00B62399" w:rsidP="005F1EEF">
            <w:pPr>
              <w:rPr>
                <w:b/>
              </w:rPr>
            </w:pPr>
          </w:p>
        </w:tc>
        <w:tc>
          <w:tcPr>
            <w:tcW w:w="6384" w:type="dxa"/>
            <w:gridSpan w:val="2"/>
          </w:tcPr>
          <w:p w14:paraId="23CCB3AE" w14:textId="6371E6F7" w:rsidR="00B62399" w:rsidRDefault="00B62399" w:rsidP="005F1EEF">
            <w:r w:rsidRPr="00930EBA">
              <w:rPr>
                <w:b/>
              </w:rPr>
              <w:t xml:space="preserve">Luồng </w:t>
            </w:r>
            <w:r>
              <w:rPr>
                <w:b/>
              </w:rPr>
              <w:t>chính: Xóa loại xe</w:t>
            </w:r>
          </w:p>
        </w:tc>
      </w:tr>
      <w:tr w:rsidR="00B62399" w14:paraId="491B5EAE" w14:textId="77777777" w:rsidTr="005F1EEF">
        <w:tc>
          <w:tcPr>
            <w:tcW w:w="1723" w:type="dxa"/>
            <w:vMerge/>
          </w:tcPr>
          <w:p w14:paraId="067FFC93" w14:textId="77777777" w:rsidR="00B62399" w:rsidRPr="004A4267" w:rsidRDefault="00B62399" w:rsidP="005F1EEF">
            <w:pPr>
              <w:rPr>
                <w:b/>
              </w:rPr>
            </w:pPr>
          </w:p>
        </w:tc>
        <w:tc>
          <w:tcPr>
            <w:tcW w:w="3192" w:type="dxa"/>
          </w:tcPr>
          <w:p w14:paraId="77093D49" w14:textId="3BBC1B33" w:rsidR="00B62399" w:rsidRDefault="00121CF4" w:rsidP="005F1EEF">
            <w:r>
              <w:t>Nhân viên</w:t>
            </w:r>
            <w:r w:rsidR="00B62399">
              <w:t xml:space="preserve"> click chọn loại xe cần xóa trong danh sách và nhấn nút xóa.</w:t>
            </w:r>
          </w:p>
        </w:tc>
        <w:tc>
          <w:tcPr>
            <w:tcW w:w="3192" w:type="dxa"/>
          </w:tcPr>
          <w:p w14:paraId="388107F7" w14:textId="29D6432B" w:rsidR="00B62399" w:rsidRDefault="00B62399" w:rsidP="005F1EEF">
            <w:r>
              <w:t>Xóa loại xe khỏi cơ sở dữ liệu và cập nhật lại danh sách loại xe.</w:t>
            </w:r>
          </w:p>
        </w:tc>
      </w:tr>
      <w:tr w:rsidR="00B62399" w14:paraId="0264FBB1" w14:textId="77777777" w:rsidTr="005F1EEF">
        <w:tc>
          <w:tcPr>
            <w:tcW w:w="1723" w:type="dxa"/>
          </w:tcPr>
          <w:p w14:paraId="3A0C0BC8" w14:textId="77777777" w:rsidR="00B62399" w:rsidRPr="004A4267" w:rsidRDefault="00B62399" w:rsidP="005F1EEF">
            <w:pPr>
              <w:rPr>
                <w:b/>
              </w:rPr>
            </w:pPr>
            <w:r w:rsidRPr="004A4267">
              <w:rPr>
                <w:b/>
              </w:rPr>
              <w:t>Thông điệp</w:t>
            </w:r>
          </w:p>
        </w:tc>
        <w:tc>
          <w:tcPr>
            <w:tcW w:w="6384" w:type="dxa"/>
            <w:gridSpan w:val="2"/>
          </w:tcPr>
          <w:p w14:paraId="7B2CD7F0" w14:textId="6A235BC6" w:rsidR="00B62399" w:rsidRDefault="00B62399" w:rsidP="00031772">
            <w:pPr>
              <w:keepNext/>
            </w:pPr>
            <w:r>
              <w:t>“Xóa thành công” -&gt; thông báo khi xóa loại xe thành công</w:t>
            </w:r>
          </w:p>
        </w:tc>
      </w:tr>
    </w:tbl>
    <w:p w14:paraId="5A279901" w14:textId="7399B69D" w:rsidR="00B62399" w:rsidRDefault="00031772" w:rsidP="00031772">
      <w:pPr>
        <w:pStyle w:val="Caption"/>
      </w:pPr>
      <w:r>
        <w:t xml:space="preserve">Bảng </w:t>
      </w:r>
      <w:r w:rsidR="00FD478B">
        <w:fldChar w:fldCharType="begin"/>
      </w:r>
      <w:r w:rsidR="00FD478B">
        <w:instrText xml:space="preserve"> SEQ Bảng \* ARABIC </w:instrText>
      </w:r>
      <w:r w:rsidR="00FD478B">
        <w:fldChar w:fldCharType="separate"/>
      </w:r>
      <w:r w:rsidR="00F7757C">
        <w:rPr>
          <w:noProof/>
        </w:rPr>
        <w:t>6</w:t>
      </w:r>
      <w:r w:rsidR="00FD478B">
        <w:rPr>
          <w:noProof/>
        </w:rPr>
        <w:fldChar w:fldCharType="end"/>
      </w:r>
      <w:r>
        <w:t xml:space="preserve"> – Mô tả chi tiết chức năng Quản lý loại xe</w:t>
      </w:r>
    </w:p>
    <w:p w14:paraId="3C25B426" w14:textId="000D32C7" w:rsidR="00B62399" w:rsidRPr="004570CF" w:rsidRDefault="00B62399" w:rsidP="00B62399">
      <w:pPr>
        <w:pStyle w:val="Tiumccp3"/>
      </w:pPr>
      <w:bookmarkStart w:id="38" w:name="_Toc469403070"/>
      <w:r w:rsidRPr="004570CF">
        <w:t>2.3.</w:t>
      </w:r>
      <w:r>
        <w:t>3.6</w:t>
      </w:r>
      <w:r w:rsidRPr="004570CF">
        <w:t xml:space="preserve"> Chức n</w:t>
      </w:r>
      <w:r w:rsidR="00F7757C">
        <w:t>ăng Quản lý xe</w:t>
      </w:r>
      <w:bookmarkEnd w:id="38"/>
    </w:p>
    <w:tbl>
      <w:tblPr>
        <w:tblStyle w:val="TableGrid"/>
        <w:tblW w:w="0" w:type="auto"/>
        <w:tblLook w:val="04A0" w:firstRow="1" w:lastRow="0" w:firstColumn="1" w:lastColumn="0" w:noHBand="0" w:noVBand="1"/>
      </w:tblPr>
      <w:tblGrid>
        <w:gridCol w:w="1723"/>
        <w:gridCol w:w="3192"/>
        <w:gridCol w:w="3192"/>
      </w:tblGrid>
      <w:tr w:rsidR="00121CF4" w14:paraId="1B73295C" w14:textId="77777777" w:rsidTr="005F1EEF">
        <w:tc>
          <w:tcPr>
            <w:tcW w:w="1723" w:type="dxa"/>
          </w:tcPr>
          <w:p w14:paraId="0D7CE827" w14:textId="19685549" w:rsidR="00121CF4" w:rsidRPr="004A4267" w:rsidRDefault="00121CF4" w:rsidP="00121CF4">
            <w:pPr>
              <w:rPr>
                <w:b/>
              </w:rPr>
            </w:pPr>
            <w:r w:rsidRPr="004A4267">
              <w:rPr>
                <w:b/>
              </w:rPr>
              <w:t xml:space="preserve">Tên Use case </w:t>
            </w:r>
          </w:p>
        </w:tc>
        <w:tc>
          <w:tcPr>
            <w:tcW w:w="6384" w:type="dxa"/>
            <w:gridSpan w:val="2"/>
          </w:tcPr>
          <w:p w14:paraId="0BE2EB8D" w14:textId="22F0A712" w:rsidR="00121CF4" w:rsidRDefault="00121CF4" w:rsidP="00121CF4">
            <w:r>
              <w:t>Quản lý xe</w:t>
            </w:r>
          </w:p>
        </w:tc>
      </w:tr>
      <w:tr w:rsidR="00121CF4" w14:paraId="1936DA1E" w14:textId="77777777" w:rsidTr="005F1EEF">
        <w:tc>
          <w:tcPr>
            <w:tcW w:w="1723" w:type="dxa"/>
          </w:tcPr>
          <w:p w14:paraId="2C067D8C" w14:textId="3D477AD0" w:rsidR="00121CF4" w:rsidRPr="004A4267" w:rsidRDefault="00121CF4" w:rsidP="00121CF4">
            <w:pPr>
              <w:rPr>
                <w:b/>
              </w:rPr>
            </w:pPr>
            <w:r w:rsidRPr="004A4267">
              <w:rPr>
                <w:b/>
              </w:rPr>
              <w:t>Mô tả</w:t>
            </w:r>
          </w:p>
        </w:tc>
        <w:tc>
          <w:tcPr>
            <w:tcW w:w="6384" w:type="dxa"/>
            <w:gridSpan w:val="2"/>
          </w:tcPr>
          <w:p w14:paraId="100B3682" w14:textId="1787BD8E" w:rsidR="00121CF4" w:rsidRDefault="00121CF4" w:rsidP="00121CF4">
            <w:r>
              <w:t>Cho phép nhân viên xem danh sách xe hiện có, thêm, xóa, sửa tài khoản.</w:t>
            </w:r>
          </w:p>
        </w:tc>
      </w:tr>
      <w:tr w:rsidR="00121CF4" w14:paraId="1AE3EF6A" w14:textId="77777777" w:rsidTr="005F1EEF">
        <w:tc>
          <w:tcPr>
            <w:tcW w:w="1723" w:type="dxa"/>
          </w:tcPr>
          <w:p w14:paraId="685A6FE9" w14:textId="1E4D8989" w:rsidR="00121CF4" w:rsidRPr="004A4267" w:rsidRDefault="00121CF4" w:rsidP="00121CF4">
            <w:pPr>
              <w:rPr>
                <w:b/>
              </w:rPr>
            </w:pPr>
            <w:r w:rsidRPr="004A4267">
              <w:rPr>
                <w:b/>
              </w:rPr>
              <w:t>Tác nhân</w:t>
            </w:r>
          </w:p>
        </w:tc>
        <w:tc>
          <w:tcPr>
            <w:tcW w:w="6384" w:type="dxa"/>
            <w:gridSpan w:val="2"/>
          </w:tcPr>
          <w:p w14:paraId="708434A1" w14:textId="271269FD" w:rsidR="00121CF4" w:rsidRDefault="00121CF4" w:rsidP="00121CF4">
            <w:r>
              <w:t>Nhân viên</w:t>
            </w:r>
          </w:p>
        </w:tc>
      </w:tr>
      <w:tr w:rsidR="00121CF4" w14:paraId="6FCC0B5C" w14:textId="77777777" w:rsidTr="005F1EEF">
        <w:tc>
          <w:tcPr>
            <w:tcW w:w="1723" w:type="dxa"/>
          </w:tcPr>
          <w:p w14:paraId="356470C7" w14:textId="1F18FB5C" w:rsidR="00121CF4" w:rsidRPr="004A4267" w:rsidRDefault="00121CF4" w:rsidP="00121CF4">
            <w:pPr>
              <w:rPr>
                <w:b/>
              </w:rPr>
            </w:pPr>
            <w:r w:rsidRPr="004A4267">
              <w:rPr>
                <w:b/>
              </w:rPr>
              <w:t>Ràng buộc</w:t>
            </w:r>
          </w:p>
        </w:tc>
        <w:tc>
          <w:tcPr>
            <w:tcW w:w="6384" w:type="dxa"/>
            <w:gridSpan w:val="2"/>
          </w:tcPr>
          <w:p w14:paraId="69474FC4" w14:textId="462E27D2" w:rsidR="00121CF4" w:rsidRDefault="00121CF4" w:rsidP="00121CF4">
            <w:r>
              <w:t>Nhấn nút Quản lý danh sách xe trên menu Ribbon</w:t>
            </w:r>
            <w:r w:rsidR="00B10823">
              <w:t xml:space="preserve"> tab Chức năng.</w:t>
            </w:r>
          </w:p>
        </w:tc>
      </w:tr>
      <w:tr w:rsidR="00121CF4" w14:paraId="493D6493" w14:textId="77777777" w:rsidTr="005F1EEF">
        <w:tc>
          <w:tcPr>
            <w:tcW w:w="1723" w:type="dxa"/>
          </w:tcPr>
          <w:p w14:paraId="01DCBD9D" w14:textId="5C6FFAF6" w:rsidR="00121CF4" w:rsidRPr="004A4267" w:rsidRDefault="00121CF4" w:rsidP="00121CF4">
            <w:pPr>
              <w:rPr>
                <w:b/>
              </w:rPr>
            </w:pPr>
            <w:r w:rsidRPr="004A4267">
              <w:rPr>
                <w:b/>
              </w:rPr>
              <w:t>Tiền điều kiện</w:t>
            </w:r>
          </w:p>
        </w:tc>
        <w:tc>
          <w:tcPr>
            <w:tcW w:w="6384" w:type="dxa"/>
            <w:gridSpan w:val="2"/>
          </w:tcPr>
          <w:p w14:paraId="0C62E6D0" w14:textId="26749DC4" w:rsidR="00121CF4" w:rsidRDefault="00121CF4" w:rsidP="00121CF4">
            <w:pPr>
              <w:tabs>
                <w:tab w:val="left" w:pos="1830"/>
              </w:tabs>
            </w:pPr>
            <w:r>
              <w:t>Đăng nhập dưới quyền nhân viên</w:t>
            </w:r>
          </w:p>
        </w:tc>
      </w:tr>
      <w:tr w:rsidR="00121CF4" w14:paraId="54C5E121" w14:textId="77777777" w:rsidTr="005F1EEF">
        <w:tc>
          <w:tcPr>
            <w:tcW w:w="1723" w:type="dxa"/>
          </w:tcPr>
          <w:p w14:paraId="53482FE9" w14:textId="2A2573BD" w:rsidR="00121CF4" w:rsidRPr="004A4267" w:rsidRDefault="00121CF4" w:rsidP="00121CF4">
            <w:pPr>
              <w:rPr>
                <w:b/>
              </w:rPr>
            </w:pPr>
            <w:r w:rsidRPr="004A4267">
              <w:rPr>
                <w:b/>
              </w:rPr>
              <w:t>Hậu điều kiện</w:t>
            </w:r>
          </w:p>
        </w:tc>
        <w:tc>
          <w:tcPr>
            <w:tcW w:w="6384" w:type="dxa"/>
            <w:gridSpan w:val="2"/>
          </w:tcPr>
          <w:p w14:paraId="1362EA5E" w14:textId="09E52EB3" w:rsidR="00121CF4" w:rsidRDefault="00121CF4" w:rsidP="00121CF4">
            <w:r>
              <w:t>Mở ra form Quản lý danh sách xe dưới dạng tab.</w:t>
            </w:r>
          </w:p>
        </w:tc>
      </w:tr>
      <w:tr w:rsidR="00121CF4" w14:paraId="1D0E5F3A" w14:textId="77777777" w:rsidTr="005F1EEF">
        <w:tc>
          <w:tcPr>
            <w:tcW w:w="1723" w:type="dxa"/>
            <w:vMerge w:val="restart"/>
            <w:vAlign w:val="center"/>
          </w:tcPr>
          <w:p w14:paraId="465A85AE" w14:textId="215FFEB0" w:rsidR="00121CF4" w:rsidRPr="004A4267" w:rsidRDefault="00121CF4" w:rsidP="00121CF4">
            <w:pPr>
              <w:rPr>
                <w:b/>
              </w:rPr>
            </w:pPr>
            <w:r w:rsidRPr="004A4267">
              <w:rPr>
                <w:b/>
              </w:rPr>
              <w:t>Hoạt động</w:t>
            </w:r>
          </w:p>
        </w:tc>
        <w:tc>
          <w:tcPr>
            <w:tcW w:w="3192" w:type="dxa"/>
          </w:tcPr>
          <w:p w14:paraId="19C7441F" w14:textId="5C55458A" w:rsidR="00121CF4" w:rsidRPr="00930EBA" w:rsidRDefault="00121CF4" w:rsidP="00121CF4">
            <w:pPr>
              <w:tabs>
                <w:tab w:val="left" w:pos="408"/>
                <w:tab w:val="center" w:pos="1488"/>
              </w:tabs>
              <w:rPr>
                <w:b/>
              </w:rPr>
            </w:pPr>
            <w:r>
              <w:rPr>
                <w:b/>
              </w:rPr>
              <w:tab/>
            </w:r>
            <w:r>
              <w:rPr>
                <w:b/>
              </w:rPr>
              <w:tab/>
            </w:r>
            <w:r w:rsidRPr="00930EBA">
              <w:rPr>
                <w:b/>
              </w:rPr>
              <w:t>Tác nhân</w:t>
            </w:r>
          </w:p>
        </w:tc>
        <w:tc>
          <w:tcPr>
            <w:tcW w:w="3192" w:type="dxa"/>
            <w:vAlign w:val="center"/>
          </w:tcPr>
          <w:p w14:paraId="0C8D1FEC" w14:textId="596BE28B" w:rsidR="00121CF4" w:rsidRPr="00930EBA" w:rsidRDefault="00121CF4" w:rsidP="00121CF4">
            <w:pPr>
              <w:jc w:val="center"/>
              <w:rPr>
                <w:b/>
              </w:rPr>
            </w:pPr>
            <w:r w:rsidRPr="004A4267">
              <w:rPr>
                <w:b/>
              </w:rPr>
              <w:t>Hoạt động</w:t>
            </w:r>
          </w:p>
        </w:tc>
      </w:tr>
      <w:tr w:rsidR="00121CF4" w14:paraId="6E931E75" w14:textId="77777777" w:rsidTr="005F1EEF">
        <w:tc>
          <w:tcPr>
            <w:tcW w:w="1723" w:type="dxa"/>
            <w:vMerge/>
          </w:tcPr>
          <w:p w14:paraId="4B67FA47" w14:textId="77777777" w:rsidR="00121CF4" w:rsidRPr="004A4267" w:rsidRDefault="00121CF4" w:rsidP="00121CF4">
            <w:pPr>
              <w:rPr>
                <w:b/>
              </w:rPr>
            </w:pPr>
          </w:p>
        </w:tc>
        <w:tc>
          <w:tcPr>
            <w:tcW w:w="6384" w:type="dxa"/>
            <w:gridSpan w:val="2"/>
          </w:tcPr>
          <w:p w14:paraId="6EF95732" w14:textId="24A79252" w:rsidR="00121CF4" w:rsidRPr="00930EBA" w:rsidRDefault="00121CF4" w:rsidP="00121CF4">
            <w:pPr>
              <w:rPr>
                <w:b/>
              </w:rPr>
            </w:pPr>
            <w:r w:rsidRPr="00930EBA">
              <w:rPr>
                <w:b/>
              </w:rPr>
              <w:t xml:space="preserve">Luồng chính: </w:t>
            </w:r>
            <w:r>
              <w:rPr>
                <w:b/>
              </w:rPr>
              <w:t>Thêm xe</w:t>
            </w:r>
          </w:p>
        </w:tc>
      </w:tr>
      <w:tr w:rsidR="00121CF4" w14:paraId="74ACC59F" w14:textId="77777777" w:rsidTr="005F1EEF">
        <w:tc>
          <w:tcPr>
            <w:tcW w:w="1723" w:type="dxa"/>
            <w:vMerge/>
          </w:tcPr>
          <w:p w14:paraId="1D04741A" w14:textId="77777777" w:rsidR="00121CF4" w:rsidRPr="004A4267" w:rsidRDefault="00121CF4" w:rsidP="00121CF4">
            <w:pPr>
              <w:rPr>
                <w:b/>
              </w:rPr>
            </w:pPr>
          </w:p>
        </w:tc>
        <w:tc>
          <w:tcPr>
            <w:tcW w:w="3192" w:type="dxa"/>
          </w:tcPr>
          <w:p w14:paraId="4EE6DE30" w14:textId="7FEAC941" w:rsidR="00121CF4" w:rsidRDefault="00121CF4" w:rsidP="00121CF4">
            <w:pPr>
              <w:jc w:val="both"/>
            </w:pPr>
            <w:r>
              <w:t>Nhân viên nhấn nút thêm mới, nhập thông tin xe mới vào các textbox sau đó nhấn lưu.</w:t>
            </w:r>
          </w:p>
        </w:tc>
        <w:tc>
          <w:tcPr>
            <w:tcW w:w="3192" w:type="dxa"/>
          </w:tcPr>
          <w:p w14:paraId="09E6C1FD" w14:textId="2AA0B1C4" w:rsidR="00121CF4" w:rsidRDefault="00121CF4" w:rsidP="00121CF4">
            <w:r>
              <w:t>Thêm  xe với thông tin đã được nhập bởi người quản lý vào cơ sở dữ liệu và hiển thị lên danh sách xe.</w:t>
            </w:r>
          </w:p>
        </w:tc>
      </w:tr>
      <w:tr w:rsidR="00121CF4" w14:paraId="417A35F3" w14:textId="77777777" w:rsidTr="005F1EEF">
        <w:tc>
          <w:tcPr>
            <w:tcW w:w="1723" w:type="dxa"/>
            <w:vMerge/>
          </w:tcPr>
          <w:p w14:paraId="2326663D" w14:textId="77777777" w:rsidR="00121CF4" w:rsidRPr="004A4267" w:rsidRDefault="00121CF4" w:rsidP="00121CF4">
            <w:pPr>
              <w:rPr>
                <w:b/>
              </w:rPr>
            </w:pPr>
          </w:p>
        </w:tc>
        <w:tc>
          <w:tcPr>
            <w:tcW w:w="6384" w:type="dxa"/>
            <w:gridSpan w:val="2"/>
          </w:tcPr>
          <w:p w14:paraId="132D0735" w14:textId="33523EBC" w:rsidR="00121CF4" w:rsidRPr="00930EBA" w:rsidRDefault="00121CF4" w:rsidP="00121CF4">
            <w:pPr>
              <w:rPr>
                <w:b/>
              </w:rPr>
            </w:pPr>
            <w:r w:rsidRPr="00930EBA">
              <w:rPr>
                <w:b/>
              </w:rPr>
              <w:t xml:space="preserve">Luồng </w:t>
            </w:r>
            <w:r>
              <w:rPr>
                <w:b/>
              </w:rPr>
              <w:t>chính: Sửa xe</w:t>
            </w:r>
          </w:p>
        </w:tc>
      </w:tr>
      <w:tr w:rsidR="00121CF4" w14:paraId="414F5711" w14:textId="77777777" w:rsidTr="005F1EEF">
        <w:tc>
          <w:tcPr>
            <w:tcW w:w="1723" w:type="dxa"/>
            <w:vMerge/>
          </w:tcPr>
          <w:p w14:paraId="08747FE0" w14:textId="77777777" w:rsidR="00121CF4" w:rsidRPr="004A4267" w:rsidRDefault="00121CF4" w:rsidP="00121CF4">
            <w:pPr>
              <w:rPr>
                <w:b/>
              </w:rPr>
            </w:pPr>
          </w:p>
        </w:tc>
        <w:tc>
          <w:tcPr>
            <w:tcW w:w="3192" w:type="dxa"/>
          </w:tcPr>
          <w:p w14:paraId="785A6A9F" w14:textId="277B77B9" w:rsidR="00121CF4" w:rsidRDefault="00121CF4" w:rsidP="00121CF4">
            <w:r>
              <w:t>Nhân viên click chọn xe cần sửa, nhấn nút sửa, chỉnh sửa các thông tin cần thiết trên textbox, sau đó nhân lưu.</w:t>
            </w:r>
          </w:p>
        </w:tc>
        <w:tc>
          <w:tcPr>
            <w:tcW w:w="3192" w:type="dxa"/>
          </w:tcPr>
          <w:p w14:paraId="3FB94315" w14:textId="22B81BD8" w:rsidR="00121CF4" w:rsidRDefault="00121CF4" w:rsidP="00121CF4">
            <w:r>
              <w:t>Cập nhật thông tin của xe mới sửa và hiển thị lên danh sách loại xe.</w:t>
            </w:r>
          </w:p>
        </w:tc>
      </w:tr>
      <w:tr w:rsidR="00121CF4" w14:paraId="17922D92" w14:textId="77777777" w:rsidTr="005F1EEF">
        <w:tc>
          <w:tcPr>
            <w:tcW w:w="1723" w:type="dxa"/>
            <w:vMerge/>
          </w:tcPr>
          <w:p w14:paraId="1BCC0A3C" w14:textId="77777777" w:rsidR="00121CF4" w:rsidRPr="004A4267" w:rsidRDefault="00121CF4" w:rsidP="00121CF4">
            <w:pPr>
              <w:rPr>
                <w:b/>
              </w:rPr>
            </w:pPr>
          </w:p>
        </w:tc>
        <w:tc>
          <w:tcPr>
            <w:tcW w:w="6384" w:type="dxa"/>
            <w:gridSpan w:val="2"/>
          </w:tcPr>
          <w:p w14:paraId="7DB15837" w14:textId="727DFA5E" w:rsidR="00121CF4" w:rsidRDefault="00121CF4" w:rsidP="00121CF4">
            <w:r w:rsidRPr="00930EBA">
              <w:rPr>
                <w:b/>
              </w:rPr>
              <w:t xml:space="preserve">Luồng </w:t>
            </w:r>
            <w:r>
              <w:rPr>
                <w:b/>
              </w:rPr>
              <w:t>chính: Xóa xe</w:t>
            </w:r>
          </w:p>
        </w:tc>
      </w:tr>
      <w:tr w:rsidR="00121CF4" w14:paraId="7D9EB4A2" w14:textId="77777777" w:rsidTr="005F1EEF">
        <w:tc>
          <w:tcPr>
            <w:tcW w:w="1723" w:type="dxa"/>
            <w:vMerge/>
          </w:tcPr>
          <w:p w14:paraId="5DEAE99E" w14:textId="77777777" w:rsidR="00121CF4" w:rsidRPr="004A4267" w:rsidRDefault="00121CF4" w:rsidP="00121CF4">
            <w:pPr>
              <w:rPr>
                <w:b/>
              </w:rPr>
            </w:pPr>
          </w:p>
        </w:tc>
        <w:tc>
          <w:tcPr>
            <w:tcW w:w="3192" w:type="dxa"/>
          </w:tcPr>
          <w:p w14:paraId="1811395A" w14:textId="2B934455" w:rsidR="00121CF4" w:rsidRDefault="00121CF4" w:rsidP="00121CF4">
            <w:r>
              <w:t>Nhân viên click chọn xe cần xóa trong danh sách và nhấn nút xóa.</w:t>
            </w:r>
          </w:p>
        </w:tc>
        <w:tc>
          <w:tcPr>
            <w:tcW w:w="3192" w:type="dxa"/>
          </w:tcPr>
          <w:p w14:paraId="67D1FB33" w14:textId="6740034A" w:rsidR="00121CF4" w:rsidRDefault="00121CF4" w:rsidP="00121CF4">
            <w:r>
              <w:t>Xóa xe khỏi cơ sở dữ liệu và cập nhật lại danh sách xe.</w:t>
            </w:r>
          </w:p>
        </w:tc>
      </w:tr>
      <w:tr w:rsidR="00121CF4" w14:paraId="4E1F51F9" w14:textId="77777777" w:rsidTr="005F1EEF">
        <w:tc>
          <w:tcPr>
            <w:tcW w:w="1723" w:type="dxa"/>
          </w:tcPr>
          <w:p w14:paraId="4C849446" w14:textId="3CD5D1EA" w:rsidR="00121CF4" w:rsidRPr="004A4267" w:rsidRDefault="00121CF4" w:rsidP="00121CF4">
            <w:pPr>
              <w:rPr>
                <w:b/>
              </w:rPr>
            </w:pPr>
            <w:r w:rsidRPr="004A4267">
              <w:rPr>
                <w:b/>
              </w:rPr>
              <w:t>Thông điệp</w:t>
            </w:r>
          </w:p>
        </w:tc>
        <w:tc>
          <w:tcPr>
            <w:tcW w:w="6384" w:type="dxa"/>
            <w:gridSpan w:val="2"/>
          </w:tcPr>
          <w:p w14:paraId="15393127" w14:textId="55203B1A" w:rsidR="00121CF4" w:rsidRDefault="00121CF4" w:rsidP="00F7757C">
            <w:pPr>
              <w:keepNext/>
            </w:pPr>
            <w:r>
              <w:t>“Xóa thành công” -&gt; thông báo khi xóa xe thành công</w:t>
            </w:r>
          </w:p>
        </w:tc>
      </w:tr>
    </w:tbl>
    <w:p w14:paraId="6D90C02B" w14:textId="27867431" w:rsidR="00962E08" w:rsidRDefault="00F7757C" w:rsidP="00F7757C">
      <w:pPr>
        <w:pStyle w:val="Caption"/>
      </w:pPr>
      <w:r>
        <w:t xml:space="preserve">Bảng </w:t>
      </w:r>
      <w:r w:rsidR="00FD478B">
        <w:fldChar w:fldCharType="begin"/>
      </w:r>
      <w:r w:rsidR="00FD478B">
        <w:instrText xml:space="preserve"> SEQ Bảng \* ARABIC </w:instrText>
      </w:r>
      <w:r w:rsidR="00FD478B">
        <w:fldChar w:fldCharType="separate"/>
      </w:r>
      <w:r>
        <w:rPr>
          <w:noProof/>
        </w:rPr>
        <w:t>7</w:t>
      </w:r>
      <w:r w:rsidR="00FD478B">
        <w:rPr>
          <w:noProof/>
        </w:rPr>
        <w:fldChar w:fldCharType="end"/>
      </w:r>
      <w:r>
        <w:t xml:space="preserve"> – Mô tả chi tiết chức năng Quản lý xe</w:t>
      </w:r>
    </w:p>
    <w:p w14:paraId="5727B0BE" w14:textId="32FB238E" w:rsidR="00962E08" w:rsidRPr="004570CF" w:rsidRDefault="00962E08" w:rsidP="00B858FC">
      <w:pPr>
        <w:pStyle w:val="Tiumccp3"/>
      </w:pPr>
      <w:r>
        <w:br w:type="page"/>
      </w:r>
      <w:bookmarkStart w:id="39" w:name="_Toc469403071"/>
      <w:r w:rsidRPr="004570CF">
        <w:lastRenderedPageBreak/>
        <w:t>2.3.</w:t>
      </w:r>
      <w:r>
        <w:t>3.7</w:t>
      </w:r>
      <w:r w:rsidRPr="004570CF">
        <w:t xml:space="preserve"> Chức n</w:t>
      </w:r>
      <w:r w:rsidR="00F7757C">
        <w:t>ăng Lập hóa đơn</w:t>
      </w:r>
      <w:bookmarkEnd w:id="39"/>
    </w:p>
    <w:tbl>
      <w:tblPr>
        <w:tblStyle w:val="TableGrid"/>
        <w:tblW w:w="0" w:type="auto"/>
        <w:tblLook w:val="04A0" w:firstRow="1" w:lastRow="0" w:firstColumn="1" w:lastColumn="0" w:noHBand="0" w:noVBand="1"/>
      </w:tblPr>
      <w:tblGrid>
        <w:gridCol w:w="1723"/>
        <w:gridCol w:w="3192"/>
        <w:gridCol w:w="3192"/>
      </w:tblGrid>
      <w:tr w:rsidR="00962E08" w14:paraId="4F4069B3" w14:textId="77777777" w:rsidTr="005F1EEF">
        <w:tc>
          <w:tcPr>
            <w:tcW w:w="1723" w:type="dxa"/>
          </w:tcPr>
          <w:p w14:paraId="28B45479" w14:textId="77777777" w:rsidR="00962E08" w:rsidRPr="004A4267" w:rsidRDefault="00962E08" w:rsidP="005F1EEF">
            <w:pPr>
              <w:rPr>
                <w:b/>
              </w:rPr>
            </w:pPr>
            <w:r w:rsidRPr="004A4267">
              <w:rPr>
                <w:b/>
              </w:rPr>
              <w:t xml:space="preserve">Tên Use case </w:t>
            </w:r>
          </w:p>
        </w:tc>
        <w:tc>
          <w:tcPr>
            <w:tcW w:w="6384" w:type="dxa"/>
            <w:gridSpan w:val="2"/>
          </w:tcPr>
          <w:p w14:paraId="29196B91" w14:textId="60B03100" w:rsidR="00962E08" w:rsidRDefault="00962E08" w:rsidP="005F1EEF">
            <w:r>
              <w:t>Lập hóa đơn</w:t>
            </w:r>
          </w:p>
        </w:tc>
      </w:tr>
      <w:tr w:rsidR="00962E08" w14:paraId="726D92C3" w14:textId="77777777" w:rsidTr="005F1EEF">
        <w:tc>
          <w:tcPr>
            <w:tcW w:w="1723" w:type="dxa"/>
          </w:tcPr>
          <w:p w14:paraId="7523D190" w14:textId="77777777" w:rsidR="00962E08" w:rsidRPr="004A4267" w:rsidRDefault="00962E08" w:rsidP="005F1EEF">
            <w:pPr>
              <w:rPr>
                <w:b/>
              </w:rPr>
            </w:pPr>
            <w:r w:rsidRPr="004A4267">
              <w:rPr>
                <w:b/>
              </w:rPr>
              <w:t>Mô tả</w:t>
            </w:r>
          </w:p>
        </w:tc>
        <w:tc>
          <w:tcPr>
            <w:tcW w:w="6384" w:type="dxa"/>
            <w:gridSpan w:val="2"/>
          </w:tcPr>
          <w:p w14:paraId="7A2B83D6" w14:textId="0EB16717" w:rsidR="00962E08" w:rsidRDefault="00962E08" w:rsidP="005F1EEF">
            <w:r>
              <w:t>Cho phép nhân viên lập hóa đơn thanh toán, in phiếu thanh toán cho khách hàng và lưu lại hóa đơn thanh toán.</w:t>
            </w:r>
          </w:p>
        </w:tc>
      </w:tr>
      <w:tr w:rsidR="00962E08" w14:paraId="73D12624" w14:textId="77777777" w:rsidTr="005F1EEF">
        <w:tc>
          <w:tcPr>
            <w:tcW w:w="1723" w:type="dxa"/>
          </w:tcPr>
          <w:p w14:paraId="70A443F0" w14:textId="77777777" w:rsidR="00962E08" w:rsidRPr="004A4267" w:rsidRDefault="00962E08" w:rsidP="005F1EEF">
            <w:pPr>
              <w:rPr>
                <w:b/>
              </w:rPr>
            </w:pPr>
            <w:r w:rsidRPr="004A4267">
              <w:rPr>
                <w:b/>
              </w:rPr>
              <w:t>Tác nhân</w:t>
            </w:r>
          </w:p>
        </w:tc>
        <w:tc>
          <w:tcPr>
            <w:tcW w:w="6384" w:type="dxa"/>
            <w:gridSpan w:val="2"/>
          </w:tcPr>
          <w:p w14:paraId="68CF4D30" w14:textId="77777777" w:rsidR="00962E08" w:rsidRDefault="00962E08" w:rsidP="005F1EEF">
            <w:r>
              <w:t>Nhân viên</w:t>
            </w:r>
          </w:p>
        </w:tc>
      </w:tr>
      <w:tr w:rsidR="00962E08" w14:paraId="11E22462" w14:textId="77777777" w:rsidTr="005F1EEF">
        <w:tc>
          <w:tcPr>
            <w:tcW w:w="1723" w:type="dxa"/>
          </w:tcPr>
          <w:p w14:paraId="39B12F03" w14:textId="77777777" w:rsidR="00962E08" w:rsidRPr="004A4267" w:rsidRDefault="00962E08" w:rsidP="005F1EEF">
            <w:pPr>
              <w:rPr>
                <w:b/>
              </w:rPr>
            </w:pPr>
            <w:r w:rsidRPr="004A4267">
              <w:rPr>
                <w:b/>
              </w:rPr>
              <w:t>Ràng buộc</w:t>
            </w:r>
          </w:p>
        </w:tc>
        <w:tc>
          <w:tcPr>
            <w:tcW w:w="6384" w:type="dxa"/>
            <w:gridSpan w:val="2"/>
          </w:tcPr>
          <w:p w14:paraId="5D654A59" w14:textId="08F471EC" w:rsidR="00962E08" w:rsidRDefault="00962E08" w:rsidP="00B10823">
            <w:r>
              <w:t xml:space="preserve">Nhấn nút </w:t>
            </w:r>
            <w:r w:rsidR="00B10823">
              <w:t>Lập hóa đơn</w:t>
            </w:r>
            <w:r>
              <w:t xml:space="preserve"> trên menu Ribbon</w:t>
            </w:r>
            <w:r w:rsidR="00B10823">
              <w:t xml:space="preserve"> tab Chức năng</w:t>
            </w:r>
          </w:p>
        </w:tc>
      </w:tr>
      <w:tr w:rsidR="00962E08" w14:paraId="797E17BB" w14:textId="77777777" w:rsidTr="005F1EEF">
        <w:tc>
          <w:tcPr>
            <w:tcW w:w="1723" w:type="dxa"/>
          </w:tcPr>
          <w:p w14:paraId="2B9A743B" w14:textId="77777777" w:rsidR="00962E08" w:rsidRPr="004A4267" w:rsidRDefault="00962E08" w:rsidP="005F1EEF">
            <w:pPr>
              <w:rPr>
                <w:b/>
              </w:rPr>
            </w:pPr>
            <w:r w:rsidRPr="004A4267">
              <w:rPr>
                <w:b/>
              </w:rPr>
              <w:t>Tiền điều kiện</w:t>
            </w:r>
          </w:p>
        </w:tc>
        <w:tc>
          <w:tcPr>
            <w:tcW w:w="6384" w:type="dxa"/>
            <w:gridSpan w:val="2"/>
          </w:tcPr>
          <w:p w14:paraId="5F69D0DA" w14:textId="77777777" w:rsidR="00962E08" w:rsidRDefault="00962E08" w:rsidP="005F1EEF">
            <w:pPr>
              <w:tabs>
                <w:tab w:val="left" w:pos="1830"/>
              </w:tabs>
            </w:pPr>
            <w:r>
              <w:t>Đăng nhập dưới quyền nhân viên</w:t>
            </w:r>
          </w:p>
        </w:tc>
      </w:tr>
      <w:tr w:rsidR="00962E08" w14:paraId="6F3EB3E4" w14:textId="77777777" w:rsidTr="005F1EEF">
        <w:tc>
          <w:tcPr>
            <w:tcW w:w="1723" w:type="dxa"/>
          </w:tcPr>
          <w:p w14:paraId="75614748" w14:textId="77777777" w:rsidR="00962E08" w:rsidRPr="004A4267" w:rsidRDefault="00962E08" w:rsidP="005F1EEF">
            <w:pPr>
              <w:rPr>
                <w:b/>
              </w:rPr>
            </w:pPr>
            <w:r w:rsidRPr="004A4267">
              <w:rPr>
                <w:b/>
              </w:rPr>
              <w:t>Hậu điều kiện</w:t>
            </w:r>
          </w:p>
        </w:tc>
        <w:tc>
          <w:tcPr>
            <w:tcW w:w="6384" w:type="dxa"/>
            <w:gridSpan w:val="2"/>
          </w:tcPr>
          <w:p w14:paraId="2FF89A28" w14:textId="0FDA7373" w:rsidR="00962E08" w:rsidRDefault="00962E08" w:rsidP="00B10823">
            <w:r>
              <w:t xml:space="preserve">Mở ra form </w:t>
            </w:r>
            <w:r w:rsidR="00B10823">
              <w:t>Lập hóa đơn</w:t>
            </w:r>
            <w:r>
              <w:t xml:space="preserve"> dưới dạng tab.</w:t>
            </w:r>
          </w:p>
        </w:tc>
      </w:tr>
      <w:tr w:rsidR="00962E08" w14:paraId="31743057" w14:textId="77777777" w:rsidTr="005F1EEF">
        <w:tc>
          <w:tcPr>
            <w:tcW w:w="1723" w:type="dxa"/>
            <w:vMerge w:val="restart"/>
            <w:vAlign w:val="center"/>
          </w:tcPr>
          <w:p w14:paraId="538816FB" w14:textId="77777777" w:rsidR="00962E08" w:rsidRPr="004A4267" w:rsidRDefault="00962E08" w:rsidP="005F1EEF">
            <w:pPr>
              <w:rPr>
                <w:b/>
              </w:rPr>
            </w:pPr>
            <w:r w:rsidRPr="004A4267">
              <w:rPr>
                <w:b/>
              </w:rPr>
              <w:t>Hoạt động</w:t>
            </w:r>
          </w:p>
        </w:tc>
        <w:tc>
          <w:tcPr>
            <w:tcW w:w="3192" w:type="dxa"/>
          </w:tcPr>
          <w:p w14:paraId="26E67D6B" w14:textId="77777777" w:rsidR="00962E08" w:rsidRPr="00930EBA" w:rsidRDefault="00962E08" w:rsidP="005F1EEF">
            <w:pPr>
              <w:tabs>
                <w:tab w:val="left" w:pos="408"/>
                <w:tab w:val="center" w:pos="1488"/>
              </w:tabs>
              <w:rPr>
                <w:b/>
              </w:rPr>
            </w:pPr>
            <w:r>
              <w:rPr>
                <w:b/>
              </w:rPr>
              <w:tab/>
            </w:r>
            <w:r>
              <w:rPr>
                <w:b/>
              </w:rPr>
              <w:tab/>
            </w:r>
            <w:r w:rsidRPr="00930EBA">
              <w:rPr>
                <w:b/>
              </w:rPr>
              <w:t>Tác nhân</w:t>
            </w:r>
          </w:p>
        </w:tc>
        <w:tc>
          <w:tcPr>
            <w:tcW w:w="3192" w:type="dxa"/>
            <w:vAlign w:val="center"/>
          </w:tcPr>
          <w:p w14:paraId="73662A5D" w14:textId="77777777" w:rsidR="00962E08" w:rsidRPr="00930EBA" w:rsidRDefault="00962E08" w:rsidP="005F1EEF">
            <w:pPr>
              <w:jc w:val="center"/>
              <w:rPr>
                <w:b/>
              </w:rPr>
            </w:pPr>
            <w:r w:rsidRPr="004A4267">
              <w:rPr>
                <w:b/>
              </w:rPr>
              <w:t>Hoạt động</w:t>
            </w:r>
          </w:p>
        </w:tc>
      </w:tr>
      <w:tr w:rsidR="00962E08" w14:paraId="49BE62F9" w14:textId="77777777" w:rsidTr="005F1EEF">
        <w:tc>
          <w:tcPr>
            <w:tcW w:w="1723" w:type="dxa"/>
            <w:vMerge/>
          </w:tcPr>
          <w:p w14:paraId="516F4B80" w14:textId="77777777" w:rsidR="00962E08" w:rsidRPr="004A4267" w:rsidRDefault="00962E08" w:rsidP="005F1EEF">
            <w:pPr>
              <w:rPr>
                <w:b/>
              </w:rPr>
            </w:pPr>
          </w:p>
        </w:tc>
        <w:tc>
          <w:tcPr>
            <w:tcW w:w="6384" w:type="dxa"/>
            <w:gridSpan w:val="2"/>
          </w:tcPr>
          <w:p w14:paraId="35B05BCC" w14:textId="62EA96E9" w:rsidR="00962E08" w:rsidRPr="00930EBA" w:rsidRDefault="00962E08" w:rsidP="005F1EEF">
            <w:pPr>
              <w:rPr>
                <w:b/>
              </w:rPr>
            </w:pPr>
            <w:r w:rsidRPr="00930EBA">
              <w:rPr>
                <w:b/>
              </w:rPr>
              <w:t xml:space="preserve">Luồng chính: </w:t>
            </w:r>
            <w:r>
              <w:rPr>
                <w:b/>
              </w:rPr>
              <w:t>Thêm xe</w:t>
            </w:r>
            <w:r w:rsidR="00B858FC">
              <w:rPr>
                <w:b/>
              </w:rPr>
              <w:t xml:space="preserve"> vào hóa đơn</w:t>
            </w:r>
          </w:p>
        </w:tc>
      </w:tr>
      <w:tr w:rsidR="00962E08" w14:paraId="4F213E01" w14:textId="77777777" w:rsidTr="005F1EEF">
        <w:tc>
          <w:tcPr>
            <w:tcW w:w="1723" w:type="dxa"/>
            <w:vMerge/>
          </w:tcPr>
          <w:p w14:paraId="27E7B756" w14:textId="77777777" w:rsidR="00962E08" w:rsidRPr="004A4267" w:rsidRDefault="00962E08" w:rsidP="005F1EEF">
            <w:pPr>
              <w:rPr>
                <w:b/>
              </w:rPr>
            </w:pPr>
          </w:p>
        </w:tc>
        <w:tc>
          <w:tcPr>
            <w:tcW w:w="3192" w:type="dxa"/>
          </w:tcPr>
          <w:p w14:paraId="7F711FA7" w14:textId="488A4B48" w:rsidR="00962E08" w:rsidRDefault="00962E08" w:rsidP="00B858FC">
            <w:pPr>
              <w:jc w:val="both"/>
            </w:pPr>
            <w:r>
              <w:t xml:space="preserve">Nhân viên </w:t>
            </w:r>
            <w:r w:rsidR="00B858FC">
              <w:t>chọn xe cần thanh toán, chọn số lượng xe cần thêm, nhấn nút thêm.</w:t>
            </w:r>
          </w:p>
        </w:tc>
        <w:tc>
          <w:tcPr>
            <w:tcW w:w="3192" w:type="dxa"/>
          </w:tcPr>
          <w:p w14:paraId="31D83976" w14:textId="2E48CF58" w:rsidR="00962E08" w:rsidRDefault="00B858FC" w:rsidP="005F1EEF">
            <w:r>
              <w:t>Xe được chọn sẽ được chuyển qua bảng thanh toán với số lượng và thành tiền tương ứng.</w:t>
            </w:r>
          </w:p>
        </w:tc>
      </w:tr>
      <w:tr w:rsidR="00962E08" w14:paraId="3F6918F2" w14:textId="77777777" w:rsidTr="005F1EEF">
        <w:tc>
          <w:tcPr>
            <w:tcW w:w="1723" w:type="dxa"/>
            <w:vMerge/>
          </w:tcPr>
          <w:p w14:paraId="495499E8" w14:textId="77777777" w:rsidR="00962E08" w:rsidRPr="004A4267" w:rsidRDefault="00962E08" w:rsidP="005F1EEF">
            <w:pPr>
              <w:rPr>
                <w:b/>
              </w:rPr>
            </w:pPr>
          </w:p>
        </w:tc>
        <w:tc>
          <w:tcPr>
            <w:tcW w:w="6384" w:type="dxa"/>
            <w:gridSpan w:val="2"/>
          </w:tcPr>
          <w:p w14:paraId="4DA1488D" w14:textId="35C565BE" w:rsidR="00962E08" w:rsidRPr="00930EBA" w:rsidRDefault="00962E08" w:rsidP="00B858FC">
            <w:pPr>
              <w:rPr>
                <w:b/>
              </w:rPr>
            </w:pPr>
            <w:r w:rsidRPr="00930EBA">
              <w:rPr>
                <w:b/>
              </w:rPr>
              <w:t xml:space="preserve">Luồng </w:t>
            </w:r>
            <w:r>
              <w:rPr>
                <w:b/>
              </w:rPr>
              <w:t xml:space="preserve">chính: </w:t>
            </w:r>
            <w:r w:rsidR="00B858FC">
              <w:rPr>
                <w:b/>
              </w:rPr>
              <w:t>Xóa xe trong hóa đơn</w:t>
            </w:r>
          </w:p>
        </w:tc>
      </w:tr>
      <w:tr w:rsidR="00962E08" w14:paraId="1D73CBF3" w14:textId="77777777" w:rsidTr="005F1EEF">
        <w:tc>
          <w:tcPr>
            <w:tcW w:w="1723" w:type="dxa"/>
            <w:vMerge/>
          </w:tcPr>
          <w:p w14:paraId="3DEEDFF2" w14:textId="77777777" w:rsidR="00962E08" w:rsidRPr="004A4267" w:rsidRDefault="00962E08" w:rsidP="005F1EEF">
            <w:pPr>
              <w:rPr>
                <w:b/>
              </w:rPr>
            </w:pPr>
          </w:p>
        </w:tc>
        <w:tc>
          <w:tcPr>
            <w:tcW w:w="3192" w:type="dxa"/>
          </w:tcPr>
          <w:p w14:paraId="10120D33" w14:textId="7A47E6D0" w:rsidR="00962E08" w:rsidRDefault="00B858FC" w:rsidP="00B858FC">
            <w:r>
              <w:t>Nhân viên click chọn xe cần xóa trong bảng thanh toán và nhấn nút xóa.</w:t>
            </w:r>
          </w:p>
        </w:tc>
        <w:tc>
          <w:tcPr>
            <w:tcW w:w="3192" w:type="dxa"/>
          </w:tcPr>
          <w:p w14:paraId="1F911F8B" w14:textId="10DDF3BC" w:rsidR="00962E08" w:rsidRDefault="00B858FC" w:rsidP="005F1EEF">
            <w:r>
              <w:t>Xe được chọn xóa sẽ biến mất khỏi bảng thanh toán.</w:t>
            </w:r>
          </w:p>
        </w:tc>
      </w:tr>
      <w:tr w:rsidR="00962E08" w14:paraId="021DCD41" w14:textId="77777777" w:rsidTr="005F1EEF">
        <w:tc>
          <w:tcPr>
            <w:tcW w:w="1723" w:type="dxa"/>
            <w:vMerge/>
          </w:tcPr>
          <w:p w14:paraId="7E63E272" w14:textId="77777777" w:rsidR="00962E08" w:rsidRPr="004A4267" w:rsidRDefault="00962E08" w:rsidP="005F1EEF">
            <w:pPr>
              <w:rPr>
                <w:b/>
              </w:rPr>
            </w:pPr>
          </w:p>
        </w:tc>
        <w:tc>
          <w:tcPr>
            <w:tcW w:w="6384" w:type="dxa"/>
            <w:gridSpan w:val="2"/>
          </w:tcPr>
          <w:p w14:paraId="58F31FF5" w14:textId="4B8FB5B5" w:rsidR="00962E08" w:rsidRDefault="00962E08" w:rsidP="00B858FC">
            <w:r w:rsidRPr="00930EBA">
              <w:rPr>
                <w:b/>
              </w:rPr>
              <w:t xml:space="preserve">Luồng </w:t>
            </w:r>
            <w:r>
              <w:rPr>
                <w:b/>
              </w:rPr>
              <w:t xml:space="preserve">chính: </w:t>
            </w:r>
            <w:r w:rsidR="00B858FC">
              <w:rPr>
                <w:b/>
              </w:rPr>
              <w:t>Tiến hành thanh toán</w:t>
            </w:r>
          </w:p>
        </w:tc>
      </w:tr>
      <w:tr w:rsidR="00962E08" w14:paraId="3E1299DE" w14:textId="77777777" w:rsidTr="005F1EEF">
        <w:tc>
          <w:tcPr>
            <w:tcW w:w="1723" w:type="dxa"/>
            <w:vMerge/>
          </w:tcPr>
          <w:p w14:paraId="4C57E285" w14:textId="77777777" w:rsidR="00962E08" w:rsidRPr="004A4267" w:rsidRDefault="00962E08" w:rsidP="005F1EEF">
            <w:pPr>
              <w:rPr>
                <w:b/>
              </w:rPr>
            </w:pPr>
          </w:p>
        </w:tc>
        <w:tc>
          <w:tcPr>
            <w:tcW w:w="3192" w:type="dxa"/>
          </w:tcPr>
          <w:p w14:paraId="6299F317" w14:textId="55F9F358" w:rsidR="00962E08" w:rsidRDefault="00962E08" w:rsidP="00AA7E4E">
            <w:r>
              <w:t xml:space="preserve">Nhân viên click </w:t>
            </w:r>
            <w:r w:rsidR="00B858FC">
              <w:t xml:space="preserve">nút thanh toán, xác nhận có, hóa đơn thanh toán sẽ được tạo, nhân viên có thể chọn in </w:t>
            </w:r>
            <w:r w:rsidR="00AA7E4E">
              <w:t>phiếu thanh toán hay không.</w:t>
            </w:r>
          </w:p>
        </w:tc>
        <w:tc>
          <w:tcPr>
            <w:tcW w:w="3192" w:type="dxa"/>
          </w:tcPr>
          <w:p w14:paraId="470FA3FA" w14:textId="3B8A4A30" w:rsidR="00962E08" w:rsidRDefault="00AA7E4E" w:rsidP="005F1EEF">
            <w:r>
              <w:t>Hóa đơn thanh toán sẽ tự động được lưu vào trong cơ sở dữ liệu.</w:t>
            </w:r>
          </w:p>
        </w:tc>
      </w:tr>
      <w:tr w:rsidR="00962E08" w14:paraId="64410B2C" w14:textId="77777777" w:rsidTr="005F1EEF">
        <w:tc>
          <w:tcPr>
            <w:tcW w:w="1723" w:type="dxa"/>
          </w:tcPr>
          <w:p w14:paraId="6AA5B0A3" w14:textId="77777777" w:rsidR="00962E08" w:rsidRPr="004A4267" w:rsidRDefault="00962E08" w:rsidP="005F1EEF">
            <w:pPr>
              <w:rPr>
                <w:b/>
              </w:rPr>
            </w:pPr>
            <w:r w:rsidRPr="004A4267">
              <w:rPr>
                <w:b/>
              </w:rPr>
              <w:t>Thông điệp</w:t>
            </w:r>
          </w:p>
        </w:tc>
        <w:tc>
          <w:tcPr>
            <w:tcW w:w="6384" w:type="dxa"/>
            <w:gridSpan w:val="2"/>
          </w:tcPr>
          <w:p w14:paraId="4A005AB4" w14:textId="7313C041" w:rsidR="00AA7E4E" w:rsidRDefault="00AA7E4E" w:rsidP="00AA7E4E">
            <w:r>
              <w:t>“Hóa đơn đã được lưu” -&gt; thông báo khi hóa đơn đã được lưu vào cơ sở dữ liệu</w:t>
            </w:r>
          </w:p>
          <w:p w14:paraId="717658FE" w14:textId="04ABB30B" w:rsidR="00962E08" w:rsidRDefault="00962E08" w:rsidP="00F7757C">
            <w:pPr>
              <w:keepNext/>
            </w:pPr>
            <w:r>
              <w:t>“</w:t>
            </w:r>
            <w:r w:rsidR="00AA7E4E">
              <w:t>Thanh toán thành công</w:t>
            </w:r>
            <w:r>
              <w:t xml:space="preserve">” -&gt; thông báo khi </w:t>
            </w:r>
            <w:r w:rsidR="00AA7E4E">
              <w:t>thanh toán</w:t>
            </w:r>
            <w:r>
              <w:t xml:space="preserve"> thành công</w:t>
            </w:r>
          </w:p>
        </w:tc>
      </w:tr>
    </w:tbl>
    <w:p w14:paraId="6B561AAA" w14:textId="63FB426D" w:rsidR="00F7757C" w:rsidRDefault="00F7757C">
      <w:pPr>
        <w:pStyle w:val="Caption"/>
      </w:pPr>
      <w:r>
        <w:t xml:space="preserve">Bảng </w:t>
      </w:r>
      <w:r w:rsidR="00FD478B">
        <w:fldChar w:fldCharType="begin"/>
      </w:r>
      <w:r w:rsidR="00FD478B">
        <w:instrText xml:space="preserve"> SEQ Bảng \* ARABIC </w:instrText>
      </w:r>
      <w:r w:rsidR="00FD478B">
        <w:fldChar w:fldCharType="separate"/>
      </w:r>
      <w:r>
        <w:rPr>
          <w:noProof/>
        </w:rPr>
        <w:t>8</w:t>
      </w:r>
      <w:r w:rsidR="00FD478B">
        <w:rPr>
          <w:noProof/>
        </w:rPr>
        <w:fldChar w:fldCharType="end"/>
      </w:r>
      <w:r>
        <w:t xml:space="preserve"> – Mô tả chi tiết chức năng Lập hóa đơn</w:t>
      </w:r>
    </w:p>
    <w:p w14:paraId="3A4691E0" w14:textId="01C57281" w:rsidR="00900DE5" w:rsidRDefault="00900DE5" w:rsidP="000F4932">
      <w:pPr>
        <w:pStyle w:val="Tiumccp3"/>
        <w:rPr>
          <w:sz w:val="32"/>
          <w:szCs w:val="32"/>
        </w:rPr>
      </w:pPr>
      <w:r>
        <w:br w:type="page"/>
      </w:r>
    </w:p>
    <w:p w14:paraId="70A118BC" w14:textId="61831B9F" w:rsidR="00BA7146" w:rsidRDefault="00BA7146" w:rsidP="00BA7146">
      <w:pPr>
        <w:pStyle w:val="Chng"/>
      </w:pPr>
      <w:bookmarkStart w:id="40" w:name="_Toc469403072"/>
      <w:r>
        <w:lastRenderedPageBreak/>
        <w:t xml:space="preserve">CHƯƠNG 3: </w:t>
      </w:r>
      <w:r w:rsidR="005A2BE3">
        <w:t>TÀI LIỆU THIẾT KẾ</w:t>
      </w:r>
      <w:bookmarkEnd w:id="40"/>
    </w:p>
    <w:p w14:paraId="4B41AFA7" w14:textId="7AAD9B3D" w:rsidR="00DE15BF" w:rsidRDefault="002904F5" w:rsidP="00DE15BF">
      <w:pPr>
        <w:pStyle w:val="Tiumccp1"/>
      </w:pPr>
      <w:bookmarkStart w:id="41" w:name="_Toc469403073"/>
      <w:r>
        <w:t>3.1 Kiến trúc</w:t>
      </w:r>
      <w:bookmarkEnd w:id="41"/>
    </w:p>
    <w:p w14:paraId="71296ECA" w14:textId="516EF684" w:rsidR="002904F5" w:rsidRDefault="00486B80" w:rsidP="002904F5">
      <w:pPr>
        <w:pStyle w:val="Nidungvnbn"/>
      </w:pPr>
      <w:r>
        <w:t>- Phần mềm được xây dựng theo mô hình 3 lớp, được hiện thực như sau:</w:t>
      </w:r>
    </w:p>
    <w:p w14:paraId="1F987F8F" w14:textId="10AE8073" w:rsidR="00486B80" w:rsidRDefault="0011352E" w:rsidP="0011352E">
      <w:pPr>
        <w:pStyle w:val="Nidungvnbn"/>
        <w:numPr>
          <w:ilvl w:val="0"/>
          <w:numId w:val="25"/>
        </w:numPr>
      </w:pPr>
      <w:r>
        <w:t>GUI</w:t>
      </w:r>
      <w:r w:rsidR="00486B80">
        <w:t>:</w:t>
      </w:r>
      <w:r>
        <w:t xml:space="preserve"> Tương ứng với </w:t>
      </w:r>
      <w:r w:rsidR="005F1EEF">
        <w:t>tầng</w:t>
      </w:r>
      <w:r>
        <w:t xml:space="preserve"> Presentation trong mô hình 3 lớp, </w:t>
      </w:r>
      <w:r w:rsidR="005F1EEF">
        <w:t xml:space="preserve">là tầng giao diện </w:t>
      </w:r>
      <w:r>
        <w:t>chứa các form chức năng</w:t>
      </w:r>
      <w:r w:rsidRPr="0011352E">
        <w:t xml:space="preserve"> xử lý của </w:t>
      </w:r>
      <w:r>
        <w:t>phần mềm.</w:t>
      </w:r>
    </w:p>
    <w:p w14:paraId="29C3A6F7" w14:textId="4B6CD9B8" w:rsidR="005F1EEF" w:rsidRDefault="005F1EEF" w:rsidP="005F1EEF">
      <w:pPr>
        <w:pStyle w:val="Nidungvnbn"/>
        <w:ind w:left="1080" w:firstLine="0"/>
      </w:pPr>
      <w:r>
        <w:rPr>
          <w:noProof/>
        </w:rPr>
        <mc:AlternateContent>
          <mc:Choice Requires="wps">
            <w:drawing>
              <wp:anchor distT="0" distB="0" distL="114300" distR="114300" simplePos="0" relativeHeight="251721728" behindDoc="0" locked="0" layoutInCell="1" allowOverlap="1" wp14:anchorId="4450DD21" wp14:editId="6D69D0AE">
                <wp:simplePos x="0" y="0"/>
                <wp:positionH relativeFrom="column">
                  <wp:posOffset>1206500</wp:posOffset>
                </wp:positionH>
                <wp:positionV relativeFrom="paragraph">
                  <wp:posOffset>3569335</wp:posOffset>
                </wp:positionV>
                <wp:extent cx="28289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7896E65E" w14:textId="15AD5884" w:rsidR="00FD478B" w:rsidRPr="00E53F4B" w:rsidRDefault="00FD478B" w:rsidP="005F1EEF">
                            <w:pPr>
                              <w:pStyle w:val="Caption"/>
                              <w:rPr>
                                <w:noProof/>
                              </w:rPr>
                            </w:pPr>
                            <w:bookmarkStart w:id="42" w:name="_Toc469402983"/>
                            <w:r>
                              <w:t xml:space="preserve">Hình </w:t>
                            </w:r>
                            <w:r>
                              <w:fldChar w:fldCharType="begin"/>
                            </w:r>
                            <w:r>
                              <w:instrText xml:space="preserve"> SEQ Hình \* ARABIC </w:instrText>
                            </w:r>
                            <w:r>
                              <w:fldChar w:fldCharType="separate"/>
                            </w:r>
                            <w:r w:rsidR="000211AE">
                              <w:rPr>
                                <w:noProof/>
                              </w:rPr>
                              <w:t>3</w:t>
                            </w:r>
                            <w:r>
                              <w:rPr>
                                <w:noProof/>
                              </w:rPr>
                              <w:fldChar w:fldCharType="end"/>
                            </w:r>
                            <w:r>
                              <w:t xml:space="preserve"> – Tầng giao diện GUI</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0DD21" id="Text Box 3" o:spid="_x0000_s1028" type="#_x0000_t202" style="position:absolute;left:0;text-align:left;margin-left:95pt;margin-top:281.05pt;width:222.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" stroked="f">
                <v:textbox style="mso-fit-shape-to-text:t" inset="0,0,0,0">
                  <w:txbxContent>
                    <w:p w14:paraId="7896E65E" w14:textId="15AD5884" w:rsidR="00FD478B" w:rsidRPr="00E53F4B" w:rsidRDefault="00FD478B" w:rsidP="005F1EEF">
                      <w:pPr>
                        <w:pStyle w:val="Caption"/>
                        <w:rPr>
                          <w:noProof/>
                        </w:rPr>
                      </w:pPr>
                      <w:bookmarkStart w:id="43" w:name="_Toc469402983"/>
                      <w:r>
                        <w:t xml:space="preserve">Hình </w:t>
                      </w:r>
                      <w:r>
                        <w:fldChar w:fldCharType="begin"/>
                      </w:r>
                      <w:r>
                        <w:instrText xml:space="preserve"> SEQ Hình \* ARABIC </w:instrText>
                      </w:r>
                      <w:r>
                        <w:fldChar w:fldCharType="separate"/>
                      </w:r>
                      <w:r w:rsidR="000211AE">
                        <w:rPr>
                          <w:noProof/>
                        </w:rPr>
                        <w:t>3</w:t>
                      </w:r>
                      <w:r>
                        <w:rPr>
                          <w:noProof/>
                        </w:rPr>
                        <w:fldChar w:fldCharType="end"/>
                      </w:r>
                      <w:r>
                        <w:t xml:space="preserve"> – Tầng giao diện GUI</w:t>
                      </w:r>
                      <w:bookmarkEnd w:id="43"/>
                    </w:p>
                  </w:txbxContent>
                </v:textbox>
                <w10:wrap type="square"/>
              </v:shape>
            </w:pict>
          </mc:Fallback>
        </mc:AlternateContent>
      </w:r>
      <w:r>
        <w:rPr>
          <w:noProof/>
        </w:rPr>
        <w:drawing>
          <wp:anchor distT="0" distB="0" distL="114300" distR="114300" simplePos="0" relativeHeight="251719680" behindDoc="0" locked="0" layoutInCell="1" allowOverlap="1" wp14:anchorId="6F9346CC" wp14:editId="002FB3ED">
            <wp:simplePos x="0" y="0"/>
            <wp:positionH relativeFrom="page">
              <wp:align>center</wp:align>
            </wp:positionH>
            <wp:positionV relativeFrom="paragraph">
              <wp:posOffset>6985</wp:posOffset>
            </wp:positionV>
            <wp:extent cx="2828925" cy="3505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28925" cy="3505200"/>
                    </a:xfrm>
                    <a:prstGeom prst="rect">
                      <a:avLst/>
                    </a:prstGeom>
                  </pic:spPr>
                </pic:pic>
              </a:graphicData>
            </a:graphic>
            <wp14:sizeRelH relativeFrom="page">
              <wp14:pctWidth>0</wp14:pctWidth>
            </wp14:sizeRelH>
            <wp14:sizeRelV relativeFrom="page">
              <wp14:pctHeight>0</wp14:pctHeight>
            </wp14:sizeRelV>
          </wp:anchor>
        </w:drawing>
      </w:r>
    </w:p>
    <w:p w14:paraId="2BB3A740" w14:textId="4F761DC3" w:rsidR="0011352E" w:rsidRDefault="0011352E" w:rsidP="0011352E">
      <w:pPr>
        <w:pStyle w:val="Nidungvnbn"/>
        <w:numPr>
          <w:ilvl w:val="0"/>
          <w:numId w:val="25"/>
        </w:numPr>
      </w:pPr>
      <w:r>
        <w:t xml:space="preserve">QuanLyBanXe.BUS: Tương ứng với </w:t>
      </w:r>
      <w:r w:rsidR="005F1EEF">
        <w:t>tầng</w:t>
      </w:r>
      <w:r>
        <w:t xml:space="preserve"> </w:t>
      </w:r>
      <w:r w:rsidRPr="0011352E">
        <w:t>Business Logic Layer</w:t>
      </w:r>
      <w:r>
        <w:t xml:space="preserve"> trong mô hình 3 lớp,</w:t>
      </w:r>
      <w:r w:rsidRPr="0011352E">
        <w:t xml:space="preserve"> sử dụng các dịch vụ từ </w:t>
      </w:r>
      <w:r w:rsidR="005F1EEF">
        <w:t>tầng</w:t>
      </w:r>
      <w:r w:rsidRPr="0011352E">
        <w:t xml:space="preserve"> </w:t>
      </w:r>
      <w:r>
        <w:t>QuanLyBanXe.DTO</w:t>
      </w:r>
      <w:r w:rsidRPr="0011352E">
        <w:t xml:space="preserve"> cung cấp</w:t>
      </w:r>
      <w:r>
        <w:t xml:space="preserve"> và </w:t>
      </w:r>
      <w:r w:rsidRPr="0011352E">
        <w:t xml:space="preserve">xử lý dữ liệu trước khi đưa lên hiển thị </w:t>
      </w:r>
      <w:r>
        <w:t xml:space="preserve">trền màn hình ở </w:t>
      </w:r>
      <w:r w:rsidR="005F1EEF">
        <w:t>tầng</w:t>
      </w:r>
      <w:r>
        <w:t xml:space="preserve"> GUI.</w:t>
      </w:r>
    </w:p>
    <w:p w14:paraId="23152FEF" w14:textId="77777777" w:rsidR="005F1EEF" w:rsidRDefault="005F1EEF" w:rsidP="005F1EEF">
      <w:pPr>
        <w:pStyle w:val="ListParagraph"/>
      </w:pPr>
    </w:p>
    <w:p w14:paraId="0160A4C0" w14:textId="3D3AD80F" w:rsidR="005F1EEF" w:rsidRDefault="008A7498" w:rsidP="005F1EEF">
      <w:pPr>
        <w:pStyle w:val="Nidungvnbn"/>
        <w:ind w:left="1080" w:firstLine="0"/>
      </w:pPr>
      <w:r>
        <w:rPr>
          <w:noProof/>
        </w:rPr>
        <w:lastRenderedPageBreak/>
        <w:drawing>
          <wp:anchor distT="0" distB="0" distL="114300" distR="114300" simplePos="0" relativeHeight="251725824" behindDoc="0" locked="0" layoutInCell="1" allowOverlap="1" wp14:anchorId="03935A57" wp14:editId="578E713B">
            <wp:simplePos x="0" y="0"/>
            <wp:positionH relativeFrom="column">
              <wp:posOffset>1473200</wp:posOffset>
            </wp:positionH>
            <wp:positionV relativeFrom="paragraph">
              <wp:posOffset>9525</wp:posOffset>
            </wp:positionV>
            <wp:extent cx="2847975" cy="2095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47975" cy="2095500"/>
                    </a:xfrm>
                    <a:prstGeom prst="rect">
                      <a:avLst/>
                    </a:prstGeom>
                  </pic:spPr>
                </pic:pic>
              </a:graphicData>
            </a:graphic>
            <wp14:sizeRelH relativeFrom="page">
              <wp14:pctWidth>0</wp14:pctWidth>
            </wp14:sizeRelH>
            <wp14:sizeRelV relativeFrom="page">
              <wp14:pctHeight>0</wp14:pctHeight>
            </wp14:sizeRelV>
          </wp:anchor>
        </w:drawing>
      </w:r>
      <w:r w:rsidR="005F1EEF">
        <w:rPr>
          <w:noProof/>
        </w:rPr>
        <mc:AlternateContent>
          <mc:Choice Requires="wps">
            <w:drawing>
              <wp:anchor distT="0" distB="0" distL="114300" distR="114300" simplePos="0" relativeHeight="251724800" behindDoc="0" locked="0" layoutInCell="1" allowOverlap="1" wp14:anchorId="4B6BE871" wp14:editId="3328F9CE">
                <wp:simplePos x="0" y="0"/>
                <wp:positionH relativeFrom="margin">
                  <wp:align>center</wp:align>
                </wp:positionH>
                <wp:positionV relativeFrom="paragraph">
                  <wp:posOffset>2225675</wp:posOffset>
                </wp:positionV>
                <wp:extent cx="3019425" cy="635"/>
                <wp:effectExtent l="0" t="0" r="9525" b="1270"/>
                <wp:wrapSquare wrapText="bothSides"/>
                <wp:docPr id="6" name="Text Box 6"/>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5B66712E" w14:textId="1A0D4537" w:rsidR="00FD478B" w:rsidRPr="00416EAF" w:rsidRDefault="00FD478B" w:rsidP="008A7498">
                            <w:pPr>
                              <w:pStyle w:val="Nidungvnbn"/>
                              <w:jc w:val="left"/>
                              <w:rPr>
                                <w:noProof/>
                              </w:rPr>
                            </w:pPr>
                            <w:bookmarkStart w:id="44" w:name="_Toc469402984"/>
                            <w:r>
                              <w:t xml:space="preserve">Hình </w:t>
                            </w:r>
                            <w:r>
                              <w:fldChar w:fldCharType="begin"/>
                            </w:r>
                            <w:r>
                              <w:instrText xml:space="preserve"> SEQ Hình \* ARABIC </w:instrText>
                            </w:r>
                            <w:r>
                              <w:fldChar w:fldCharType="separate"/>
                            </w:r>
                            <w:r w:rsidR="000211AE">
                              <w:rPr>
                                <w:noProof/>
                              </w:rPr>
                              <w:t>4</w:t>
                            </w:r>
                            <w:r>
                              <w:rPr>
                                <w:noProof/>
                              </w:rPr>
                              <w:fldChar w:fldCharType="end"/>
                            </w:r>
                            <w:r>
                              <w:t xml:space="preserve"> – Tầng QuanLyBanXe.BUS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6BE871" id="Text Box 6" o:spid="_x0000_s1029" type="#_x0000_t202" style="position:absolute;left:0;text-align:left;margin-left:0;margin-top:175.25pt;width:237.75pt;height:.05pt;z-index:2517248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s6LwIAAGQ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" stroked="f">
                <v:textbox style="mso-fit-shape-to-text:t" inset="0,0,0,0">
                  <w:txbxContent>
                    <w:p w14:paraId="5B66712E" w14:textId="1A0D4537" w:rsidR="00FD478B" w:rsidRPr="00416EAF" w:rsidRDefault="00FD478B" w:rsidP="008A7498">
                      <w:pPr>
                        <w:pStyle w:val="Nidungvnbn"/>
                        <w:jc w:val="left"/>
                        <w:rPr>
                          <w:noProof/>
                        </w:rPr>
                      </w:pPr>
                      <w:bookmarkStart w:id="45" w:name="_Toc469402984"/>
                      <w:r>
                        <w:t xml:space="preserve">Hình </w:t>
                      </w:r>
                      <w:r>
                        <w:fldChar w:fldCharType="begin"/>
                      </w:r>
                      <w:r>
                        <w:instrText xml:space="preserve"> SEQ Hình \* ARABIC </w:instrText>
                      </w:r>
                      <w:r>
                        <w:fldChar w:fldCharType="separate"/>
                      </w:r>
                      <w:r w:rsidR="000211AE">
                        <w:rPr>
                          <w:noProof/>
                        </w:rPr>
                        <w:t>4</w:t>
                      </w:r>
                      <w:r>
                        <w:rPr>
                          <w:noProof/>
                        </w:rPr>
                        <w:fldChar w:fldCharType="end"/>
                      </w:r>
                      <w:r>
                        <w:t xml:space="preserve"> – Tầng QuanLyBanXe.BUS</w:t>
                      </w:r>
                      <w:bookmarkEnd w:id="45"/>
                    </w:p>
                  </w:txbxContent>
                </v:textbox>
                <w10:wrap type="square" anchorx="margin"/>
              </v:shape>
            </w:pict>
          </mc:Fallback>
        </mc:AlternateContent>
      </w:r>
      <w:r w:rsidRPr="008A7498">
        <w:rPr>
          <w:noProof/>
        </w:rPr>
        <w:t xml:space="preserve"> </w:t>
      </w:r>
    </w:p>
    <w:p w14:paraId="08F45EB0" w14:textId="62C38D16" w:rsidR="0011352E" w:rsidRDefault="0011352E" w:rsidP="005F1EEF">
      <w:pPr>
        <w:pStyle w:val="Nidungvnbn"/>
        <w:numPr>
          <w:ilvl w:val="0"/>
          <w:numId w:val="25"/>
        </w:numPr>
      </w:pPr>
      <w:r>
        <w:t>Q</w:t>
      </w:r>
      <w:r w:rsidR="005F1EEF">
        <w:t>uanLyBanXe.DA</w:t>
      </w:r>
      <w:r>
        <w:t xml:space="preserve">O: Tương ứng với lớp </w:t>
      </w:r>
      <w:r w:rsidR="005F1EEF">
        <w:t>Data Access Layer</w:t>
      </w:r>
      <w:r>
        <w:t xml:space="preserve"> trong mô hình 3 lớp,</w:t>
      </w:r>
      <w:r w:rsidR="005F1EEF">
        <w:t xml:space="preserve"> </w:t>
      </w:r>
      <w:r>
        <w:t xml:space="preserve">thực hiện các nhiệm vụ lưu trữ dữ liệu, truy xuất dữ liệu, xóa dữ liệu của </w:t>
      </w:r>
      <w:r w:rsidR="005F1EEF">
        <w:t>phần mềm</w:t>
      </w:r>
      <w:r>
        <w:t>.</w:t>
      </w:r>
    </w:p>
    <w:p w14:paraId="5A2A7EC3" w14:textId="5C697494" w:rsidR="008A7498" w:rsidRDefault="008A7498" w:rsidP="008A7498">
      <w:pPr>
        <w:pStyle w:val="Nidungvnbn"/>
        <w:ind w:left="1080" w:firstLine="0"/>
      </w:pPr>
      <w:r>
        <w:rPr>
          <w:noProof/>
        </w:rPr>
        <mc:AlternateContent>
          <mc:Choice Requires="wps">
            <w:drawing>
              <wp:anchor distT="0" distB="0" distL="114300" distR="114300" simplePos="0" relativeHeight="251728896" behindDoc="0" locked="0" layoutInCell="1" allowOverlap="1" wp14:anchorId="6B121BE9" wp14:editId="1B41D289">
                <wp:simplePos x="0" y="0"/>
                <wp:positionH relativeFrom="column">
                  <wp:posOffset>1501775</wp:posOffset>
                </wp:positionH>
                <wp:positionV relativeFrom="paragraph">
                  <wp:posOffset>2486660</wp:posOffset>
                </wp:positionV>
                <wp:extent cx="2819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2A04105" w14:textId="7DB9F803" w:rsidR="00FD478B" w:rsidRPr="00637C79" w:rsidRDefault="00FD478B" w:rsidP="008A7498">
                            <w:pPr>
                              <w:pStyle w:val="Caption"/>
                              <w:rPr>
                                <w:noProof/>
                              </w:rPr>
                            </w:pPr>
                            <w:bookmarkStart w:id="46" w:name="_Toc469402985"/>
                            <w:r>
                              <w:t xml:space="preserve">Hình </w:t>
                            </w:r>
                            <w:r>
                              <w:fldChar w:fldCharType="begin"/>
                            </w:r>
                            <w:r>
                              <w:instrText xml:space="preserve"> SEQ Hình \* ARABIC </w:instrText>
                            </w:r>
                            <w:r>
                              <w:fldChar w:fldCharType="separate"/>
                            </w:r>
                            <w:r w:rsidR="000211AE">
                              <w:rPr>
                                <w:noProof/>
                              </w:rPr>
                              <w:t>5</w:t>
                            </w:r>
                            <w:r>
                              <w:rPr>
                                <w:noProof/>
                              </w:rPr>
                              <w:fldChar w:fldCharType="end"/>
                            </w:r>
                            <w:r>
                              <w:t xml:space="preserve"> – Tầng QuanLyBanXe.DAO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21BE9" id="Text Box 9" o:spid="_x0000_s1030" type="#_x0000_t202" style="position:absolute;left:0;text-align:left;margin-left:118.25pt;margin-top:195.8pt;width:222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RLgIAAGQEAAAOAAAAZHJzL2Uyb0RvYy54bWysVMFu2zAMvQ/YPwi6L06yrm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Sc7p3WR2M6aQpNjtx0+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" stroked="f">
                <v:textbox style="mso-fit-shape-to-text:t" inset="0,0,0,0">
                  <w:txbxContent>
                    <w:p w14:paraId="32A04105" w14:textId="7DB9F803" w:rsidR="00FD478B" w:rsidRPr="00637C79" w:rsidRDefault="00FD478B" w:rsidP="008A7498">
                      <w:pPr>
                        <w:pStyle w:val="Caption"/>
                        <w:rPr>
                          <w:noProof/>
                        </w:rPr>
                      </w:pPr>
                      <w:bookmarkStart w:id="47" w:name="_Toc469402985"/>
                      <w:r>
                        <w:t xml:space="preserve">Hình </w:t>
                      </w:r>
                      <w:r>
                        <w:fldChar w:fldCharType="begin"/>
                      </w:r>
                      <w:r>
                        <w:instrText xml:space="preserve"> SEQ Hình \* ARABIC </w:instrText>
                      </w:r>
                      <w:r>
                        <w:fldChar w:fldCharType="separate"/>
                      </w:r>
                      <w:r w:rsidR="000211AE">
                        <w:rPr>
                          <w:noProof/>
                        </w:rPr>
                        <w:t>5</w:t>
                      </w:r>
                      <w:r>
                        <w:rPr>
                          <w:noProof/>
                        </w:rPr>
                        <w:fldChar w:fldCharType="end"/>
                      </w:r>
                      <w:r>
                        <w:t xml:space="preserve"> – Tầng QuanLyBanXe.DAO</w:t>
                      </w:r>
                      <w:bookmarkEnd w:id="47"/>
                    </w:p>
                  </w:txbxContent>
                </v:textbox>
                <w10:wrap type="square"/>
              </v:shape>
            </w:pict>
          </mc:Fallback>
        </mc:AlternateContent>
      </w:r>
      <w:r>
        <w:rPr>
          <w:noProof/>
        </w:rPr>
        <w:drawing>
          <wp:anchor distT="0" distB="0" distL="114300" distR="114300" simplePos="0" relativeHeight="251726848" behindDoc="0" locked="0" layoutInCell="1" allowOverlap="1" wp14:anchorId="02F75365" wp14:editId="2CE4065B">
            <wp:simplePos x="0" y="0"/>
            <wp:positionH relativeFrom="column">
              <wp:posOffset>1501775</wp:posOffset>
            </wp:positionH>
            <wp:positionV relativeFrom="paragraph">
              <wp:posOffset>29210</wp:posOffset>
            </wp:positionV>
            <wp:extent cx="2819400" cy="2400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19400" cy="2400300"/>
                    </a:xfrm>
                    <a:prstGeom prst="rect">
                      <a:avLst/>
                    </a:prstGeom>
                  </pic:spPr>
                </pic:pic>
              </a:graphicData>
            </a:graphic>
            <wp14:sizeRelH relativeFrom="page">
              <wp14:pctWidth>0</wp14:pctWidth>
            </wp14:sizeRelH>
            <wp14:sizeRelV relativeFrom="page">
              <wp14:pctHeight>0</wp14:pctHeight>
            </wp14:sizeRelV>
          </wp:anchor>
        </w:drawing>
      </w:r>
    </w:p>
    <w:p w14:paraId="49FEF6F9" w14:textId="0754B079" w:rsidR="0011352E" w:rsidRDefault="0011352E" w:rsidP="0011352E">
      <w:pPr>
        <w:pStyle w:val="Nidungvnbn"/>
        <w:numPr>
          <w:ilvl w:val="0"/>
          <w:numId w:val="25"/>
        </w:numPr>
      </w:pPr>
      <w:r>
        <w:t>QuanLyBanXe.D</w:t>
      </w:r>
      <w:r w:rsidR="005F1EEF">
        <w:t>TO</w:t>
      </w:r>
      <w:r>
        <w:t>:</w:t>
      </w:r>
      <w:r w:rsidR="005F1EEF">
        <w:t xml:space="preserve"> Tương ứng với lớp Data Transfer Object trong mô hình 3 lớp, chứa các thuộc tính cần thiết của đối tượng, được truy xuất trực tiếp qua các lớp ở tầng trên.</w:t>
      </w:r>
    </w:p>
    <w:p w14:paraId="0022949D" w14:textId="298DE872" w:rsidR="00486B80" w:rsidRDefault="00486B80" w:rsidP="00486B80">
      <w:pPr>
        <w:pStyle w:val="Nidungvnbn"/>
      </w:pPr>
    </w:p>
    <w:p w14:paraId="38ADADDD" w14:textId="77777777" w:rsidR="008A7498" w:rsidRDefault="008A7498" w:rsidP="003835E6"/>
    <w:p w14:paraId="22F22F46" w14:textId="66CF8BC1" w:rsidR="008A7498" w:rsidRDefault="00BD6210" w:rsidP="003835E6">
      <w:pPr>
        <w:pStyle w:val="Nidungvnbn"/>
      </w:pPr>
      <w:r>
        <w:rPr>
          <w:noProof/>
        </w:rPr>
        <w:lastRenderedPageBreak/>
        <w:drawing>
          <wp:anchor distT="0" distB="0" distL="114300" distR="114300" simplePos="0" relativeHeight="251729920" behindDoc="0" locked="0" layoutInCell="1" allowOverlap="1" wp14:anchorId="30CBDA3F" wp14:editId="6BB7687C">
            <wp:simplePos x="0" y="0"/>
            <wp:positionH relativeFrom="margin">
              <wp:posOffset>1266825</wp:posOffset>
            </wp:positionH>
            <wp:positionV relativeFrom="paragraph">
              <wp:posOffset>0</wp:posOffset>
            </wp:positionV>
            <wp:extent cx="2809875" cy="23526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09875" cy="2352675"/>
                    </a:xfrm>
                    <a:prstGeom prst="rect">
                      <a:avLst/>
                    </a:prstGeom>
                  </pic:spPr>
                </pic:pic>
              </a:graphicData>
            </a:graphic>
            <wp14:sizeRelH relativeFrom="page">
              <wp14:pctWidth>0</wp14:pctWidth>
            </wp14:sizeRelH>
            <wp14:sizeRelV relativeFrom="page">
              <wp14:pctHeight>0</wp14:pctHeight>
            </wp14:sizeRelV>
          </wp:anchor>
        </w:drawing>
      </w:r>
    </w:p>
    <w:p w14:paraId="4F0DF0AE" w14:textId="77777777" w:rsidR="008A7498" w:rsidRDefault="008A7498" w:rsidP="005A2BE3">
      <w:pPr>
        <w:pStyle w:val="Tiumccp1"/>
      </w:pPr>
    </w:p>
    <w:p w14:paraId="41B6D88F" w14:textId="77777777" w:rsidR="008A7498" w:rsidRDefault="008A7498" w:rsidP="005A2BE3">
      <w:pPr>
        <w:pStyle w:val="Tiumccp1"/>
      </w:pPr>
    </w:p>
    <w:p w14:paraId="2C5D3904" w14:textId="77777777" w:rsidR="008A7498" w:rsidRDefault="008A7498" w:rsidP="005A2BE3">
      <w:pPr>
        <w:pStyle w:val="Tiumccp1"/>
      </w:pPr>
    </w:p>
    <w:p w14:paraId="3DC30538" w14:textId="77777777" w:rsidR="008A7498" w:rsidRDefault="008A7498" w:rsidP="005A2BE3">
      <w:pPr>
        <w:pStyle w:val="Tiumccp1"/>
      </w:pPr>
    </w:p>
    <w:p w14:paraId="487BD36B" w14:textId="77777777" w:rsidR="008A7498" w:rsidRDefault="008A7498" w:rsidP="005A2BE3">
      <w:pPr>
        <w:pStyle w:val="Tiumccp1"/>
      </w:pPr>
    </w:p>
    <w:p w14:paraId="1A460C2F" w14:textId="77777777" w:rsidR="008A7498" w:rsidRDefault="008A7498" w:rsidP="005A2BE3">
      <w:pPr>
        <w:pStyle w:val="Tiumccp1"/>
      </w:pPr>
    </w:p>
    <w:p w14:paraId="18344B0E" w14:textId="77777777" w:rsidR="008A7498" w:rsidRDefault="008A7498" w:rsidP="005A2BE3">
      <w:pPr>
        <w:pStyle w:val="Tiumccp1"/>
      </w:pPr>
    </w:p>
    <w:p w14:paraId="5E080B59" w14:textId="43316B51" w:rsidR="008A7498" w:rsidRDefault="00BD6210" w:rsidP="003835E6">
      <w:pPr>
        <w:pStyle w:val="Nidungvnbn"/>
      </w:pPr>
      <w:r>
        <w:rPr>
          <w:noProof/>
        </w:rPr>
        <mc:AlternateContent>
          <mc:Choice Requires="wps">
            <w:drawing>
              <wp:anchor distT="0" distB="0" distL="114300" distR="114300" simplePos="0" relativeHeight="251731968" behindDoc="0" locked="0" layoutInCell="1" allowOverlap="1" wp14:anchorId="4B12E54B" wp14:editId="71F30FBD">
                <wp:simplePos x="0" y="0"/>
                <wp:positionH relativeFrom="margin">
                  <wp:align>center</wp:align>
                </wp:positionH>
                <wp:positionV relativeFrom="paragraph">
                  <wp:posOffset>13335</wp:posOffset>
                </wp:positionV>
                <wp:extent cx="2809875" cy="635"/>
                <wp:effectExtent l="0" t="0" r="9525" b="6985"/>
                <wp:wrapSquare wrapText="bothSides"/>
                <wp:docPr id="11" name="Text Box 1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11BD1C3" w14:textId="4CE0912A" w:rsidR="00FD478B" w:rsidRPr="00B97028" w:rsidRDefault="00FD478B" w:rsidP="008A7498">
                            <w:pPr>
                              <w:pStyle w:val="Caption"/>
                              <w:rPr>
                                <w:b/>
                                <w:noProof/>
                                <w:sz w:val="28"/>
                                <w:szCs w:val="28"/>
                              </w:rPr>
                            </w:pPr>
                            <w:bookmarkStart w:id="48" w:name="_Toc469402986"/>
                            <w:r>
                              <w:t xml:space="preserve">Hình </w:t>
                            </w:r>
                            <w:r>
                              <w:fldChar w:fldCharType="begin"/>
                            </w:r>
                            <w:r>
                              <w:instrText xml:space="preserve"> SEQ Hình \* ARABIC </w:instrText>
                            </w:r>
                            <w:r>
                              <w:fldChar w:fldCharType="separate"/>
                            </w:r>
                            <w:r w:rsidR="000211AE">
                              <w:rPr>
                                <w:noProof/>
                              </w:rPr>
                              <w:t>6</w:t>
                            </w:r>
                            <w:r>
                              <w:rPr>
                                <w:noProof/>
                              </w:rPr>
                              <w:fldChar w:fldCharType="end"/>
                            </w:r>
                            <w:r>
                              <w:t xml:space="preserve"> – Tầng QuanLyBanXe.DTO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2E54B" id="Text Box 11" o:spid="_x0000_s1031" type="#_x0000_t202" style="position:absolute;left:0;text-align:left;margin-left:0;margin-top:1.05pt;width:221.25pt;height:.05pt;z-index:251731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" stroked="f">
                <v:textbox style="mso-fit-shape-to-text:t" inset="0,0,0,0">
                  <w:txbxContent>
                    <w:p w14:paraId="611BD1C3" w14:textId="4CE0912A" w:rsidR="00FD478B" w:rsidRPr="00B97028" w:rsidRDefault="00FD478B" w:rsidP="008A7498">
                      <w:pPr>
                        <w:pStyle w:val="Caption"/>
                        <w:rPr>
                          <w:b/>
                          <w:noProof/>
                          <w:sz w:val="28"/>
                          <w:szCs w:val="28"/>
                        </w:rPr>
                      </w:pPr>
                      <w:bookmarkStart w:id="49" w:name="_Toc469402986"/>
                      <w:r>
                        <w:t xml:space="preserve">Hình </w:t>
                      </w:r>
                      <w:r>
                        <w:fldChar w:fldCharType="begin"/>
                      </w:r>
                      <w:r>
                        <w:instrText xml:space="preserve"> SEQ Hình \* ARABIC </w:instrText>
                      </w:r>
                      <w:r>
                        <w:fldChar w:fldCharType="separate"/>
                      </w:r>
                      <w:r w:rsidR="000211AE">
                        <w:rPr>
                          <w:noProof/>
                        </w:rPr>
                        <w:t>6</w:t>
                      </w:r>
                      <w:r>
                        <w:rPr>
                          <w:noProof/>
                        </w:rPr>
                        <w:fldChar w:fldCharType="end"/>
                      </w:r>
                      <w:r>
                        <w:t xml:space="preserve"> – Tầng QuanLyBanXe.DTO</w:t>
                      </w:r>
                      <w:bookmarkEnd w:id="49"/>
                    </w:p>
                  </w:txbxContent>
                </v:textbox>
                <w10:wrap type="square" anchorx="margin"/>
              </v:shape>
            </w:pict>
          </mc:Fallback>
        </mc:AlternateContent>
      </w:r>
    </w:p>
    <w:p w14:paraId="284D266E" w14:textId="10EF0A58" w:rsidR="008A7498" w:rsidRDefault="00BD6210" w:rsidP="005A2BE3">
      <w:pPr>
        <w:pStyle w:val="Tiumccp1"/>
      </w:pPr>
      <w:bookmarkStart w:id="50" w:name="_Toc469403074"/>
      <w:r>
        <w:t>3.2 Giao diện</w:t>
      </w:r>
      <w:bookmarkEnd w:id="50"/>
    </w:p>
    <w:p w14:paraId="2F89CF29" w14:textId="033396E3" w:rsidR="00FD478B" w:rsidRDefault="00FD478B" w:rsidP="00FD478B">
      <w:pPr>
        <w:pStyle w:val="Nidungvnbn"/>
      </w:pPr>
      <w:r>
        <w:t>- Người dùng đăng nhập vào chương trình bằng tài khoản với tên và mật khẩu được cài đặt sẵn, mỗi tài khoản sẽ được gắn với 1 quyền hạn để sử dụng phần mềm, có 2 loại tài khoản: quản lý hoặc bán hàng.</w:t>
      </w:r>
    </w:p>
    <w:p w14:paraId="48EE1FD3" w14:textId="6D3036EA" w:rsidR="00FD478B" w:rsidRDefault="00FD478B" w:rsidP="00FD478B">
      <w:pPr>
        <w:pStyle w:val="Nidungvnbn"/>
      </w:pPr>
      <w:r>
        <w:rPr>
          <w:noProof/>
        </w:rPr>
        <w:drawing>
          <wp:anchor distT="0" distB="0" distL="114300" distR="114300" simplePos="0" relativeHeight="251732992" behindDoc="0" locked="0" layoutInCell="1" allowOverlap="1" wp14:anchorId="49146F0D" wp14:editId="7B1995EB">
            <wp:simplePos x="0" y="0"/>
            <wp:positionH relativeFrom="page">
              <wp:posOffset>2238375</wp:posOffset>
            </wp:positionH>
            <wp:positionV relativeFrom="paragraph">
              <wp:posOffset>8255</wp:posOffset>
            </wp:positionV>
            <wp:extent cx="3057525" cy="26765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57525" cy="2676525"/>
                    </a:xfrm>
                    <a:prstGeom prst="rect">
                      <a:avLst/>
                    </a:prstGeom>
                  </pic:spPr>
                </pic:pic>
              </a:graphicData>
            </a:graphic>
            <wp14:sizeRelH relativeFrom="page">
              <wp14:pctWidth>0</wp14:pctWidth>
            </wp14:sizeRelH>
            <wp14:sizeRelV relativeFrom="page">
              <wp14:pctHeight>0</wp14:pctHeight>
            </wp14:sizeRelV>
          </wp:anchor>
        </w:drawing>
      </w:r>
    </w:p>
    <w:p w14:paraId="1238D124" w14:textId="77777777" w:rsidR="00FD478B" w:rsidRDefault="00FD478B" w:rsidP="00FD478B">
      <w:pPr>
        <w:pStyle w:val="Nidungvnbn"/>
      </w:pPr>
    </w:p>
    <w:p w14:paraId="6B73C824" w14:textId="77777777" w:rsidR="00FD478B" w:rsidRDefault="00FD478B" w:rsidP="00FD478B">
      <w:pPr>
        <w:pStyle w:val="Nidungvnbn"/>
      </w:pPr>
    </w:p>
    <w:p w14:paraId="5D609EF8" w14:textId="77777777" w:rsidR="00FD478B" w:rsidRDefault="00FD478B" w:rsidP="00FD478B">
      <w:pPr>
        <w:pStyle w:val="Nidungvnbn"/>
      </w:pPr>
    </w:p>
    <w:p w14:paraId="21DC68F8" w14:textId="77777777" w:rsidR="00FD478B" w:rsidRDefault="00FD478B" w:rsidP="00FD478B">
      <w:pPr>
        <w:pStyle w:val="Nidungvnbn"/>
      </w:pPr>
    </w:p>
    <w:p w14:paraId="4638BEEF" w14:textId="77777777" w:rsidR="00FD478B" w:rsidRDefault="00FD478B" w:rsidP="00FD478B">
      <w:pPr>
        <w:pStyle w:val="Nidungvnbn"/>
      </w:pPr>
    </w:p>
    <w:p w14:paraId="3D3590CB" w14:textId="77777777" w:rsidR="00FD478B" w:rsidRDefault="00FD478B" w:rsidP="00FD478B">
      <w:pPr>
        <w:pStyle w:val="Nidungvnbn"/>
      </w:pPr>
    </w:p>
    <w:p w14:paraId="391593B2" w14:textId="77777777" w:rsidR="00FD478B" w:rsidRDefault="00FD478B" w:rsidP="00FD478B">
      <w:pPr>
        <w:pStyle w:val="Nidungvnbn"/>
      </w:pPr>
    </w:p>
    <w:p w14:paraId="38A0BD77" w14:textId="77777777" w:rsidR="00FD478B" w:rsidRDefault="00FD478B" w:rsidP="00FD478B">
      <w:pPr>
        <w:pStyle w:val="Nidungvnbn"/>
      </w:pPr>
    </w:p>
    <w:p w14:paraId="1F0B3826" w14:textId="48300220" w:rsidR="00FD478B" w:rsidRDefault="00FD478B" w:rsidP="00FD478B">
      <w:pPr>
        <w:pStyle w:val="Nidungvnbn"/>
      </w:pPr>
      <w:r>
        <w:rPr>
          <w:noProof/>
        </w:rPr>
        <mc:AlternateContent>
          <mc:Choice Requires="wps">
            <w:drawing>
              <wp:anchor distT="0" distB="0" distL="114300" distR="114300" simplePos="0" relativeHeight="251735040" behindDoc="0" locked="0" layoutInCell="1" allowOverlap="1" wp14:anchorId="5479FCD6" wp14:editId="6F1F6887">
                <wp:simplePos x="0" y="0"/>
                <wp:positionH relativeFrom="column">
                  <wp:posOffset>882650</wp:posOffset>
                </wp:positionH>
                <wp:positionV relativeFrom="paragraph">
                  <wp:posOffset>128905</wp:posOffset>
                </wp:positionV>
                <wp:extent cx="30575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15EB338" w14:textId="7F3DB0BD" w:rsidR="00FD478B" w:rsidRPr="00D61A96" w:rsidRDefault="00FD478B" w:rsidP="00BD6210">
                            <w:pPr>
                              <w:pStyle w:val="Caption"/>
                              <w:rPr>
                                <w:noProof/>
                              </w:rPr>
                            </w:pPr>
                            <w:bookmarkStart w:id="51" w:name="_Toc469402987"/>
                            <w:r>
                              <w:t xml:space="preserve">Hình </w:t>
                            </w:r>
                            <w:r>
                              <w:fldChar w:fldCharType="begin"/>
                            </w:r>
                            <w:r>
                              <w:instrText xml:space="preserve"> SEQ Hình \* ARABIC </w:instrText>
                            </w:r>
                            <w:r>
                              <w:fldChar w:fldCharType="separate"/>
                            </w:r>
                            <w:r w:rsidR="000211AE">
                              <w:rPr>
                                <w:noProof/>
                              </w:rPr>
                              <w:t>7</w:t>
                            </w:r>
                            <w:r>
                              <w:rPr>
                                <w:noProof/>
                              </w:rPr>
                              <w:fldChar w:fldCharType="end"/>
                            </w:r>
                            <w:r>
                              <w:t xml:space="preserve"> – Form Đăng nhập</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9FCD6" id="Text Box 13" o:spid="_x0000_s1032" type="#_x0000_t202" style="position:absolute;left:0;text-align:left;margin-left:69.5pt;margin-top:10.15pt;width:240.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kELwIAAGY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" stroked="f">
                <v:textbox style="mso-fit-shape-to-text:t" inset="0,0,0,0">
                  <w:txbxContent>
                    <w:p w14:paraId="415EB338" w14:textId="7F3DB0BD" w:rsidR="00FD478B" w:rsidRPr="00D61A96" w:rsidRDefault="00FD478B" w:rsidP="00BD6210">
                      <w:pPr>
                        <w:pStyle w:val="Caption"/>
                        <w:rPr>
                          <w:noProof/>
                        </w:rPr>
                      </w:pPr>
                      <w:bookmarkStart w:id="52" w:name="_Toc469402987"/>
                      <w:r>
                        <w:t xml:space="preserve">Hình </w:t>
                      </w:r>
                      <w:r>
                        <w:fldChar w:fldCharType="begin"/>
                      </w:r>
                      <w:r>
                        <w:instrText xml:space="preserve"> SEQ Hình \* ARABIC </w:instrText>
                      </w:r>
                      <w:r>
                        <w:fldChar w:fldCharType="separate"/>
                      </w:r>
                      <w:r w:rsidR="000211AE">
                        <w:rPr>
                          <w:noProof/>
                        </w:rPr>
                        <w:t>7</w:t>
                      </w:r>
                      <w:r>
                        <w:rPr>
                          <w:noProof/>
                        </w:rPr>
                        <w:fldChar w:fldCharType="end"/>
                      </w:r>
                      <w:r>
                        <w:t xml:space="preserve"> – Form Đăng nhập</w:t>
                      </w:r>
                      <w:bookmarkEnd w:id="52"/>
                    </w:p>
                  </w:txbxContent>
                </v:textbox>
                <w10:wrap type="square"/>
              </v:shape>
            </w:pict>
          </mc:Fallback>
        </mc:AlternateContent>
      </w:r>
    </w:p>
    <w:p w14:paraId="2A95BEF7" w14:textId="7C4B3714" w:rsidR="00FD478B" w:rsidRDefault="00FD478B" w:rsidP="00FD478B">
      <w:pPr>
        <w:pStyle w:val="Nidungvnbn"/>
      </w:pPr>
    </w:p>
    <w:p w14:paraId="53D0DBCF" w14:textId="1FBE9DAD" w:rsidR="00BD6210" w:rsidRDefault="00FD478B" w:rsidP="00FD478B">
      <w:pPr>
        <w:pStyle w:val="Nidungvnbn"/>
        <w:rPr>
          <w:b/>
          <w:sz w:val="28"/>
          <w:szCs w:val="28"/>
        </w:rPr>
      </w:pPr>
      <w:r>
        <w:t xml:space="preserve">- Sau khi đăng nhập thành công giao diện chính của chương trình sẽ hiện lên, bao gồm 2 thẻ chính: Chức năng và Hệ thống. Thẻ chức năng chứa các tính năng cần thiết </w:t>
      </w:r>
      <w:r>
        <w:lastRenderedPageBreak/>
        <w:t>mà ứng dụng cung cấp tới người dùng, tùy vào loại tài khoản mà 1 vài chức năng sẽ bị giới hạn, ví dụ như tài khoản Quản lý sẽ quản lý được nhân viên và tài khoản đăng nhập, nhưng không có tính năng Lập hóa đơn như trên tài khoản Bán hàng.</w:t>
      </w:r>
    </w:p>
    <w:p w14:paraId="14AD4009" w14:textId="77777777" w:rsidR="007306EE" w:rsidRDefault="00FD478B">
      <w:pPr>
        <w:spacing w:after="200" w:line="276" w:lineRule="auto"/>
      </w:pPr>
      <w:r>
        <w:rPr>
          <w:noProof/>
        </w:rPr>
        <mc:AlternateContent>
          <mc:Choice Requires="wps">
            <w:drawing>
              <wp:anchor distT="0" distB="0" distL="114300" distR="114300" simplePos="0" relativeHeight="251741184" behindDoc="0" locked="0" layoutInCell="1" allowOverlap="1" wp14:anchorId="792CF918" wp14:editId="391989F3">
                <wp:simplePos x="0" y="0"/>
                <wp:positionH relativeFrom="page">
                  <wp:align>center</wp:align>
                </wp:positionH>
                <wp:positionV relativeFrom="paragraph">
                  <wp:posOffset>4890135</wp:posOffset>
                </wp:positionV>
                <wp:extent cx="5791835" cy="635"/>
                <wp:effectExtent l="0" t="0" r="0" b="6985"/>
                <wp:wrapSquare wrapText="bothSides"/>
                <wp:docPr id="18" name="Text Box 18"/>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0E414B04" w14:textId="2CF38F25" w:rsidR="00FD478B" w:rsidRPr="00082D16" w:rsidRDefault="00FD478B" w:rsidP="00BD6210">
                            <w:pPr>
                              <w:pStyle w:val="Caption"/>
                              <w:rPr>
                                <w:noProof/>
                                <w:sz w:val="24"/>
                                <w:szCs w:val="24"/>
                              </w:rPr>
                            </w:pPr>
                            <w:bookmarkStart w:id="53" w:name="_Toc469402988"/>
                            <w:r>
                              <w:t xml:space="preserve">Hình </w:t>
                            </w:r>
                            <w:r>
                              <w:fldChar w:fldCharType="begin"/>
                            </w:r>
                            <w:r>
                              <w:instrText xml:space="preserve"> SEQ Hình \* ARABIC </w:instrText>
                            </w:r>
                            <w:r>
                              <w:fldChar w:fldCharType="separate"/>
                            </w:r>
                            <w:r w:rsidR="000211AE">
                              <w:rPr>
                                <w:noProof/>
                              </w:rPr>
                              <w:t>8</w:t>
                            </w:r>
                            <w:r>
                              <w:rPr>
                                <w:noProof/>
                              </w:rPr>
                              <w:fldChar w:fldCharType="end"/>
                            </w:r>
                            <w:r>
                              <w:t xml:space="preserve"> – </w:t>
                            </w:r>
                            <w:r w:rsidR="007306EE">
                              <w:t>Giao diện</w:t>
                            </w:r>
                            <w:r>
                              <w:t xml:space="preserve"> </w:t>
                            </w:r>
                            <w:r w:rsidR="007306EE">
                              <w:t>c</w:t>
                            </w:r>
                            <w:r>
                              <w:t>hính</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CF918" id="Text Box 18" o:spid="_x0000_s1033" type="#_x0000_t202" style="position:absolute;margin-left:0;margin-top:385.05pt;width:456.05pt;height:.05pt;z-index:2517411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" stroked="f">
                <v:textbox style="mso-fit-shape-to-text:t" inset="0,0,0,0">
                  <w:txbxContent>
                    <w:p w14:paraId="0E414B04" w14:textId="2CF38F25" w:rsidR="00FD478B" w:rsidRPr="00082D16" w:rsidRDefault="00FD478B" w:rsidP="00BD6210">
                      <w:pPr>
                        <w:pStyle w:val="Caption"/>
                        <w:rPr>
                          <w:noProof/>
                          <w:sz w:val="24"/>
                          <w:szCs w:val="24"/>
                        </w:rPr>
                      </w:pPr>
                      <w:bookmarkStart w:id="54" w:name="_Toc469402988"/>
                      <w:r>
                        <w:t xml:space="preserve">Hình </w:t>
                      </w:r>
                      <w:r>
                        <w:fldChar w:fldCharType="begin"/>
                      </w:r>
                      <w:r>
                        <w:instrText xml:space="preserve"> SEQ Hình \* ARABIC </w:instrText>
                      </w:r>
                      <w:r>
                        <w:fldChar w:fldCharType="separate"/>
                      </w:r>
                      <w:r w:rsidR="000211AE">
                        <w:rPr>
                          <w:noProof/>
                        </w:rPr>
                        <w:t>8</w:t>
                      </w:r>
                      <w:r>
                        <w:rPr>
                          <w:noProof/>
                        </w:rPr>
                        <w:fldChar w:fldCharType="end"/>
                      </w:r>
                      <w:r>
                        <w:t xml:space="preserve"> – </w:t>
                      </w:r>
                      <w:r w:rsidR="007306EE">
                        <w:t>Giao diện</w:t>
                      </w:r>
                      <w:r>
                        <w:t xml:space="preserve"> </w:t>
                      </w:r>
                      <w:r w:rsidR="007306EE">
                        <w:t>c</w:t>
                      </w:r>
                      <w:r>
                        <w:t>hính</w:t>
                      </w:r>
                      <w:bookmarkEnd w:id="54"/>
                    </w:p>
                  </w:txbxContent>
                </v:textbox>
                <w10:wrap type="square" anchorx="page"/>
              </v:shape>
            </w:pict>
          </mc:Fallback>
        </mc:AlternateContent>
      </w:r>
      <w:r>
        <w:rPr>
          <w:noProof/>
        </w:rPr>
        <w:drawing>
          <wp:anchor distT="0" distB="0" distL="114300" distR="114300" simplePos="0" relativeHeight="251736064" behindDoc="0" locked="0" layoutInCell="1" allowOverlap="1" wp14:anchorId="77DDCE7B" wp14:editId="0F63BDF4">
            <wp:simplePos x="0" y="0"/>
            <wp:positionH relativeFrom="margin">
              <wp:posOffset>-232410</wp:posOffset>
            </wp:positionH>
            <wp:positionV relativeFrom="paragraph">
              <wp:posOffset>212090</wp:posOffset>
            </wp:positionV>
            <wp:extent cx="6257290" cy="4505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421" b="1"/>
                    <a:stretch/>
                  </pic:blipFill>
                  <pic:spPr bwMode="auto">
                    <a:xfrm>
                      <a:off x="0" y="0"/>
                      <a:ext cx="6257290" cy="450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6210">
        <w:t xml:space="preserve"> </w:t>
      </w:r>
    </w:p>
    <w:p w14:paraId="6D0B1714" w14:textId="77777777" w:rsidR="007306EE" w:rsidRDefault="007306EE">
      <w:pPr>
        <w:spacing w:after="200" w:line="276" w:lineRule="auto"/>
      </w:pPr>
    </w:p>
    <w:p w14:paraId="45282FAB" w14:textId="348A7946" w:rsidR="00BD6210" w:rsidRDefault="007306EE" w:rsidP="007306EE">
      <w:pPr>
        <w:pStyle w:val="Nidungvnbn"/>
      </w:pPr>
      <w:r>
        <w:t xml:space="preserve">- Người dùng có thể quản lý khách hàng, nhà cung cấp, nhân viên, loại </w:t>
      </w:r>
      <w:r>
        <w:t>xe</w:t>
      </w:r>
      <w:r>
        <w:t xml:space="preserve">, </w:t>
      </w:r>
      <w:r>
        <w:t>danh sách xe</w:t>
      </w:r>
      <w:r>
        <w:t xml:space="preserve">, thuộc tính của </w:t>
      </w:r>
      <w:r>
        <w:t>xe</w:t>
      </w:r>
      <w:r>
        <w:t xml:space="preserve">. Mỗi tính năng đều hiển thị danh sách </w:t>
      </w:r>
      <w:r>
        <w:t xml:space="preserve">tướng ứng </w:t>
      </w:r>
      <w:r>
        <w:t xml:space="preserve">trong cơ sở dữ liệu, và người dùng có thể thêm mới, xóa, sửa dữ liệu tương ứng với chức năng cần quản lý. Mỗi chức năng được chọn từ menu Ribbon, được thiết kế bắt mắt và mở theo </w:t>
      </w:r>
      <w:r>
        <w:lastRenderedPageBreak/>
        <w:t>từng tab, giúp người dùng có thể quản lý nhiều chức năng cùng lúc, hết sức tiện lợi và khoa học.</w:t>
      </w:r>
    </w:p>
    <w:p w14:paraId="3F5B30C5" w14:textId="55893EC3" w:rsidR="007306EE" w:rsidRDefault="007306EE" w:rsidP="007306EE">
      <w:pPr>
        <w:pStyle w:val="Nidungvnbn"/>
        <w:rPr>
          <w:noProof/>
        </w:rPr>
      </w:pPr>
      <w:r>
        <w:t>- Thẻ nhà cung cấp cho phép người dùng quản lý danh sách các nhà cung cấp; cho phép thêm, xóa, sửa nhà cung cấp trong cơ sở dữ liệu.</w:t>
      </w:r>
    </w:p>
    <w:p w14:paraId="1909F2EB" w14:textId="1FB4F520" w:rsidR="00BD6210" w:rsidRDefault="00FD478B">
      <w:pPr>
        <w:spacing w:after="200" w:line="276" w:lineRule="auto"/>
        <w:rPr>
          <w:noProof/>
        </w:rPr>
      </w:pPr>
      <w:r>
        <w:rPr>
          <w:noProof/>
        </w:rPr>
        <mc:AlternateContent>
          <mc:Choice Requires="wps">
            <w:drawing>
              <wp:anchor distT="0" distB="0" distL="114300" distR="114300" simplePos="0" relativeHeight="251738112" behindDoc="0" locked="0" layoutInCell="1" allowOverlap="1" wp14:anchorId="2273F580" wp14:editId="58996AFE">
                <wp:simplePos x="0" y="0"/>
                <wp:positionH relativeFrom="page">
                  <wp:posOffset>609600</wp:posOffset>
                </wp:positionH>
                <wp:positionV relativeFrom="paragraph">
                  <wp:posOffset>2459990</wp:posOffset>
                </wp:positionV>
                <wp:extent cx="6344285" cy="635"/>
                <wp:effectExtent l="0" t="0" r="0" b="6985"/>
                <wp:wrapSquare wrapText="bothSides"/>
                <wp:docPr id="16" name="Text Box 16"/>
                <wp:cNvGraphicFramePr/>
                <a:graphic xmlns:a="http://schemas.openxmlformats.org/drawingml/2006/main">
                  <a:graphicData uri="http://schemas.microsoft.com/office/word/2010/wordprocessingShape">
                    <wps:wsp>
                      <wps:cNvSpPr txBox="1"/>
                      <wps:spPr>
                        <a:xfrm>
                          <a:off x="0" y="0"/>
                          <a:ext cx="6344285" cy="635"/>
                        </a:xfrm>
                        <a:prstGeom prst="rect">
                          <a:avLst/>
                        </a:prstGeom>
                        <a:solidFill>
                          <a:prstClr val="white"/>
                        </a:solidFill>
                        <a:ln>
                          <a:noFill/>
                        </a:ln>
                      </wps:spPr>
                      <wps:txbx>
                        <w:txbxContent>
                          <w:p w14:paraId="34C0F594" w14:textId="540DB84A" w:rsidR="00FD478B" w:rsidRPr="00821E90" w:rsidRDefault="00FD478B" w:rsidP="00BD6210">
                            <w:pPr>
                              <w:pStyle w:val="Caption"/>
                              <w:rPr>
                                <w:noProof/>
                                <w:sz w:val="24"/>
                                <w:szCs w:val="24"/>
                              </w:rPr>
                            </w:pPr>
                            <w:bookmarkStart w:id="55" w:name="_Toc469402989"/>
                            <w:r>
                              <w:t xml:space="preserve">Hình </w:t>
                            </w:r>
                            <w:r>
                              <w:fldChar w:fldCharType="begin"/>
                            </w:r>
                            <w:r>
                              <w:instrText xml:space="preserve"> SEQ Hình \* ARABIC </w:instrText>
                            </w:r>
                            <w:r>
                              <w:fldChar w:fldCharType="separate"/>
                            </w:r>
                            <w:r w:rsidR="000211AE">
                              <w:rPr>
                                <w:noProof/>
                              </w:rPr>
                              <w:t>9</w:t>
                            </w:r>
                            <w:r>
                              <w:rPr>
                                <w:noProof/>
                              </w:rPr>
                              <w:fldChar w:fldCharType="end"/>
                            </w:r>
                            <w:r>
                              <w:t xml:space="preserve"> – </w:t>
                            </w:r>
                            <w:r w:rsidR="007306EE">
                              <w:t>Thẻ</w:t>
                            </w:r>
                            <w:r>
                              <w:t xml:space="preserve"> Nhà cung cấp</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3F580" id="Text Box 16" o:spid="_x0000_s1034" type="#_x0000_t202" style="position:absolute;margin-left:48pt;margin-top:193.7pt;width:499.55pt;height:.05pt;z-index:2517381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z/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" stroked="f">
                <v:textbox style="mso-fit-shape-to-text:t" inset="0,0,0,0">
                  <w:txbxContent>
                    <w:p w14:paraId="34C0F594" w14:textId="540DB84A" w:rsidR="00FD478B" w:rsidRPr="00821E90" w:rsidRDefault="00FD478B" w:rsidP="00BD6210">
                      <w:pPr>
                        <w:pStyle w:val="Caption"/>
                        <w:rPr>
                          <w:noProof/>
                          <w:sz w:val="24"/>
                          <w:szCs w:val="24"/>
                        </w:rPr>
                      </w:pPr>
                      <w:bookmarkStart w:id="56" w:name="_Toc469402989"/>
                      <w:r>
                        <w:t xml:space="preserve">Hình </w:t>
                      </w:r>
                      <w:r>
                        <w:fldChar w:fldCharType="begin"/>
                      </w:r>
                      <w:r>
                        <w:instrText xml:space="preserve"> SEQ Hình \* ARABIC </w:instrText>
                      </w:r>
                      <w:r>
                        <w:fldChar w:fldCharType="separate"/>
                      </w:r>
                      <w:r w:rsidR="000211AE">
                        <w:rPr>
                          <w:noProof/>
                        </w:rPr>
                        <w:t>9</w:t>
                      </w:r>
                      <w:r>
                        <w:rPr>
                          <w:noProof/>
                        </w:rPr>
                        <w:fldChar w:fldCharType="end"/>
                      </w:r>
                      <w:r>
                        <w:t xml:space="preserve"> – </w:t>
                      </w:r>
                      <w:r w:rsidR="007306EE">
                        <w:t>Thẻ</w:t>
                      </w:r>
                      <w:r>
                        <w:t xml:space="preserve"> Nhà cung cấp</w:t>
                      </w:r>
                      <w:bookmarkEnd w:id="56"/>
                    </w:p>
                  </w:txbxContent>
                </v:textbox>
                <w10:wrap type="square" anchorx="page"/>
              </v:shape>
            </w:pict>
          </mc:Fallback>
        </mc:AlternateContent>
      </w:r>
      <w:r>
        <w:rPr>
          <w:noProof/>
        </w:rPr>
        <w:drawing>
          <wp:anchor distT="0" distB="0" distL="114300" distR="114300" simplePos="0" relativeHeight="251739136" behindDoc="0" locked="0" layoutInCell="1" allowOverlap="1" wp14:anchorId="5793AA2A" wp14:editId="1A8B4995">
            <wp:simplePos x="0" y="0"/>
            <wp:positionH relativeFrom="page">
              <wp:align>center</wp:align>
            </wp:positionH>
            <wp:positionV relativeFrom="paragraph">
              <wp:posOffset>0</wp:posOffset>
            </wp:positionV>
            <wp:extent cx="5791835" cy="2362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t="797" b="33362"/>
                    <a:stretch/>
                  </pic:blipFill>
                  <pic:spPr bwMode="auto">
                    <a:xfrm>
                      <a:off x="0" y="0"/>
                      <a:ext cx="579183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E6C45" w14:textId="05525818" w:rsidR="007306EE" w:rsidRDefault="007306EE" w:rsidP="007306EE">
      <w:pPr>
        <w:pStyle w:val="Nidungvnbn"/>
        <w:rPr>
          <w:noProof/>
        </w:rPr>
      </w:pPr>
      <w:r>
        <w:rPr>
          <w:noProof/>
        </w:rPr>
        <mc:AlternateContent>
          <mc:Choice Requires="wps">
            <w:drawing>
              <wp:anchor distT="0" distB="0" distL="114300" distR="114300" simplePos="0" relativeHeight="251744256" behindDoc="0" locked="0" layoutInCell="1" allowOverlap="1" wp14:anchorId="0EFBA315" wp14:editId="7264E660">
                <wp:simplePos x="0" y="0"/>
                <wp:positionH relativeFrom="page">
                  <wp:align>center</wp:align>
                </wp:positionH>
                <wp:positionV relativeFrom="paragraph">
                  <wp:posOffset>2741295</wp:posOffset>
                </wp:positionV>
                <wp:extent cx="5791835" cy="63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53EECE67" w14:textId="4FC3DFCD" w:rsidR="00FD478B" w:rsidRPr="001567D8" w:rsidRDefault="00FD478B" w:rsidP="00EF235A">
                            <w:pPr>
                              <w:pStyle w:val="Caption"/>
                              <w:rPr>
                                <w:noProof/>
                                <w:sz w:val="24"/>
                                <w:szCs w:val="24"/>
                              </w:rPr>
                            </w:pPr>
                            <w:bookmarkStart w:id="57" w:name="_Toc469402990"/>
                            <w:r>
                              <w:t xml:space="preserve">Hình </w:t>
                            </w:r>
                            <w:r>
                              <w:fldChar w:fldCharType="begin"/>
                            </w:r>
                            <w:r>
                              <w:instrText xml:space="preserve"> SEQ Hình \* ARABIC </w:instrText>
                            </w:r>
                            <w:r>
                              <w:fldChar w:fldCharType="separate"/>
                            </w:r>
                            <w:r w:rsidR="000211AE">
                              <w:rPr>
                                <w:noProof/>
                              </w:rPr>
                              <w:t>10</w:t>
                            </w:r>
                            <w:r>
                              <w:rPr>
                                <w:noProof/>
                              </w:rPr>
                              <w:fldChar w:fldCharType="end"/>
                            </w:r>
                            <w:r>
                              <w:t xml:space="preserve"> – </w:t>
                            </w:r>
                            <w:r w:rsidR="007306EE">
                              <w:t>Thẻ</w:t>
                            </w:r>
                            <w:r>
                              <w:t xml:space="preserve"> Khách hàng</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BA315" id="Text Box 20" o:spid="_x0000_s1035" type="#_x0000_t202" style="position:absolute;left:0;text-align:left;margin-left:0;margin-top:215.85pt;width:456.05pt;height:.05pt;z-index:2517442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" stroked="f">
                <v:textbox style="mso-fit-shape-to-text:t" inset="0,0,0,0">
                  <w:txbxContent>
                    <w:p w14:paraId="53EECE67" w14:textId="4FC3DFCD" w:rsidR="00FD478B" w:rsidRPr="001567D8" w:rsidRDefault="00FD478B" w:rsidP="00EF235A">
                      <w:pPr>
                        <w:pStyle w:val="Caption"/>
                        <w:rPr>
                          <w:noProof/>
                          <w:sz w:val="24"/>
                          <w:szCs w:val="24"/>
                        </w:rPr>
                      </w:pPr>
                      <w:bookmarkStart w:id="58" w:name="_Toc469402990"/>
                      <w:r>
                        <w:t xml:space="preserve">Hình </w:t>
                      </w:r>
                      <w:r>
                        <w:fldChar w:fldCharType="begin"/>
                      </w:r>
                      <w:r>
                        <w:instrText xml:space="preserve"> SEQ Hình \* ARABIC </w:instrText>
                      </w:r>
                      <w:r>
                        <w:fldChar w:fldCharType="separate"/>
                      </w:r>
                      <w:r w:rsidR="000211AE">
                        <w:rPr>
                          <w:noProof/>
                        </w:rPr>
                        <w:t>10</w:t>
                      </w:r>
                      <w:r>
                        <w:rPr>
                          <w:noProof/>
                        </w:rPr>
                        <w:fldChar w:fldCharType="end"/>
                      </w:r>
                      <w:r>
                        <w:t xml:space="preserve"> – </w:t>
                      </w:r>
                      <w:r w:rsidR="007306EE">
                        <w:t>Thẻ</w:t>
                      </w:r>
                      <w:r>
                        <w:t xml:space="preserve"> Khách hàng</w:t>
                      </w:r>
                      <w:bookmarkEnd w:id="58"/>
                    </w:p>
                  </w:txbxContent>
                </v:textbox>
                <w10:wrap type="square" anchorx="page"/>
              </v:shape>
            </w:pict>
          </mc:Fallback>
        </mc:AlternateContent>
      </w:r>
      <w:r>
        <w:rPr>
          <w:noProof/>
        </w:rPr>
        <w:drawing>
          <wp:anchor distT="0" distB="0" distL="114300" distR="114300" simplePos="0" relativeHeight="251742208" behindDoc="0" locked="0" layoutInCell="1" allowOverlap="1" wp14:anchorId="5D57A465" wp14:editId="72C2B8C8">
            <wp:simplePos x="0" y="0"/>
            <wp:positionH relativeFrom="column">
              <wp:posOffset>-136525</wp:posOffset>
            </wp:positionH>
            <wp:positionV relativeFrom="paragraph">
              <wp:posOffset>724535</wp:posOffset>
            </wp:positionV>
            <wp:extent cx="5791835" cy="18237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91835" cy="1823720"/>
                    </a:xfrm>
                    <a:prstGeom prst="rect">
                      <a:avLst/>
                    </a:prstGeom>
                  </pic:spPr>
                </pic:pic>
              </a:graphicData>
            </a:graphic>
            <wp14:sizeRelH relativeFrom="page">
              <wp14:pctWidth>0</wp14:pctWidth>
            </wp14:sizeRelH>
            <wp14:sizeRelV relativeFrom="page">
              <wp14:pctHeight>0</wp14:pctHeight>
            </wp14:sizeRelV>
          </wp:anchor>
        </w:drawing>
      </w:r>
      <w:r>
        <w:t xml:space="preserve">- </w:t>
      </w:r>
      <w:r>
        <w:t>Thẻ</w:t>
      </w:r>
      <w:r>
        <w:t xml:space="preserve"> </w:t>
      </w:r>
      <w:r>
        <w:t>khách hàng</w:t>
      </w:r>
      <w:r>
        <w:t xml:space="preserve"> cho phép người dùng quản lý danh sách </w:t>
      </w:r>
      <w:r>
        <w:t>khách hàng đã từng mua xe máy ở cửa hàng;</w:t>
      </w:r>
      <w:r>
        <w:t xml:space="preserve"> </w:t>
      </w:r>
      <w:r>
        <w:t xml:space="preserve">cho phép </w:t>
      </w:r>
      <w:r>
        <w:t xml:space="preserve">thêm, xóa, sửa </w:t>
      </w:r>
      <w:r>
        <w:t>khách hàng</w:t>
      </w:r>
      <w:r>
        <w:t xml:space="preserve"> trong cơ sở dữ liệu.</w:t>
      </w:r>
    </w:p>
    <w:p w14:paraId="471285E5" w14:textId="113206F7" w:rsidR="00BD6210" w:rsidRDefault="00BD6210">
      <w:pPr>
        <w:spacing w:after="200" w:line="276" w:lineRule="auto"/>
        <w:rPr>
          <w:b/>
          <w:sz w:val="28"/>
          <w:szCs w:val="28"/>
        </w:rPr>
      </w:pPr>
    </w:p>
    <w:p w14:paraId="04AC6024" w14:textId="0850C265" w:rsidR="007306EE" w:rsidRDefault="00FD478B" w:rsidP="007306EE">
      <w:pPr>
        <w:pStyle w:val="Nidungvnbn"/>
        <w:rPr>
          <w:noProof/>
        </w:rPr>
      </w:pPr>
      <w:r>
        <w:rPr>
          <w:b/>
          <w:sz w:val="28"/>
          <w:szCs w:val="28"/>
        </w:rPr>
        <w:br w:type="page"/>
      </w:r>
      <w:r w:rsidR="007306EE">
        <w:lastRenderedPageBreak/>
        <w:t xml:space="preserve">- </w:t>
      </w:r>
      <w:r w:rsidR="007306EE">
        <w:t>Thẻ</w:t>
      </w:r>
      <w:r w:rsidR="007306EE">
        <w:t xml:space="preserve"> </w:t>
      </w:r>
      <w:r w:rsidR="007306EE">
        <w:t>danh sách loại xe</w:t>
      </w:r>
      <w:r w:rsidR="007306EE">
        <w:t xml:space="preserve"> cho phép người dùng quản lý danh sách các </w:t>
      </w:r>
      <w:r w:rsidR="007306EE">
        <w:t>loại xe hiện có ở cửa hàng</w:t>
      </w:r>
      <w:r w:rsidR="007306EE">
        <w:t xml:space="preserve">; cho phép thêm, xóa, sửa </w:t>
      </w:r>
      <w:r w:rsidR="007306EE">
        <w:t>loại xe</w:t>
      </w:r>
      <w:r w:rsidR="007306EE">
        <w:t xml:space="preserve"> trong cơ sở dữ liệu.</w:t>
      </w:r>
    </w:p>
    <w:p w14:paraId="048102B0" w14:textId="239B063D" w:rsidR="00FD478B" w:rsidRDefault="00FD478B">
      <w:pPr>
        <w:spacing w:after="200" w:line="276" w:lineRule="auto"/>
        <w:rPr>
          <w:b/>
          <w:sz w:val="28"/>
          <w:szCs w:val="28"/>
        </w:rPr>
      </w:pPr>
    </w:p>
    <w:p w14:paraId="2453E22D" w14:textId="77777777" w:rsidR="007306EE" w:rsidRDefault="00FD478B" w:rsidP="007306EE">
      <w:pPr>
        <w:pStyle w:val="Nidungvnbn"/>
        <w:tabs>
          <w:tab w:val="left" w:pos="4260"/>
        </w:tabs>
        <w:rPr>
          <w:b/>
          <w:sz w:val="28"/>
          <w:szCs w:val="28"/>
        </w:rPr>
      </w:pPr>
      <w:r>
        <w:rPr>
          <w:noProof/>
        </w:rPr>
        <mc:AlternateContent>
          <mc:Choice Requires="wps">
            <w:drawing>
              <wp:anchor distT="0" distB="0" distL="114300" distR="114300" simplePos="0" relativeHeight="251747328" behindDoc="0" locked="0" layoutInCell="1" allowOverlap="1" wp14:anchorId="28CDEF1C" wp14:editId="563B909D">
                <wp:simplePos x="0" y="0"/>
                <wp:positionH relativeFrom="page">
                  <wp:align>center</wp:align>
                </wp:positionH>
                <wp:positionV relativeFrom="paragraph">
                  <wp:posOffset>1891665</wp:posOffset>
                </wp:positionV>
                <wp:extent cx="5791835" cy="635"/>
                <wp:effectExtent l="0" t="0" r="0" b="6985"/>
                <wp:wrapSquare wrapText="bothSides"/>
                <wp:docPr id="24" name="Text Box 24"/>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474E6226" w14:textId="12E9656E" w:rsidR="00FD478B" w:rsidRPr="00907009" w:rsidRDefault="00FD478B" w:rsidP="00400500">
                            <w:pPr>
                              <w:pStyle w:val="Caption"/>
                              <w:rPr>
                                <w:noProof/>
                                <w:sz w:val="24"/>
                                <w:szCs w:val="24"/>
                              </w:rPr>
                            </w:pPr>
                            <w:bookmarkStart w:id="59" w:name="_Toc469402991"/>
                            <w:r>
                              <w:t xml:space="preserve">Hình </w:t>
                            </w:r>
                            <w:r>
                              <w:fldChar w:fldCharType="begin"/>
                            </w:r>
                            <w:r>
                              <w:instrText xml:space="preserve"> SEQ Hình \* ARABIC </w:instrText>
                            </w:r>
                            <w:r>
                              <w:fldChar w:fldCharType="separate"/>
                            </w:r>
                            <w:r w:rsidR="000211AE">
                              <w:rPr>
                                <w:noProof/>
                              </w:rPr>
                              <w:t>11</w:t>
                            </w:r>
                            <w:r>
                              <w:rPr>
                                <w:noProof/>
                              </w:rPr>
                              <w:fldChar w:fldCharType="end"/>
                            </w:r>
                            <w:r>
                              <w:t xml:space="preserve"> – </w:t>
                            </w:r>
                            <w:r w:rsidR="007306EE">
                              <w:t>Thẻ</w:t>
                            </w:r>
                            <w:r>
                              <w:t xml:space="preserve"> Loại xe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DEF1C" id="Text Box 24" o:spid="_x0000_s1036" type="#_x0000_t202" style="position:absolute;left:0;text-align:left;margin-left:0;margin-top:148.95pt;width:456.05pt;height:.05pt;z-index:2517473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" stroked="f">
                <v:textbox style="mso-fit-shape-to-text:t" inset="0,0,0,0">
                  <w:txbxContent>
                    <w:p w14:paraId="474E6226" w14:textId="12E9656E" w:rsidR="00FD478B" w:rsidRPr="00907009" w:rsidRDefault="00FD478B" w:rsidP="00400500">
                      <w:pPr>
                        <w:pStyle w:val="Caption"/>
                        <w:rPr>
                          <w:noProof/>
                          <w:sz w:val="24"/>
                          <w:szCs w:val="24"/>
                        </w:rPr>
                      </w:pPr>
                      <w:bookmarkStart w:id="60" w:name="_Toc469402991"/>
                      <w:r>
                        <w:t xml:space="preserve">Hình </w:t>
                      </w:r>
                      <w:r>
                        <w:fldChar w:fldCharType="begin"/>
                      </w:r>
                      <w:r>
                        <w:instrText xml:space="preserve"> SEQ Hình \* ARABIC </w:instrText>
                      </w:r>
                      <w:r>
                        <w:fldChar w:fldCharType="separate"/>
                      </w:r>
                      <w:r w:rsidR="000211AE">
                        <w:rPr>
                          <w:noProof/>
                        </w:rPr>
                        <w:t>11</w:t>
                      </w:r>
                      <w:r>
                        <w:rPr>
                          <w:noProof/>
                        </w:rPr>
                        <w:fldChar w:fldCharType="end"/>
                      </w:r>
                      <w:r>
                        <w:t xml:space="preserve"> – </w:t>
                      </w:r>
                      <w:r w:rsidR="007306EE">
                        <w:t>Thẻ</w:t>
                      </w:r>
                      <w:r>
                        <w:t xml:space="preserve"> Loại xe</w:t>
                      </w:r>
                      <w:bookmarkEnd w:id="60"/>
                    </w:p>
                  </w:txbxContent>
                </v:textbox>
                <w10:wrap type="square" anchorx="page"/>
              </v:shape>
            </w:pict>
          </mc:Fallback>
        </mc:AlternateContent>
      </w:r>
      <w:r>
        <w:rPr>
          <w:noProof/>
        </w:rPr>
        <w:drawing>
          <wp:anchor distT="0" distB="0" distL="114300" distR="114300" simplePos="0" relativeHeight="251745280" behindDoc="0" locked="0" layoutInCell="1" allowOverlap="1" wp14:anchorId="2EC22A10" wp14:editId="33245B36">
            <wp:simplePos x="0" y="0"/>
            <wp:positionH relativeFrom="margin">
              <wp:posOffset>-123825</wp:posOffset>
            </wp:positionH>
            <wp:positionV relativeFrom="paragraph">
              <wp:posOffset>0</wp:posOffset>
            </wp:positionV>
            <wp:extent cx="5791835" cy="17614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91835" cy="1761490"/>
                    </a:xfrm>
                    <a:prstGeom prst="rect">
                      <a:avLst/>
                    </a:prstGeom>
                  </pic:spPr>
                </pic:pic>
              </a:graphicData>
            </a:graphic>
            <wp14:sizeRelH relativeFrom="page">
              <wp14:pctWidth>0</wp14:pctWidth>
            </wp14:sizeRelH>
            <wp14:sizeRelV relativeFrom="page">
              <wp14:pctHeight>0</wp14:pctHeight>
            </wp14:sizeRelV>
          </wp:anchor>
        </w:drawing>
      </w:r>
    </w:p>
    <w:p w14:paraId="07482333" w14:textId="503C9F18" w:rsidR="007306EE" w:rsidRDefault="007306EE" w:rsidP="007306EE">
      <w:pPr>
        <w:pStyle w:val="Nidungvnbn"/>
        <w:tabs>
          <w:tab w:val="left" w:pos="4260"/>
        </w:tabs>
        <w:rPr>
          <w:noProof/>
        </w:rPr>
      </w:pPr>
      <w:r>
        <w:rPr>
          <w:noProof/>
        </w:rPr>
        <mc:AlternateContent>
          <mc:Choice Requires="wps">
            <w:drawing>
              <wp:anchor distT="0" distB="0" distL="114300" distR="114300" simplePos="0" relativeHeight="251750400" behindDoc="0" locked="0" layoutInCell="1" allowOverlap="1" wp14:anchorId="05046FAF" wp14:editId="2CE185CD">
                <wp:simplePos x="0" y="0"/>
                <wp:positionH relativeFrom="page">
                  <wp:posOffset>1352550</wp:posOffset>
                </wp:positionH>
                <wp:positionV relativeFrom="paragraph">
                  <wp:posOffset>3747135</wp:posOffset>
                </wp:positionV>
                <wp:extent cx="5791835" cy="635"/>
                <wp:effectExtent l="0" t="0" r="0" b="6985"/>
                <wp:wrapSquare wrapText="bothSides"/>
                <wp:docPr id="26" name="Text Box 26"/>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1CC0D415" w14:textId="6F1BDCF9" w:rsidR="00FD478B" w:rsidRPr="00C93BDA" w:rsidRDefault="00FD478B" w:rsidP="00400500">
                            <w:pPr>
                              <w:pStyle w:val="Caption"/>
                              <w:rPr>
                                <w:noProof/>
                                <w:sz w:val="24"/>
                                <w:szCs w:val="24"/>
                              </w:rPr>
                            </w:pPr>
                            <w:bookmarkStart w:id="61" w:name="_Toc469402992"/>
                            <w:r>
                              <w:t xml:space="preserve">Hình </w:t>
                            </w:r>
                            <w:r>
                              <w:fldChar w:fldCharType="begin"/>
                            </w:r>
                            <w:r>
                              <w:instrText xml:space="preserve"> SEQ Hình \* ARABIC </w:instrText>
                            </w:r>
                            <w:r>
                              <w:fldChar w:fldCharType="separate"/>
                            </w:r>
                            <w:r w:rsidR="000211AE">
                              <w:rPr>
                                <w:noProof/>
                              </w:rPr>
                              <w:t>12</w:t>
                            </w:r>
                            <w:r>
                              <w:rPr>
                                <w:noProof/>
                              </w:rPr>
                              <w:fldChar w:fldCharType="end"/>
                            </w:r>
                            <w:r>
                              <w:t xml:space="preserve"> – </w:t>
                            </w:r>
                            <w:r w:rsidR="007306EE">
                              <w:t>Thẻ</w:t>
                            </w:r>
                            <w:r>
                              <w:t xml:space="preserve"> Danh sách xe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46FAF" id="Text Box 26" o:spid="_x0000_s1037" type="#_x0000_t202" style="position:absolute;left:0;text-align:left;margin-left:106.5pt;margin-top:295.05pt;width:456.05pt;height:.05pt;z-index:2517504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DJLw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" stroked="f">
                <v:textbox style="mso-fit-shape-to-text:t" inset="0,0,0,0">
                  <w:txbxContent>
                    <w:p w14:paraId="1CC0D415" w14:textId="6F1BDCF9" w:rsidR="00FD478B" w:rsidRPr="00C93BDA" w:rsidRDefault="00FD478B" w:rsidP="00400500">
                      <w:pPr>
                        <w:pStyle w:val="Caption"/>
                        <w:rPr>
                          <w:noProof/>
                          <w:sz w:val="24"/>
                          <w:szCs w:val="24"/>
                        </w:rPr>
                      </w:pPr>
                      <w:bookmarkStart w:id="62" w:name="_Toc469402992"/>
                      <w:r>
                        <w:t xml:space="preserve">Hình </w:t>
                      </w:r>
                      <w:r>
                        <w:fldChar w:fldCharType="begin"/>
                      </w:r>
                      <w:r>
                        <w:instrText xml:space="preserve"> SEQ Hình \* ARABIC </w:instrText>
                      </w:r>
                      <w:r>
                        <w:fldChar w:fldCharType="separate"/>
                      </w:r>
                      <w:r w:rsidR="000211AE">
                        <w:rPr>
                          <w:noProof/>
                        </w:rPr>
                        <w:t>12</w:t>
                      </w:r>
                      <w:r>
                        <w:rPr>
                          <w:noProof/>
                        </w:rPr>
                        <w:fldChar w:fldCharType="end"/>
                      </w:r>
                      <w:r>
                        <w:t xml:space="preserve"> – </w:t>
                      </w:r>
                      <w:r w:rsidR="007306EE">
                        <w:t>Thẻ</w:t>
                      </w:r>
                      <w:r>
                        <w:t xml:space="preserve"> Danh sách xe</w:t>
                      </w:r>
                      <w:bookmarkEnd w:id="62"/>
                    </w:p>
                  </w:txbxContent>
                </v:textbox>
                <w10:wrap type="square" anchorx="page"/>
              </v:shape>
            </w:pict>
          </mc:Fallback>
        </mc:AlternateContent>
      </w:r>
      <w:r>
        <w:rPr>
          <w:noProof/>
        </w:rPr>
        <w:drawing>
          <wp:anchor distT="0" distB="0" distL="114300" distR="114300" simplePos="0" relativeHeight="251748352" behindDoc="0" locked="0" layoutInCell="1" allowOverlap="1" wp14:anchorId="564F3497" wp14:editId="1AF8E3FB">
            <wp:simplePos x="0" y="0"/>
            <wp:positionH relativeFrom="column">
              <wp:posOffset>73025</wp:posOffset>
            </wp:positionH>
            <wp:positionV relativeFrom="paragraph">
              <wp:posOffset>721360</wp:posOffset>
            </wp:positionV>
            <wp:extent cx="5791835" cy="28854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91835" cy="2885440"/>
                    </a:xfrm>
                    <a:prstGeom prst="rect">
                      <a:avLst/>
                    </a:prstGeom>
                  </pic:spPr>
                </pic:pic>
              </a:graphicData>
            </a:graphic>
            <wp14:sizeRelH relativeFrom="page">
              <wp14:pctWidth>0</wp14:pctWidth>
            </wp14:sizeRelH>
            <wp14:sizeRelV relativeFrom="page">
              <wp14:pctHeight>0</wp14:pctHeight>
            </wp14:sizeRelV>
          </wp:anchor>
        </w:drawing>
      </w:r>
      <w:r>
        <w:t xml:space="preserve">- </w:t>
      </w:r>
      <w:r>
        <w:t>Thẻ</w:t>
      </w:r>
      <w:r>
        <w:t xml:space="preserve"> </w:t>
      </w:r>
      <w:r>
        <w:t>danh sách xe</w:t>
      </w:r>
      <w:r>
        <w:t xml:space="preserve"> cho phép người dùng quản lý danh sách </w:t>
      </w:r>
      <w:r>
        <w:t>các xe gắn máy mà cửa hàng đang bán</w:t>
      </w:r>
      <w:r>
        <w:t xml:space="preserve">; cho phép thêm, xóa, sửa </w:t>
      </w:r>
      <w:r>
        <w:t>xe</w:t>
      </w:r>
      <w:r>
        <w:t xml:space="preserve"> trong cơ sở dữ liệu.</w:t>
      </w:r>
    </w:p>
    <w:p w14:paraId="58D859CC" w14:textId="542E2ADF" w:rsidR="00400500" w:rsidRDefault="007306EE" w:rsidP="007306EE">
      <w:pPr>
        <w:pStyle w:val="Nidungvnbn"/>
        <w:rPr>
          <w:b/>
          <w:sz w:val="28"/>
          <w:szCs w:val="28"/>
        </w:rPr>
      </w:pPr>
      <w:r>
        <w:rPr>
          <w:noProof/>
        </w:rPr>
        <w:lastRenderedPageBreak/>
        <w:drawing>
          <wp:anchor distT="0" distB="0" distL="114300" distR="114300" simplePos="0" relativeHeight="251751424" behindDoc="0" locked="0" layoutInCell="1" allowOverlap="1" wp14:anchorId="15926EAF" wp14:editId="24389026">
            <wp:simplePos x="0" y="0"/>
            <wp:positionH relativeFrom="margin">
              <wp:align>right</wp:align>
            </wp:positionH>
            <wp:positionV relativeFrom="paragraph">
              <wp:posOffset>974725</wp:posOffset>
            </wp:positionV>
            <wp:extent cx="5791835" cy="26308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91835" cy="2630805"/>
                    </a:xfrm>
                    <a:prstGeom prst="rect">
                      <a:avLst/>
                    </a:prstGeom>
                  </pic:spPr>
                </pic:pic>
              </a:graphicData>
            </a:graphic>
            <wp14:sizeRelH relativeFrom="page">
              <wp14:pctWidth>0</wp14:pctWidth>
            </wp14:sizeRelH>
            <wp14:sizeRelV relativeFrom="page">
              <wp14:pctHeight>0</wp14:pctHeight>
            </wp14:sizeRelV>
          </wp:anchor>
        </w:drawing>
      </w:r>
      <w:r>
        <w:t xml:space="preserve">- </w:t>
      </w:r>
      <w:r>
        <w:t>Thẻ</w:t>
      </w:r>
      <w:r>
        <w:t xml:space="preserve"> </w:t>
      </w:r>
      <w:r>
        <w:t>thuộc tính</w:t>
      </w:r>
      <w:r>
        <w:t xml:space="preserve"> cho phép người dùng quản lý </w:t>
      </w:r>
      <w:r>
        <w:t>các thuộc tính tương ứng với từng xe trong cơ sở dữ liệu, như màu sắc, dung tích, …</w:t>
      </w:r>
      <w:r>
        <w:t xml:space="preserve">; cho phép thêm, xóa, sửa </w:t>
      </w:r>
      <w:r>
        <w:t>thuộc tính tương ứng với mỗi xe</w:t>
      </w:r>
      <w:r>
        <w:t xml:space="preserve"> trong cơ sở dữ liệu.</w:t>
      </w:r>
    </w:p>
    <w:p w14:paraId="3724C068" w14:textId="120181B5" w:rsidR="00400500" w:rsidRDefault="007306EE">
      <w:pPr>
        <w:spacing w:after="200" w:line="276" w:lineRule="auto"/>
        <w:rPr>
          <w:b/>
          <w:sz w:val="28"/>
          <w:szCs w:val="28"/>
        </w:rPr>
      </w:pPr>
      <w:r>
        <w:rPr>
          <w:noProof/>
        </w:rPr>
        <mc:AlternateContent>
          <mc:Choice Requires="wps">
            <w:drawing>
              <wp:anchor distT="0" distB="0" distL="114300" distR="114300" simplePos="0" relativeHeight="251753472" behindDoc="0" locked="0" layoutInCell="1" allowOverlap="1" wp14:anchorId="41DF07CA" wp14:editId="20E122CE">
                <wp:simplePos x="0" y="0"/>
                <wp:positionH relativeFrom="margin">
                  <wp:align>right</wp:align>
                </wp:positionH>
                <wp:positionV relativeFrom="paragraph">
                  <wp:posOffset>3027680</wp:posOffset>
                </wp:positionV>
                <wp:extent cx="5791835" cy="635"/>
                <wp:effectExtent l="0" t="0" r="0" b="6985"/>
                <wp:wrapSquare wrapText="bothSides"/>
                <wp:docPr id="28" name="Text Box 28"/>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04625C40" w14:textId="6E00DCCA" w:rsidR="00FD478B" w:rsidRPr="00162B64" w:rsidRDefault="00FD478B" w:rsidP="00093BED">
                            <w:pPr>
                              <w:pStyle w:val="Caption"/>
                              <w:rPr>
                                <w:noProof/>
                                <w:sz w:val="24"/>
                                <w:szCs w:val="24"/>
                              </w:rPr>
                            </w:pPr>
                            <w:bookmarkStart w:id="63" w:name="_Toc469402993"/>
                            <w:r>
                              <w:t xml:space="preserve">Hình </w:t>
                            </w:r>
                            <w:r>
                              <w:fldChar w:fldCharType="begin"/>
                            </w:r>
                            <w:r>
                              <w:instrText xml:space="preserve"> SEQ Hình \* ARABIC </w:instrText>
                            </w:r>
                            <w:r>
                              <w:fldChar w:fldCharType="separate"/>
                            </w:r>
                            <w:r w:rsidR="000211AE">
                              <w:rPr>
                                <w:noProof/>
                              </w:rPr>
                              <w:t>13</w:t>
                            </w:r>
                            <w:r>
                              <w:rPr>
                                <w:noProof/>
                              </w:rPr>
                              <w:fldChar w:fldCharType="end"/>
                            </w:r>
                            <w:r>
                              <w:t xml:space="preserve"> – </w:t>
                            </w:r>
                            <w:r w:rsidR="007306EE">
                              <w:t>Thẻ</w:t>
                            </w:r>
                            <w:r>
                              <w:t xml:space="preserve"> Thuộc tính</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F07CA" id="Text Box 28" o:spid="_x0000_s1038" type="#_x0000_t202" style="position:absolute;margin-left:404.85pt;margin-top:238.4pt;width:456.05pt;height:.05pt;z-index:2517534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DqLwIAAGc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" stroked="f">
                <v:textbox style="mso-fit-shape-to-text:t" inset="0,0,0,0">
                  <w:txbxContent>
                    <w:p w14:paraId="04625C40" w14:textId="6E00DCCA" w:rsidR="00FD478B" w:rsidRPr="00162B64" w:rsidRDefault="00FD478B" w:rsidP="00093BED">
                      <w:pPr>
                        <w:pStyle w:val="Caption"/>
                        <w:rPr>
                          <w:noProof/>
                          <w:sz w:val="24"/>
                          <w:szCs w:val="24"/>
                        </w:rPr>
                      </w:pPr>
                      <w:bookmarkStart w:id="64" w:name="_Toc469402993"/>
                      <w:r>
                        <w:t xml:space="preserve">Hình </w:t>
                      </w:r>
                      <w:r>
                        <w:fldChar w:fldCharType="begin"/>
                      </w:r>
                      <w:r>
                        <w:instrText xml:space="preserve"> SEQ Hình \* ARABIC </w:instrText>
                      </w:r>
                      <w:r>
                        <w:fldChar w:fldCharType="separate"/>
                      </w:r>
                      <w:r w:rsidR="000211AE">
                        <w:rPr>
                          <w:noProof/>
                        </w:rPr>
                        <w:t>13</w:t>
                      </w:r>
                      <w:r>
                        <w:rPr>
                          <w:noProof/>
                        </w:rPr>
                        <w:fldChar w:fldCharType="end"/>
                      </w:r>
                      <w:r>
                        <w:t xml:space="preserve"> – </w:t>
                      </w:r>
                      <w:r w:rsidR="007306EE">
                        <w:t>Thẻ</w:t>
                      </w:r>
                      <w:r>
                        <w:t xml:space="preserve"> Thuộc tính</w:t>
                      </w:r>
                      <w:bookmarkEnd w:id="64"/>
                    </w:p>
                  </w:txbxContent>
                </v:textbox>
                <w10:wrap type="square" anchorx="margin"/>
              </v:shape>
            </w:pict>
          </mc:Fallback>
        </mc:AlternateContent>
      </w:r>
    </w:p>
    <w:p w14:paraId="57466147" w14:textId="20E87C9E" w:rsidR="00093BED" w:rsidRDefault="00093BED" w:rsidP="005A2BE3">
      <w:pPr>
        <w:pStyle w:val="Tiumccp1"/>
      </w:pPr>
    </w:p>
    <w:p w14:paraId="5C5C4051" w14:textId="797517CF" w:rsidR="00093BED" w:rsidRDefault="007306EE" w:rsidP="007306EE">
      <w:pPr>
        <w:pStyle w:val="Nidungvnbn"/>
      </w:pPr>
      <w:r w:rsidRPr="007306EE">
        <w:t xml:space="preserve">- Khi cần khách hàng cần </w:t>
      </w:r>
      <w:r>
        <w:t>mua xe</w:t>
      </w:r>
      <w:r w:rsidRPr="007306EE">
        <w:t xml:space="preserve">, người dùng truy cập chức năng Lập hóa đơn trên menu Ribbon. Giao diện thanh toán được mở ra, người dùng chọn </w:t>
      </w:r>
      <w:r w:rsidR="008F05C2">
        <w:t>xe</w:t>
      </w:r>
      <w:r w:rsidRPr="007306EE">
        <w:t xml:space="preserve"> cần thanh toán cho khách hàng, chọn thuộc tính </w:t>
      </w:r>
      <w:r w:rsidR="008F05C2">
        <w:t>tương ứng với xe theo nhu cầu của khách hàng</w:t>
      </w:r>
      <w:r w:rsidRPr="007306EE">
        <w:t xml:space="preserve">, ấn vào nút thêm, </w:t>
      </w:r>
      <w:r w:rsidR="008F05C2">
        <w:t>xe</w:t>
      </w:r>
      <w:r w:rsidRPr="007306EE">
        <w:t xml:space="preserve"> với thuộc tính tương ứng đã chọn sẽ được chuyển sang bảng thanh toán. Người dùng có thể thêm nhiều sản phẩm, với số lượng tùy vào khách hàng mua. Nếu người dùng đổi ý không muốn thanh toán </w:t>
      </w:r>
      <w:r w:rsidR="008F05C2">
        <w:t>một xe</w:t>
      </w:r>
      <w:r w:rsidRPr="007306EE">
        <w:t xml:space="preserve"> bất kỳ đã được đưa vào ô thanh toán có thể nhất nút xóa sản phẩm đó. Tổng số tiền phải thanh toán sẽ được cập nhật sau mỗi lần thêm hoặc xóa </w:t>
      </w:r>
      <w:r w:rsidR="008F05C2">
        <w:t>xe</w:t>
      </w:r>
      <w:r w:rsidRPr="007306EE">
        <w:t xml:space="preserve">. Có thể thêm khách hàng mới bằng cách chọn thêm khách hàng, hoặc chọn khách hàng đã lưu trong cơ sở dữ liệu. Sau đó nhấn thanh toán, có thể chọn in phiếu thanh toán hoặc không. Hóa đơn cùng chi tiết phiếu thanh toán sẽ được lưu lại </w:t>
      </w:r>
      <w:r w:rsidRPr="007306EE">
        <w:lastRenderedPageBreak/>
        <w:t>trong cơ sở dữ liệu, người dùng có thể xem lại các thông tin này ở chức năng Xem hóa đơn.</w:t>
      </w:r>
    </w:p>
    <w:p w14:paraId="02AA94DE" w14:textId="77777777" w:rsidR="00093BED" w:rsidRDefault="00093BED" w:rsidP="003835E6">
      <w:pPr>
        <w:pStyle w:val="Nidungvnbn"/>
      </w:pPr>
      <w:r>
        <w:rPr>
          <w:noProof/>
        </w:rPr>
        <w:drawing>
          <wp:anchor distT="0" distB="0" distL="114300" distR="114300" simplePos="0" relativeHeight="251757568" behindDoc="0" locked="0" layoutInCell="1" allowOverlap="1" wp14:anchorId="0C56CF7D" wp14:editId="44A901E9">
            <wp:simplePos x="0" y="0"/>
            <wp:positionH relativeFrom="column">
              <wp:posOffset>34925</wp:posOffset>
            </wp:positionH>
            <wp:positionV relativeFrom="paragraph">
              <wp:posOffset>0</wp:posOffset>
            </wp:positionV>
            <wp:extent cx="5943600" cy="2996888"/>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2996888"/>
                    </a:xfrm>
                    <a:prstGeom prst="rect">
                      <a:avLst/>
                    </a:prstGeom>
                  </pic:spPr>
                </pic:pic>
              </a:graphicData>
            </a:graphic>
            <wp14:sizeRelH relativeFrom="page">
              <wp14:pctWidth>0</wp14:pctWidth>
            </wp14:sizeRelH>
            <wp14:sizeRelV relativeFrom="page">
              <wp14:pctHeight>0</wp14:pctHeight>
            </wp14:sizeRelV>
          </wp:anchor>
        </w:drawing>
      </w:r>
    </w:p>
    <w:p w14:paraId="370413DA" w14:textId="5AAF0E6C" w:rsidR="00915ACC" w:rsidRDefault="00093BED" w:rsidP="00915ACC">
      <w:pPr>
        <w:pStyle w:val="Caption"/>
      </w:pPr>
      <w:bookmarkStart w:id="65" w:name="_Toc469402994"/>
      <w:r>
        <w:t xml:space="preserve">Hình </w:t>
      </w:r>
      <w:r w:rsidR="00FD478B">
        <w:fldChar w:fldCharType="begin"/>
      </w:r>
      <w:r w:rsidR="00FD478B">
        <w:instrText xml:space="preserve"> SEQ Hình \* ARABIC </w:instrText>
      </w:r>
      <w:r w:rsidR="00FD478B">
        <w:fldChar w:fldCharType="separate"/>
      </w:r>
      <w:r w:rsidR="000211AE">
        <w:rPr>
          <w:noProof/>
        </w:rPr>
        <w:t>14</w:t>
      </w:r>
      <w:r w:rsidR="00FD478B">
        <w:rPr>
          <w:noProof/>
        </w:rPr>
        <w:fldChar w:fldCharType="end"/>
      </w:r>
      <w:r>
        <w:t xml:space="preserve"> –</w:t>
      </w:r>
      <w:r w:rsidR="008F05C2">
        <w:t xml:space="preserve"> </w:t>
      </w:r>
      <w:r>
        <w:t>Lập hóa đơn</w:t>
      </w:r>
      <w:bookmarkEnd w:id="65"/>
    </w:p>
    <w:p w14:paraId="1CFCAA11" w14:textId="70810C94" w:rsidR="00387A03" w:rsidRDefault="00387A03" w:rsidP="00387A03"/>
    <w:p w14:paraId="21CC7F68" w14:textId="7DA6B7E9" w:rsidR="00387A03" w:rsidRPr="00387A03" w:rsidRDefault="003835E6" w:rsidP="00387A03">
      <w:r>
        <w:rPr>
          <w:noProof/>
        </w:rPr>
        <w:drawing>
          <wp:anchor distT="0" distB="0" distL="114300" distR="114300" simplePos="0" relativeHeight="251754496" behindDoc="0" locked="0" layoutInCell="1" allowOverlap="1" wp14:anchorId="5D19EC2A" wp14:editId="2CD7C28A">
            <wp:simplePos x="0" y="0"/>
            <wp:positionH relativeFrom="column">
              <wp:posOffset>701675</wp:posOffset>
            </wp:positionH>
            <wp:positionV relativeFrom="paragraph">
              <wp:posOffset>215900</wp:posOffset>
            </wp:positionV>
            <wp:extent cx="4248150" cy="288861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248150" cy="2888615"/>
                    </a:xfrm>
                    <a:prstGeom prst="rect">
                      <a:avLst/>
                    </a:prstGeom>
                  </pic:spPr>
                </pic:pic>
              </a:graphicData>
            </a:graphic>
            <wp14:sizeRelH relativeFrom="page">
              <wp14:pctWidth>0</wp14:pctWidth>
            </wp14:sizeRelH>
            <wp14:sizeRelV relativeFrom="page">
              <wp14:pctHeight>0</wp14:pctHeight>
            </wp14:sizeRelV>
          </wp:anchor>
        </w:drawing>
      </w:r>
      <w:r w:rsidR="00387A03">
        <w:rPr>
          <w:noProof/>
        </w:rPr>
        <mc:AlternateContent>
          <mc:Choice Requires="wps">
            <w:drawing>
              <wp:anchor distT="0" distB="0" distL="114300" distR="114300" simplePos="0" relativeHeight="251756544" behindDoc="0" locked="0" layoutInCell="1" allowOverlap="1" wp14:anchorId="72C4D1D1" wp14:editId="552EBFA4">
                <wp:simplePos x="0" y="0"/>
                <wp:positionH relativeFrom="column">
                  <wp:posOffset>682625</wp:posOffset>
                </wp:positionH>
                <wp:positionV relativeFrom="paragraph">
                  <wp:posOffset>3190240</wp:posOffset>
                </wp:positionV>
                <wp:extent cx="424815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0340D877" w14:textId="7BEBEBC7" w:rsidR="00FD478B" w:rsidRPr="00AD2E8D" w:rsidRDefault="00FD478B" w:rsidP="00387A03">
                            <w:pPr>
                              <w:pStyle w:val="Caption"/>
                              <w:rPr>
                                <w:noProof/>
                                <w:sz w:val="24"/>
                                <w:szCs w:val="24"/>
                              </w:rPr>
                            </w:pPr>
                            <w:bookmarkStart w:id="66" w:name="_Toc469402995"/>
                            <w:r>
                              <w:t xml:space="preserve">Hình </w:t>
                            </w:r>
                            <w:r>
                              <w:fldChar w:fldCharType="begin"/>
                            </w:r>
                            <w:r>
                              <w:instrText xml:space="preserve"> SEQ Hình \* ARABIC </w:instrText>
                            </w:r>
                            <w:r>
                              <w:fldChar w:fldCharType="separate"/>
                            </w:r>
                            <w:r w:rsidR="000211AE">
                              <w:rPr>
                                <w:noProof/>
                              </w:rPr>
                              <w:t>15</w:t>
                            </w:r>
                            <w:r>
                              <w:rPr>
                                <w:noProof/>
                              </w:rPr>
                              <w:fldChar w:fldCharType="end"/>
                            </w:r>
                            <w:r w:rsidR="008F05C2">
                              <w:t xml:space="preserve"> – </w:t>
                            </w:r>
                            <w:r>
                              <w:t>Xem hóa đơn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D1D1" id="Text Box 31" o:spid="_x0000_s1039" type="#_x0000_t202" style="position:absolute;margin-left:53.75pt;margin-top:251.2pt;width:334.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" stroked="f">
                <v:textbox style="mso-fit-shape-to-text:t" inset="0,0,0,0">
                  <w:txbxContent>
                    <w:p w14:paraId="0340D877" w14:textId="7BEBEBC7" w:rsidR="00FD478B" w:rsidRPr="00AD2E8D" w:rsidRDefault="00FD478B" w:rsidP="00387A03">
                      <w:pPr>
                        <w:pStyle w:val="Caption"/>
                        <w:rPr>
                          <w:noProof/>
                          <w:sz w:val="24"/>
                          <w:szCs w:val="24"/>
                        </w:rPr>
                      </w:pPr>
                      <w:bookmarkStart w:id="67" w:name="_Toc469402995"/>
                      <w:r>
                        <w:t xml:space="preserve">Hình </w:t>
                      </w:r>
                      <w:r>
                        <w:fldChar w:fldCharType="begin"/>
                      </w:r>
                      <w:r>
                        <w:instrText xml:space="preserve"> SEQ Hình \* ARABIC </w:instrText>
                      </w:r>
                      <w:r>
                        <w:fldChar w:fldCharType="separate"/>
                      </w:r>
                      <w:r w:rsidR="000211AE">
                        <w:rPr>
                          <w:noProof/>
                        </w:rPr>
                        <w:t>15</w:t>
                      </w:r>
                      <w:r>
                        <w:rPr>
                          <w:noProof/>
                        </w:rPr>
                        <w:fldChar w:fldCharType="end"/>
                      </w:r>
                      <w:r w:rsidR="008F05C2">
                        <w:t xml:space="preserve"> – </w:t>
                      </w:r>
                      <w:r>
                        <w:t>Xem hóa đơn</w:t>
                      </w:r>
                      <w:bookmarkEnd w:id="67"/>
                    </w:p>
                  </w:txbxContent>
                </v:textbox>
                <w10:wrap type="square"/>
              </v:shape>
            </w:pict>
          </mc:Fallback>
        </mc:AlternateContent>
      </w:r>
    </w:p>
    <w:p w14:paraId="2ADB98C7" w14:textId="2BBE1A4F" w:rsidR="00984BAF" w:rsidRDefault="005A2BE3" w:rsidP="00387A03">
      <w:pPr>
        <w:pStyle w:val="Tiumccp1"/>
      </w:pPr>
      <w:bookmarkStart w:id="68" w:name="_Toc469403075"/>
      <w:r>
        <w:rPr>
          <w:noProof/>
        </w:rPr>
        <w:lastRenderedPageBreak/>
        <mc:AlternateContent>
          <mc:Choice Requires="wps">
            <w:drawing>
              <wp:anchor distT="0" distB="0" distL="114300" distR="114300" simplePos="0" relativeHeight="251715584" behindDoc="1" locked="0" layoutInCell="1" allowOverlap="1" wp14:anchorId="0B390A3A" wp14:editId="3721516D">
                <wp:simplePos x="0" y="0"/>
                <wp:positionH relativeFrom="column">
                  <wp:posOffset>178435</wp:posOffset>
                </wp:positionH>
                <wp:positionV relativeFrom="paragraph">
                  <wp:posOffset>4559300</wp:posOffset>
                </wp:positionV>
                <wp:extent cx="585724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857240" cy="635"/>
                        </a:xfrm>
                        <a:prstGeom prst="rect">
                          <a:avLst/>
                        </a:prstGeom>
                        <a:solidFill>
                          <a:prstClr val="white"/>
                        </a:solidFill>
                        <a:ln>
                          <a:noFill/>
                        </a:ln>
                      </wps:spPr>
                      <wps:txbx>
                        <w:txbxContent>
                          <w:p w14:paraId="5E6BDC39" w14:textId="75A19910" w:rsidR="00FD478B" w:rsidRPr="001B3D53" w:rsidRDefault="00FD478B" w:rsidP="005A2BE3">
                            <w:pPr>
                              <w:pStyle w:val="Caption"/>
                              <w:rPr>
                                <w:b/>
                                <w:noProof/>
                                <w:sz w:val="28"/>
                                <w:szCs w:val="28"/>
                              </w:rPr>
                            </w:pPr>
                            <w:bookmarkStart w:id="69" w:name="_Toc469402996"/>
                            <w:r>
                              <w:t xml:space="preserve">Hình </w:t>
                            </w:r>
                            <w:r>
                              <w:fldChar w:fldCharType="begin"/>
                            </w:r>
                            <w:r>
                              <w:instrText xml:space="preserve"> SEQ Hình \* ARABIC </w:instrText>
                            </w:r>
                            <w:r>
                              <w:fldChar w:fldCharType="separate"/>
                            </w:r>
                            <w:r w:rsidR="000211AE">
                              <w:rPr>
                                <w:noProof/>
                              </w:rPr>
                              <w:t>16</w:t>
                            </w:r>
                            <w:r>
                              <w:rPr>
                                <w:noProof/>
                              </w:rPr>
                              <w:fldChar w:fldCharType="end"/>
                            </w:r>
                            <w:r>
                              <w:t xml:space="preserve"> – Mô hình ERD Quản lý cửa hàng xe gắn máy</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90A3A" id="Text Box 40" o:spid="_x0000_s1040" type="#_x0000_t202" style="position:absolute;margin-left:14.05pt;margin-top:359pt;width:461.2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" stroked="f">
                <v:textbox style="mso-fit-shape-to-text:t" inset="0,0,0,0">
                  <w:txbxContent>
                    <w:p w14:paraId="5E6BDC39" w14:textId="75A19910" w:rsidR="00FD478B" w:rsidRPr="001B3D53" w:rsidRDefault="00FD478B" w:rsidP="005A2BE3">
                      <w:pPr>
                        <w:pStyle w:val="Caption"/>
                        <w:rPr>
                          <w:b/>
                          <w:noProof/>
                          <w:sz w:val="28"/>
                          <w:szCs w:val="28"/>
                        </w:rPr>
                      </w:pPr>
                      <w:bookmarkStart w:id="70" w:name="_Toc469402996"/>
                      <w:r>
                        <w:t xml:space="preserve">Hình </w:t>
                      </w:r>
                      <w:r>
                        <w:fldChar w:fldCharType="begin"/>
                      </w:r>
                      <w:r>
                        <w:instrText xml:space="preserve"> SEQ Hình \* ARABIC </w:instrText>
                      </w:r>
                      <w:r>
                        <w:fldChar w:fldCharType="separate"/>
                      </w:r>
                      <w:r w:rsidR="000211AE">
                        <w:rPr>
                          <w:noProof/>
                        </w:rPr>
                        <w:t>16</w:t>
                      </w:r>
                      <w:r>
                        <w:rPr>
                          <w:noProof/>
                        </w:rPr>
                        <w:fldChar w:fldCharType="end"/>
                      </w:r>
                      <w:r>
                        <w:t xml:space="preserve"> – Mô hình ERD Quản lý cửa hàng xe gắn máy</w:t>
                      </w:r>
                      <w:bookmarkEnd w:id="70"/>
                    </w:p>
                  </w:txbxContent>
                </v:textbox>
                <w10:wrap type="tight"/>
              </v:shape>
            </w:pict>
          </mc:Fallback>
        </mc:AlternateContent>
      </w:r>
      <w:r>
        <w:rPr>
          <w:noProof/>
        </w:rPr>
        <w:drawing>
          <wp:anchor distT="0" distB="0" distL="114300" distR="114300" simplePos="0" relativeHeight="251713536" behindDoc="1" locked="0" layoutInCell="1" allowOverlap="1" wp14:anchorId="34CF3902" wp14:editId="03B32506">
            <wp:simplePos x="0" y="0"/>
            <wp:positionH relativeFrom="column">
              <wp:posOffset>178435</wp:posOffset>
            </wp:positionH>
            <wp:positionV relativeFrom="paragraph">
              <wp:posOffset>434975</wp:posOffset>
            </wp:positionV>
            <wp:extent cx="5857240" cy="4067175"/>
            <wp:effectExtent l="0" t="0" r="0" b="9525"/>
            <wp:wrapTight wrapText="bothSides">
              <wp:wrapPolygon edited="0">
                <wp:start x="0" y="0"/>
                <wp:lineTo x="0" y="21549"/>
                <wp:lineTo x="21497" y="21549"/>
                <wp:lineTo x="2149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857240" cy="4067175"/>
                    </a:xfrm>
                    <a:prstGeom prst="rect">
                      <a:avLst/>
                    </a:prstGeom>
                  </pic:spPr>
                </pic:pic>
              </a:graphicData>
            </a:graphic>
            <wp14:sizeRelH relativeFrom="page">
              <wp14:pctWidth>0</wp14:pctWidth>
            </wp14:sizeRelH>
            <wp14:sizeRelV relativeFrom="page">
              <wp14:pctHeight>0</wp14:pctHeight>
            </wp14:sizeRelV>
          </wp:anchor>
        </w:drawing>
      </w:r>
      <w:r w:rsidR="0059535E">
        <w:t>3.</w:t>
      </w:r>
      <w:r>
        <w:t>3 Mô hình ERD</w:t>
      </w:r>
      <w:bookmarkEnd w:id="68"/>
    </w:p>
    <w:p w14:paraId="2ADE2E6D" w14:textId="05F6844C" w:rsidR="001D70FA" w:rsidRDefault="001D70FA" w:rsidP="005A2BE3">
      <w:pPr>
        <w:pStyle w:val="Tiumccp1"/>
      </w:pPr>
      <w:bookmarkStart w:id="71" w:name="_Toc469403076"/>
      <w:r>
        <w:t>3.4 Class diagram</w:t>
      </w:r>
      <w:bookmarkEnd w:id="71"/>
    </w:p>
    <w:p w14:paraId="6260BAA2" w14:textId="77777777" w:rsidR="00387A03" w:rsidRDefault="00387A03" w:rsidP="00F158FA">
      <w:pPr>
        <w:pStyle w:val="Nidungvnbn"/>
      </w:pPr>
    </w:p>
    <w:p w14:paraId="5D24C272" w14:textId="77777777" w:rsidR="00387A03" w:rsidRDefault="00387A03" w:rsidP="00F158FA">
      <w:pPr>
        <w:pStyle w:val="Nidungvnbn"/>
      </w:pPr>
    </w:p>
    <w:p w14:paraId="1EB19838" w14:textId="77777777" w:rsidR="0098516E" w:rsidRDefault="0098516E">
      <w:pPr>
        <w:spacing w:after="200" w:line="276" w:lineRule="auto"/>
        <w:rPr>
          <w:b/>
          <w:sz w:val="28"/>
          <w:szCs w:val="28"/>
        </w:rPr>
      </w:pPr>
      <w:r>
        <w:br w:type="page"/>
      </w:r>
    </w:p>
    <w:p w14:paraId="5D3E08D6" w14:textId="32E2D5DF" w:rsidR="0098516E" w:rsidRDefault="0098516E" w:rsidP="00AF7F33">
      <w:pPr>
        <w:pStyle w:val="Nidungvnbn"/>
      </w:pPr>
      <w:r>
        <w:rPr>
          <w:noProof/>
        </w:rPr>
        <w:lastRenderedPageBreak/>
        <mc:AlternateContent>
          <mc:Choice Requires="wps">
            <w:drawing>
              <wp:anchor distT="0" distB="0" distL="114300" distR="114300" simplePos="0" relativeHeight="251718656" behindDoc="0" locked="0" layoutInCell="1" allowOverlap="1" wp14:anchorId="38703549" wp14:editId="27204E85">
                <wp:simplePos x="0" y="0"/>
                <wp:positionH relativeFrom="margin">
                  <wp:align>right</wp:align>
                </wp:positionH>
                <wp:positionV relativeFrom="paragraph">
                  <wp:posOffset>5295265</wp:posOffset>
                </wp:positionV>
                <wp:extent cx="5791835" cy="635"/>
                <wp:effectExtent l="0" t="0" r="0" b="6985"/>
                <wp:wrapSquare wrapText="bothSides"/>
                <wp:docPr id="42" name="Text Box 4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43D21FD9" w14:textId="1B173E13" w:rsidR="00FD478B" w:rsidRPr="002E526C" w:rsidRDefault="00FD478B" w:rsidP="001D70FA">
                            <w:pPr>
                              <w:pStyle w:val="Caption"/>
                              <w:rPr>
                                <w:b/>
                                <w:noProof/>
                                <w:sz w:val="28"/>
                                <w:szCs w:val="28"/>
                              </w:rPr>
                            </w:pPr>
                            <w:bookmarkStart w:id="72" w:name="_Toc469402997"/>
                            <w:r>
                              <w:t xml:space="preserve">Hình </w:t>
                            </w:r>
                            <w:r>
                              <w:fldChar w:fldCharType="begin"/>
                            </w:r>
                            <w:r>
                              <w:instrText xml:space="preserve"> SEQ Hình \* ARABIC </w:instrText>
                            </w:r>
                            <w:r>
                              <w:fldChar w:fldCharType="separate"/>
                            </w:r>
                            <w:r w:rsidR="000211AE">
                              <w:rPr>
                                <w:noProof/>
                              </w:rPr>
                              <w:t>17</w:t>
                            </w:r>
                            <w:r>
                              <w:rPr>
                                <w:noProof/>
                              </w:rPr>
                              <w:fldChar w:fldCharType="end"/>
                            </w:r>
                            <w:r>
                              <w:t xml:space="preserve"> – Class diagram Quản lý cửa hàng xe gắn máy</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03549" id="Text Box 42" o:spid="_x0000_s1041" type="#_x0000_t202" style="position:absolute;left:0;text-align:left;margin-left:404.85pt;margin-top:416.95pt;width:456.05pt;height:.05pt;z-index:2517186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" stroked="f">
                <v:textbox style="mso-fit-shape-to-text:t" inset="0,0,0,0">
                  <w:txbxContent>
                    <w:p w14:paraId="43D21FD9" w14:textId="1B173E13" w:rsidR="00FD478B" w:rsidRPr="002E526C" w:rsidRDefault="00FD478B" w:rsidP="001D70FA">
                      <w:pPr>
                        <w:pStyle w:val="Caption"/>
                        <w:rPr>
                          <w:b/>
                          <w:noProof/>
                          <w:sz w:val="28"/>
                          <w:szCs w:val="28"/>
                        </w:rPr>
                      </w:pPr>
                      <w:bookmarkStart w:id="73" w:name="_Toc469402997"/>
                      <w:r>
                        <w:t xml:space="preserve">Hình </w:t>
                      </w:r>
                      <w:r>
                        <w:fldChar w:fldCharType="begin"/>
                      </w:r>
                      <w:r>
                        <w:instrText xml:space="preserve"> SEQ Hình \* ARABIC </w:instrText>
                      </w:r>
                      <w:r>
                        <w:fldChar w:fldCharType="separate"/>
                      </w:r>
                      <w:r w:rsidR="000211AE">
                        <w:rPr>
                          <w:noProof/>
                        </w:rPr>
                        <w:t>17</w:t>
                      </w:r>
                      <w:r>
                        <w:rPr>
                          <w:noProof/>
                        </w:rPr>
                        <w:fldChar w:fldCharType="end"/>
                      </w:r>
                      <w:r>
                        <w:t xml:space="preserve"> – Class diagram Quản lý cửa hàng xe gắn máy</w:t>
                      </w:r>
                      <w:bookmarkEnd w:id="73"/>
                    </w:p>
                  </w:txbxContent>
                </v:textbox>
                <w10:wrap type="square" anchorx="margin"/>
              </v:shape>
            </w:pict>
          </mc:Fallback>
        </mc:AlternateContent>
      </w:r>
      <w:r>
        <w:rPr>
          <w:noProof/>
        </w:rPr>
        <w:drawing>
          <wp:anchor distT="0" distB="0" distL="114300" distR="114300" simplePos="0" relativeHeight="251716608" behindDoc="0" locked="0" layoutInCell="1" allowOverlap="1" wp14:anchorId="53B03C0E" wp14:editId="66BB1807">
            <wp:simplePos x="0" y="0"/>
            <wp:positionH relativeFrom="column">
              <wp:posOffset>34925</wp:posOffset>
            </wp:positionH>
            <wp:positionV relativeFrom="paragraph">
              <wp:posOffset>0</wp:posOffset>
            </wp:positionV>
            <wp:extent cx="5791835" cy="5180965"/>
            <wp:effectExtent l="0" t="0" r="0" b="63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91835" cy="5180965"/>
                    </a:xfrm>
                    <a:prstGeom prst="rect">
                      <a:avLst/>
                    </a:prstGeom>
                  </pic:spPr>
                </pic:pic>
              </a:graphicData>
            </a:graphic>
            <wp14:sizeRelH relativeFrom="page">
              <wp14:pctWidth>0</wp14:pctWidth>
            </wp14:sizeRelH>
            <wp14:sizeRelV relativeFrom="page">
              <wp14:pctHeight>0</wp14:pctHeight>
            </wp14:sizeRelV>
          </wp:anchor>
        </w:drawing>
      </w:r>
    </w:p>
    <w:p w14:paraId="74DC2499" w14:textId="15A2D375" w:rsidR="0098516E" w:rsidRDefault="0098516E" w:rsidP="0098516E"/>
    <w:p w14:paraId="2296E814" w14:textId="1257C99F" w:rsidR="0098516E" w:rsidRDefault="0098516E" w:rsidP="0098516E">
      <w:pPr>
        <w:pStyle w:val="Nidungvnbn"/>
      </w:pPr>
      <w:r>
        <w:tab/>
      </w:r>
    </w:p>
    <w:p w14:paraId="4CDE87E4" w14:textId="77777777" w:rsidR="0098516E" w:rsidRDefault="0098516E">
      <w:pPr>
        <w:spacing w:after="200" w:line="276" w:lineRule="auto"/>
        <w:rPr>
          <w:sz w:val="26"/>
          <w:szCs w:val="26"/>
        </w:rPr>
      </w:pPr>
      <w:r>
        <w:br w:type="page"/>
      </w:r>
    </w:p>
    <w:p w14:paraId="7CCE531F" w14:textId="155955A7" w:rsidR="001D70FA" w:rsidRDefault="0098516E" w:rsidP="0098516E">
      <w:pPr>
        <w:pStyle w:val="Tiumccp1"/>
      </w:pPr>
      <w:bookmarkStart w:id="74" w:name="_Toc469403077"/>
      <w:r>
        <w:lastRenderedPageBreak/>
        <w:t>3.5 Sequence Diagram</w:t>
      </w:r>
      <w:bookmarkEnd w:id="74"/>
    </w:p>
    <w:p w14:paraId="15EA7D35" w14:textId="1D6E75E3" w:rsidR="0098516E" w:rsidRDefault="0098516E" w:rsidP="0098516E">
      <w:pPr>
        <w:pStyle w:val="Nidungvnbn"/>
        <w:keepNext/>
      </w:pPr>
      <w:r>
        <w:rPr>
          <w:noProof/>
        </w:rPr>
        <w:drawing>
          <wp:inline distT="0" distB="0" distL="0" distR="0" wp14:anchorId="31AD4B60" wp14:editId="60316768">
            <wp:extent cx="509587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95875" cy="4286250"/>
                    </a:xfrm>
                    <a:prstGeom prst="rect">
                      <a:avLst/>
                    </a:prstGeom>
                  </pic:spPr>
                </pic:pic>
              </a:graphicData>
            </a:graphic>
          </wp:inline>
        </w:drawing>
      </w:r>
    </w:p>
    <w:p w14:paraId="1F37A064" w14:textId="05265802" w:rsidR="00381743" w:rsidRDefault="0098516E" w:rsidP="0098516E">
      <w:pPr>
        <w:pStyle w:val="Caption"/>
      </w:pPr>
      <w:bookmarkStart w:id="75" w:name="_Toc469402998"/>
      <w:r>
        <w:t xml:space="preserve">Hình </w:t>
      </w:r>
      <w:r>
        <w:fldChar w:fldCharType="begin"/>
      </w:r>
      <w:r>
        <w:instrText xml:space="preserve"> SEQ Hình \* ARABIC </w:instrText>
      </w:r>
      <w:r>
        <w:fldChar w:fldCharType="separate"/>
      </w:r>
      <w:r w:rsidR="000211AE">
        <w:rPr>
          <w:noProof/>
        </w:rPr>
        <w:t>18</w:t>
      </w:r>
      <w:r>
        <w:fldChar w:fldCharType="end"/>
      </w:r>
      <w:r>
        <w:t xml:space="preserve"> – Sequence Đăng nhập</w:t>
      </w:r>
      <w:bookmarkEnd w:id="75"/>
    </w:p>
    <w:p w14:paraId="65BD8452" w14:textId="493B4FAB" w:rsidR="00381743" w:rsidRDefault="00381743" w:rsidP="00381743"/>
    <w:p w14:paraId="036C259F" w14:textId="0FAB9846" w:rsidR="00381743" w:rsidRDefault="00381743" w:rsidP="00381743">
      <w:pPr>
        <w:tabs>
          <w:tab w:val="left" w:pos="1410"/>
        </w:tabs>
      </w:pPr>
      <w:r>
        <w:rPr>
          <w:noProof/>
        </w:rPr>
        <w:lastRenderedPageBreak/>
        <mc:AlternateContent>
          <mc:Choice Requires="wps">
            <w:drawing>
              <wp:anchor distT="0" distB="0" distL="114300" distR="114300" simplePos="0" relativeHeight="251760640" behindDoc="0" locked="0" layoutInCell="1" allowOverlap="1" wp14:anchorId="6C7EE044" wp14:editId="0DB63964">
                <wp:simplePos x="0" y="0"/>
                <wp:positionH relativeFrom="margin">
                  <wp:align>center</wp:align>
                </wp:positionH>
                <wp:positionV relativeFrom="paragraph">
                  <wp:posOffset>4883150</wp:posOffset>
                </wp:positionV>
                <wp:extent cx="5095875" cy="635"/>
                <wp:effectExtent l="0" t="0" r="9525" b="6985"/>
                <wp:wrapSquare wrapText="bothSides"/>
                <wp:docPr id="34" name="Text Box 34"/>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4CF41292" w14:textId="100FC9AB" w:rsidR="00381743" w:rsidRPr="008B706B" w:rsidRDefault="00381743" w:rsidP="00381743">
                            <w:pPr>
                              <w:pStyle w:val="Caption"/>
                              <w:rPr>
                                <w:noProof/>
                                <w:sz w:val="24"/>
                                <w:szCs w:val="24"/>
                              </w:rPr>
                            </w:pPr>
                            <w:bookmarkStart w:id="76" w:name="_Toc469402999"/>
                            <w:r>
                              <w:t xml:space="preserve">Hình </w:t>
                            </w:r>
                            <w:r>
                              <w:fldChar w:fldCharType="begin"/>
                            </w:r>
                            <w:r>
                              <w:instrText xml:space="preserve"> SEQ Hình \* ARABIC </w:instrText>
                            </w:r>
                            <w:r>
                              <w:fldChar w:fldCharType="separate"/>
                            </w:r>
                            <w:r w:rsidR="000211AE">
                              <w:rPr>
                                <w:noProof/>
                              </w:rPr>
                              <w:t>19</w:t>
                            </w:r>
                            <w:r>
                              <w:fldChar w:fldCharType="end"/>
                            </w:r>
                            <w:r>
                              <w:t xml:space="preserve"> – Sequence Quản lý nhân viên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EE044" id="Text Box 34" o:spid="_x0000_s1042" type="#_x0000_t202" style="position:absolute;margin-left:0;margin-top:384.5pt;width:401.25pt;height:.05pt;z-index:251760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qiMQIAAGc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" stroked="f">
                <v:textbox style="mso-fit-shape-to-text:t" inset="0,0,0,0">
                  <w:txbxContent>
                    <w:p w14:paraId="4CF41292" w14:textId="100FC9AB" w:rsidR="00381743" w:rsidRPr="008B706B" w:rsidRDefault="00381743" w:rsidP="00381743">
                      <w:pPr>
                        <w:pStyle w:val="Caption"/>
                        <w:rPr>
                          <w:noProof/>
                          <w:sz w:val="24"/>
                          <w:szCs w:val="24"/>
                        </w:rPr>
                      </w:pPr>
                      <w:bookmarkStart w:id="77" w:name="_Toc469402999"/>
                      <w:r>
                        <w:t xml:space="preserve">Hình </w:t>
                      </w:r>
                      <w:r>
                        <w:fldChar w:fldCharType="begin"/>
                      </w:r>
                      <w:r>
                        <w:instrText xml:space="preserve"> SEQ Hình \* ARABIC </w:instrText>
                      </w:r>
                      <w:r>
                        <w:fldChar w:fldCharType="separate"/>
                      </w:r>
                      <w:r w:rsidR="000211AE">
                        <w:rPr>
                          <w:noProof/>
                        </w:rPr>
                        <w:t>19</w:t>
                      </w:r>
                      <w:r>
                        <w:fldChar w:fldCharType="end"/>
                      </w:r>
                      <w:r>
                        <w:t xml:space="preserve"> – Sequence Quản lý nhân viên</w:t>
                      </w:r>
                      <w:bookmarkEnd w:id="77"/>
                    </w:p>
                  </w:txbxContent>
                </v:textbox>
                <w10:wrap type="square" anchorx="margin"/>
              </v:shape>
            </w:pict>
          </mc:Fallback>
        </mc:AlternateContent>
      </w:r>
      <w:r>
        <w:rPr>
          <w:noProof/>
        </w:rPr>
        <w:drawing>
          <wp:anchor distT="0" distB="0" distL="114300" distR="114300" simplePos="0" relativeHeight="251758592" behindDoc="0" locked="0" layoutInCell="1" allowOverlap="1" wp14:anchorId="7E451475" wp14:editId="36860421">
            <wp:simplePos x="0" y="0"/>
            <wp:positionH relativeFrom="margin">
              <wp:align>center</wp:align>
            </wp:positionH>
            <wp:positionV relativeFrom="paragraph">
              <wp:posOffset>0</wp:posOffset>
            </wp:positionV>
            <wp:extent cx="5095875" cy="468630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095875" cy="4686300"/>
                    </a:xfrm>
                    <a:prstGeom prst="rect">
                      <a:avLst/>
                    </a:prstGeom>
                  </pic:spPr>
                </pic:pic>
              </a:graphicData>
            </a:graphic>
            <wp14:sizeRelH relativeFrom="page">
              <wp14:pctWidth>0</wp14:pctWidth>
            </wp14:sizeRelH>
            <wp14:sizeRelV relativeFrom="page">
              <wp14:pctHeight>0</wp14:pctHeight>
            </wp14:sizeRelV>
          </wp:anchor>
        </w:drawing>
      </w:r>
      <w:r>
        <w:tab/>
      </w:r>
    </w:p>
    <w:p w14:paraId="37427563" w14:textId="77777777" w:rsidR="00381743" w:rsidRPr="00381743" w:rsidRDefault="00381743" w:rsidP="00381743"/>
    <w:p w14:paraId="4C6D3B68" w14:textId="77777777" w:rsidR="00381743" w:rsidRPr="00381743" w:rsidRDefault="00381743" w:rsidP="00381743"/>
    <w:p w14:paraId="44FD6070" w14:textId="58170C3C" w:rsidR="00381743" w:rsidRDefault="00381743" w:rsidP="00381743"/>
    <w:p w14:paraId="67A47483" w14:textId="77777777" w:rsidR="00381743" w:rsidRDefault="00381743" w:rsidP="00381743">
      <w:pPr>
        <w:keepNext/>
        <w:tabs>
          <w:tab w:val="left" w:pos="1485"/>
        </w:tabs>
      </w:pPr>
      <w:r>
        <w:lastRenderedPageBreak/>
        <w:tab/>
      </w:r>
      <w:r>
        <w:rPr>
          <w:noProof/>
        </w:rPr>
        <w:drawing>
          <wp:inline distT="0" distB="0" distL="0" distR="0" wp14:anchorId="07CE7589" wp14:editId="0B2D073B">
            <wp:extent cx="5086350" cy="470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86350" cy="4705350"/>
                    </a:xfrm>
                    <a:prstGeom prst="rect">
                      <a:avLst/>
                    </a:prstGeom>
                  </pic:spPr>
                </pic:pic>
              </a:graphicData>
            </a:graphic>
          </wp:inline>
        </w:drawing>
      </w:r>
    </w:p>
    <w:p w14:paraId="073D4061" w14:textId="5D201BD3" w:rsidR="00F87EC6" w:rsidRDefault="00381743" w:rsidP="00381743">
      <w:pPr>
        <w:pStyle w:val="Caption"/>
      </w:pPr>
      <w:bookmarkStart w:id="78" w:name="_Toc469403000"/>
      <w:r>
        <w:t xml:space="preserve">Hình </w:t>
      </w:r>
      <w:r>
        <w:fldChar w:fldCharType="begin"/>
      </w:r>
      <w:r>
        <w:instrText xml:space="preserve"> SEQ Hình \* ARABIC </w:instrText>
      </w:r>
      <w:r>
        <w:fldChar w:fldCharType="separate"/>
      </w:r>
      <w:r w:rsidR="000211AE">
        <w:rPr>
          <w:noProof/>
        </w:rPr>
        <w:t>20</w:t>
      </w:r>
      <w:r>
        <w:fldChar w:fldCharType="end"/>
      </w:r>
      <w:r>
        <w:t xml:space="preserve"> – Sequence Quản lý nhà cung cấp</w:t>
      </w:r>
      <w:bookmarkEnd w:id="78"/>
    </w:p>
    <w:p w14:paraId="37798F08" w14:textId="18B93E90" w:rsidR="00F87EC6" w:rsidRDefault="00F87EC6" w:rsidP="00F87EC6"/>
    <w:p w14:paraId="4B8F6B12" w14:textId="77777777" w:rsidR="00F87EC6" w:rsidRDefault="00F87EC6" w:rsidP="00F87EC6">
      <w:pPr>
        <w:keepNext/>
        <w:tabs>
          <w:tab w:val="left" w:pos="3540"/>
        </w:tabs>
      </w:pPr>
      <w:r>
        <w:lastRenderedPageBreak/>
        <w:tab/>
      </w:r>
      <w:r>
        <w:rPr>
          <w:noProof/>
        </w:rPr>
        <w:drawing>
          <wp:inline distT="0" distB="0" distL="0" distR="0" wp14:anchorId="205C9026" wp14:editId="1A12C16C">
            <wp:extent cx="5372100" cy="4648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72100" cy="4648200"/>
                    </a:xfrm>
                    <a:prstGeom prst="rect">
                      <a:avLst/>
                    </a:prstGeom>
                  </pic:spPr>
                </pic:pic>
              </a:graphicData>
            </a:graphic>
          </wp:inline>
        </w:drawing>
      </w:r>
    </w:p>
    <w:p w14:paraId="15A1E565" w14:textId="0E64A7BD" w:rsidR="000211AE" w:rsidRDefault="00F87EC6" w:rsidP="00F87EC6">
      <w:pPr>
        <w:pStyle w:val="Caption"/>
      </w:pPr>
      <w:bookmarkStart w:id="79" w:name="_Toc469403001"/>
      <w:r>
        <w:t xml:space="preserve">Hình </w:t>
      </w:r>
      <w:r>
        <w:fldChar w:fldCharType="begin"/>
      </w:r>
      <w:r>
        <w:instrText xml:space="preserve"> SEQ Hình \* ARABIC </w:instrText>
      </w:r>
      <w:r>
        <w:fldChar w:fldCharType="separate"/>
      </w:r>
      <w:r w:rsidR="000211AE">
        <w:rPr>
          <w:noProof/>
        </w:rPr>
        <w:t>21</w:t>
      </w:r>
      <w:r>
        <w:fldChar w:fldCharType="end"/>
      </w:r>
      <w:r>
        <w:t xml:space="preserve"> – Sequence Quản lý xe</w:t>
      </w:r>
      <w:bookmarkEnd w:id="79"/>
    </w:p>
    <w:p w14:paraId="3151B338" w14:textId="30ADCBF0" w:rsidR="000211AE" w:rsidRDefault="000211AE" w:rsidP="000211AE"/>
    <w:p w14:paraId="05D7D06E" w14:textId="77777777" w:rsidR="000211AE" w:rsidRDefault="000211AE" w:rsidP="000211AE">
      <w:pPr>
        <w:keepNext/>
        <w:tabs>
          <w:tab w:val="left" w:pos="3000"/>
        </w:tabs>
      </w:pPr>
      <w:r>
        <w:lastRenderedPageBreak/>
        <w:tab/>
      </w:r>
      <w:r>
        <w:rPr>
          <w:noProof/>
        </w:rPr>
        <w:drawing>
          <wp:inline distT="0" distB="0" distL="0" distR="0" wp14:anchorId="70937C8D" wp14:editId="651E31C5">
            <wp:extent cx="5372100" cy="4410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72100" cy="4410075"/>
                    </a:xfrm>
                    <a:prstGeom prst="rect">
                      <a:avLst/>
                    </a:prstGeom>
                  </pic:spPr>
                </pic:pic>
              </a:graphicData>
            </a:graphic>
          </wp:inline>
        </w:drawing>
      </w:r>
    </w:p>
    <w:p w14:paraId="16757FC5" w14:textId="18EF8826" w:rsidR="0098516E" w:rsidRPr="000211AE" w:rsidRDefault="000211AE" w:rsidP="000211AE">
      <w:pPr>
        <w:pStyle w:val="Caption"/>
      </w:pPr>
      <w:bookmarkStart w:id="80" w:name="_Toc469403002"/>
      <w:r>
        <w:t xml:space="preserve">Hình </w:t>
      </w:r>
      <w:r>
        <w:fldChar w:fldCharType="begin"/>
      </w:r>
      <w:r>
        <w:instrText xml:space="preserve"> SEQ Hình \* ARABIC </w:instrText>
      </w:r>
      <w:r>
        <w:fldChar w:fldCharType="separate"/>
      </w:r>
      <w:r>
        <w:rPr>
          <w:noProof/>
        </w:rPr>
        <w:t>22</w:t>
      </w:r>
      <w:r>
        <w:fldChar w:fldCharType="end"/>
      </w:r>
      <w:r>
        <w:t xml:space="preserve"> – Sequence Lập hóa đơn</w:t>
      </w:r>
      <w:bookmarkEnd w:id="80"/>
    </w:p>
    <w:sectPr w:rsidR="0098516E" w:rsidRPr="000211AE" w:rsidSect="00DB7595">
      <w:headerReference w:type="default" r:id="rId52"/>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ran Tin" w:date="2014-05-11T10:22:00Z" w:initials="TT">
    <w:p w14:paraId="4CCDC233" w14:textId="77777777" w:rsidR="00FD478B" w:rsidRPr="00DC2276" w:rsidRDefault="00FD478B">
      <w:pPr>
        <w:pStyle w:val="CommentText"/>
        <w:rPr>
          <w:lang w:val="fr-FR"/>
        </w:rPr>
      </w:pPr>
      <w:r>
        <w:rPr>
          <w:rStyle w:val="CommentReference"/>
        </w:rPr>
        <w:annotationRef/>
      </w:r>
      <w:r w:rsidRPr="00DC2276">
        <w:rPr>
          <w:lang w:val="fr-FR"/>
        </w:rPr>
        <w:t>Chứa các tiểu mục và số trang</w:t>
      </w:r>
    </w:p>
  </w:comment>
  <w:comment w:id="5" w:author="Tran Tin" w:date="2014-05-11T10:21:00Z" w:initials="TT">
    <w:p w14:paraId="0C9FECFB" w14:textId="77777777" w:rsidR="00FD478B" w:rsidRPr="00DC2276" w:rsidRDefault="00FD478B">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8" w:author="Tran Tin" w:date="2014-05-12T20:08:00Z" w:initials="TT">
    <w:p w14:paraId="6E53137A" w14:textId="77777777" w:rsidR="00FD478B" w:rsidRPr="00DC2276" w:rsidRDefault="00FD478B" w:rsidP="00CA1C39">
      <w:pPr>
        <w:pStyle w:val="Nidungvnbn"/>
        <w:rPr>
          <w:lang w:val="fr-FR"/>
        </w:rPr>
      </w:pPr>
      <w:r>
        <w:rPr>
          <w:rStyle w:val="CommentReference"/>
        </w:rPr>
        <w:annotationRef/>
      </w:r>
      <w:r w:rsidRPr="00DC2276">
        <w:rPr>
          <w:lang w:val="fr-FR"/>
        </w:rPr>
        <w:t>Danh mục các bảng, biểu, hình vẽ, đồ thị (nếu có).</w:t>
      </w:r>
    </w:p>
    <w:p w14:paraId="041F154D" w14:textId="77777777" w:rsidR="00FD478B" w:rsidRPr="00DC2276" w:rsidRDefault="00FD478B">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DC233" w15:done="0"/>
  <w15:commentEx w15:paraId="0C9FECFB" w15:done="0"/>
  <w15:commentEx w15:paraId="041F15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5A782" w14:textId="77777777" w:rsidR="00895DE3" w:rsidRDefault="00895DE3" w:rsidP="00453AB1">
      <w:r>
        <w:separator/>
      </w:r>
    </w:p>
  </w:endnote>
  <w:endnote w:type="continuationSeparator" w:id="0">
    <w:p w14:paraId="2012DD55" w14:textId="77777777" w:rsidR="00895DE3" w:rsidRDefault="00895DE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7B66F" w14:textId="77777777" w:rsidR="00895DE3" w:rsidRDefault="00895DE3" w:rsidP="00453AB1">
      <w:r>
        <w:separator/>
      </w:r>
    </w:p>
  </w:footnote>
  <w:footnote w:type="continuationSeparator" w:id="0">
    <w:p w14:paraId="13883D8C" w14:textId="77777777" w:rsidR="00895DE3" w:rsidRDefault="00895DE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EFAF" w14:textId="77777777" w:rsidR="00FD478B" w:rsidRDefault="00FD478B">
    <w:pPr>
      <w:pStyle w:val="Header"/>
      <w:jc w:val="center"/>
    </w:pPr>
  </w:p>
  <w:p w14:paraId="6CE0C3DE" w14:textId="77777777" w:rsidR="00FD478B" w:rsidRDefault="00FD4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2CF0894" w14:textId="2163DA6C" w:rsidR="00FD478B" w:rsidRDefault="00FD478B">
        <w:pPr>
          <w:pStyle w:val="Header"/>
          <w:jc w:val="center"/>
        </w:pPr>
        <w:r>
          <w:fldChar w:fldCharType="begin"/>
        </w:r>
        <w:r>
          <w:instrText xml:space="preserve"> PAGE   \* MERGEFORMAT </w:instrText>
        </w:r>
        <w:r>
          <w:fldChar w:fldCharType="separate"/>
        </w:r>
        <w:r w:rsidR="00AF7F33">
          <w:rPr>
            <w:noProof/>
          </w:rPr>
          <w:t>v</w:t>
        </w:r>
        <w:r>
          <w:rPr>
            <w:noProof/>
          </w:rPr>
          <w:fldChar w:fldCharType="end"/>
        </w:r>
      </w:p>
    </w:sdtContent>
  </w:sdt>
  <w:p w14:paraId="1B88FE11" w14:textId="77777777" w:rsidR="00FD478B" w:rsidRDefault="00FD4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BF8F178" w14:textId="42807680" w:rsidR="00FD478B" w:rsidRDefault="00FD478B">
        <w:pPr>
          <w:pStyle w:val="Header"/>
          <w:jc w:val="center"/>
        </w:pPr>
        <w:r>
          <w:fldChar w:fldCharType="begin"/>
        </w:r>
        <w:r>
          <w:instrText xml:space="preserve"> PAGE   \* MERGEFORMAT </w:instrText>
        </w:r>
        <w:r>
          <w:fldChar w:fldCharType="separate"/>
        </w:r>
        <w:r w:rsidR="00AF7F33">
          <w:rPr>
            <w:noProof/>
          </w:rPr>
          <w:t>15</w:t>
        </w:r>
        <w:r>
          <w:rPr>
            <w:noProof/>
          </w:rPr>
          <w:fldChar w:fldCharType="end"/>
        </w:r>
      </w:p>
    </w:sdtContent>
  </w:sdt>
  <w:p w14:paraId="185478EA" w14:textId="77777777" w:rsidR="00FD478B" w:rsidRDefault="00FD4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00B"/>
    <w:multiLevelType w:val="hybridMultilevel"/>
    <w:tmpl w:val="8E3E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4610"/>
    <w:multiLevelType w:val="hybridMultilevel"/>
    <w:tmpl w:val="540A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F518F"/>
    <w:multiLevelType w:val="hybridMultilevel"/>
    <w:tmpl w:val="3D58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82BC4"/>
    <w:multiLevelType w:val="hybridMultilevel"/>
    <w:tmpl w:val="12A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50500"/>
    <w:multiLevelType w:val="hybridMultilevel"/>
    <w:tmpl w:val="DB54A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5E6759"/>
    <w:multiLevelType w:val="hybridMultilevel"/>
    <w:tmpl w:val="145C4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A124C2"/>
    <w:multiLevelType w:val="hybridMultilevel"/>
    <w:tmpl w:val="DF3E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390656"/>
    <w:multiLevelType w:val="hybridMultilevel"/>
    <w:tmpl w:val="8574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97F75"/>
    <w:multiLevelType w:val="hybridMultilevel"/>
    <w:tmpl w:val="DAEA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0A6F21"/>
    <w:multiLevelType w:val="hybridMultilevel"/>
    <w:tmpl w:val="365EF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597A84"/>
    <w:multiLevelType w:val="multilevel"/>
    <w:tmpl w:val="D3285D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0A6580"/>
    <w:multiLevelType w:val="hybridMultilevel"/>
    <w:tmpl w:val="66F0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374F6"/>
    <w:multiLevelType w:val="hybridMultilevel"/>
    <w:tmpl w:val="13FC06AC"/>
    <w:lvl w:ilvl="0" w:tplc="BF42EB0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E3992"/>
    <w:multiLevelType w:val="hybridMultilevel"/>
    <w:tmpl w:val="7F649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545C5F"/>
    <w:multiLevelType w:val="hybridMultilevel"/>
    <w:tmpl w:val="FD52B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A66266"/>
    <w:multiLevelType w:val="hybridMultilevel"/>
    <w:tmpl w:val="17D83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72165A"/>
    <w:multiLevelType w:val="hybridMultilevel"/>
    <w:tmpl w:val="5E427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D05DFC"/>
    <w:multiLevelType w:val="hybridMultilevel"/>
    <w:tmpl w:val="E820A090"/>
    <w:lvl w:ilvl="0" w:tplc="90383EA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003D47"/>
    <w:multiLevelType w:val="hybridMultilevel"/>
    <w:tmpl w:val="2CA05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D10D5A"/>
    <w:multiLevelType w:val="hybridMultilevel"/>
    <w:tmpl w:val="B27C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5C29BD"/>
    <w:multiLevelType w:val="multilevel"/>
    <w:tmpl w:val="C3205B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895649"/>
    <w:multiLevelType w:val="hybridMultilevel"/>
    <w:tmpl w:val="6F187A42"/>
    <w:lvl w:ilvl="0" w:tplc="E0D01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D93F31"/>
    <w:multiLevelType w:val="hybridMultilevel"/>
    <w:tmpl w:val="F5EE4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3C17ED"/>
    <w:multiLevelType w:val="hybridMultilevel"/>
    <w:tmpl w:val="1FF8B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B177F1"/>
    <w:multiLevelType w:val="hybridMultilevel"/>
    <w:tmpl w:val="74D0F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4"/>
  </w:num>
  <w:num w:numId="4">
    <w:abstractNumId w:val="12"/>
  </w:num>
  <w:num w:numId="5">
    <w:abstractNumId w:val="23"/>
  </w:num>
  <w:num w:numId="6">
    <w:abstractNumId w:val="5"/>
  </w:num>
  <w:num w:numId="7">
    <w:abstractNumId w:val="22"/>
  </w:num>
  <w:num w:numId="8">
    <w:abstractNumId w:val="18"/>
  </w:num>
  <w:num w:numId="9">
    <w:abstractNumId w:val="19"/>
  </w:num>
  <w:num w:numId="10">
    <w:abstractNumId w:val="2"/>
  </w:num>
  <w:num w:numId="11">
    <w:abstractNumId w:val="16"/>
  </w:num>
  <w:num w:numId="12">
    <w:abstractNumId w:val="1"/>
  </w:num>
  <w:num w:numId="13">
    <w:abstractNumId w:val="7"/>
  </w:num>
  <w:num w:numId="14">
    <w:abstractNumId w:val="20"/>
  </w:num>
  <w:num w:numId="15">
    <w:abstractNumId w:val="9"/>
  </w:num>
  <w:num w:numId="16">
    <w:abstractNumId w:val="14"/>
  </w:num>
  <w:num w:numId="17">
    <w:abstractNumId w:val="10"/>
  </w:num>
  <w:num w:numId="18">
    <w:abstractNumId w:val="6"/>
  </w:num>
  <w:num w:numId="19">
    <w:abstractNumId w:val="3"/>
  </w:num>
  <w:num w:numId="20">
    <w:abstractNumId w:val="21"/>
  </w:num>
  <w:num w:numId="21">
    <w:abstractNumId w:val="11"/>
  </w:num>
  <w:num w:numId="22">
    <w:abstractNumId w:val="8"/>
  </w:num>
  <w:num w:numId="23">
    <w:abstractNumId w:val="17"/>
  </w:num>
  <w:num w:numId="24">
    <w:abstractNumId w:val="24"/>
  </w:num>
  <w:num w:numId="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88"/>
    <w:rsid w:val="00000FCE"/>
    <w:rsid w:val="000179DD"/>
    <w:rsid w:val="000211AE"/>
    <w:rsid w:val="00024496"/>
    <w:rsid w:val="00031772"/>
    <w:rsid w:val="0004314E"/>
    <w:rsid w:val="00075A8C"/>
    <w:rsid w:val="00093BED"/>
    <w:rsid w:val="000C29E4"/>
    <w:rsid w:val="000C6F6C"/>
    <w:rsid w:val="000D13CE"/>
    <w:rsid w:val="000F2F99"/>
    <w:rsid w:val="000F4932"/>
    <w:rsid w:val="0011352E"/>
    <w:rsid w:val="00121CF4"/>
    <w:rsid w:val="00137133"/>
    <w:rsid w:val="0014332F"/>
    <w:rsid w:val="00151674"/>
    <w:rsid w:val="00157F22"/>
    <w:rsid w:val="00162189"/>
    <w:rsid w:val="001773CA"/>
    <w:rsid w:val="00190362"/>
    <w:rsid w:val="001C49F6"/>
    <w:rsid w:val="001D70FA"/>
    <w:rsid w:val="00207DC2"/>
    <w:rsid w:val="002526A2"/>
    <w:rsid w:val="00252F26"/>
    <w:rsid w:val="00280480"/>
    <w:rsid w:val="002904F5"/>
    <w:rsid w:val="00291721"/>
    <w:rsid w:val="002B0DAC"/>
    <w:rsid w:val="002B16E4"/>
    <w:rsid w:val="002D4629"/>
    <w:rsid w:val="002D4C66"/>
    <w:rsid w:val="002D796D"/>
    <w:rsid w:val="002F693E"/>
    <w:rsid w:val="003218FF"/>
    <w:rsid w:val="003329B7"/>
    <w:rsid w:val="00334D1D"/>
    <w:rsid w:val="00357B9B"/>
    <w:rsid w:val="003815FF"/>
    <w:rsid w:val="00381743"/>
    <w:rsid w:val="00381F02"/>
    <w:rsid w:val="003835E6"/>
    <w:rsid w:val="00383E94"/>
    <w:rsid w:val="00387A03"/>
    <w:rsid w:val="003C68B2"/>
    <w:rsid w:val="00400500"/>
    <w:rsid w:val="00453AB1"/>
    <w:rsid w:val="004570CF"/>
    <w:rsid w:val="00467752"/>
    <w:rsid w:val="0048589A"/>
    <w:rsid w:val="00486B80"/>
    <w:rsid w:val="004A7C39"/>
    <w:rsid w:val="004E0447"/>
    <w:rsid w:val="004E3C16"/>
    <w:rsid w:val="004E3D13"/>
    <w:rsid w:val="004E4A66"/>
    <w:rsid w:val="004E7AF9"/>
    <w:rsid w:val="004F665A"/>
    <w:rsid w:val="005919B6"/>
    <w:rsid w:val="00593511"/>
    <w:rsid w:val="00594A25"/>
    <w:rsid w:val="0059535E"/>
    <w:rsid w:val="005A05D2"/>
    <w:rsid w:val="005A2BE3"/>
    <w:rsid w:val="005D5C20"/>
    <w:rsid w:val="005F1EEF"/>
    <w:rsid w:val="005F5CEC"/>
    <w:rsid w:val="00604D25"/>
    <w:rsid w:val="0063376A"/>
    <w:rsid w:val="0064189C"/>
    <w:rsid w:val="00650D6A"/>
    <w:rsid w:val="00693B91"/>
    <w:rsid w:val="006B61F6"/>
    <w:rsid w:val="006C3EC7"/>
    <w:rsid w:val="006C568D"/>
    <w:rsid w:val="006D1B8D"/>
    <w:rsid w:val="006E1767"/>
    <w:rsid w:val="007306EE"/>
    <w:rsid w:val="00735CC0"/>
    <w:rsid w:val="00737340"/>
    <w:rsid w:val="007524BC"/>
    <w:rsid w:val="00771DA6"/>
    <w:rsid w:val="00773F88"/>
    <w:rsid w:val="00791EED"/>
    <w:rsid w:val="007B1A23"/>
    <w:rsid w:val="007B7FF5"/>
    <w:rsid w:val="007C0266"/>
    <w:rsid w:val="007D27DC"/>
    <w:rsid w:val="007E3A28"/>
    <w:rsid w:val="007E6AB9"/>
    <w:rsid w:val="007E7FF7"/>
    <w:rsid w:val="007F074D"/>
    <w:rsid w:val="00824687"/>
    <w:rsid w:val="00825F5E"/>
    <w:rsid w:val="00833890"/>
    <w:rsid w:val="00852AFF"/>
    <w:rsid w:val="00856589"/>
    <w:rsid w:val="00867C2D"/>
    <w:rsid w:val="008713C0"/>
    <w:rsid w:val="00880D36"/>
    <w:rsid w:val="00895DE3"/>
    <w:rsid w:val="008A3884"/>
    <w:rsid w:val="008A7498"/>
    <w:rsid w:val="008E52CF"/>
    <w:rsid w:val="008E6453"/>
    <w:rsid w:val="008F05C2"/>
    <w:rsid w:val="008F68F2"/>
    <w:rsid w:val="00900DE5"/>
    <w:rsid w:val="00915ACC"/>
    <w:rsid w:val="00934CB8"/>
    <w:rsid w:val="00942B81"/>
    <w:rsid w:val="00953054"/>
    <w:rsid w:val="00957233"/>
    <w:rsid w:val="00961152"/>
    <w:rsid w:val="00961874"/>
    <w:rsid w:val="00962E08"/>
    <w:rsid w:val="00973D7B"/>
    <w:rsid w:val="00984BAF"/>
    <w:rsid w:val="0098516E"/>
    <w:rsid w:val="009B37E9"/>
    <w:rsid w:val="009D3374"/>
    <w:rsid w:val="009F2882"/>
    <w:rsid w:val="009F5208"/>
    <w:rsid w:val="00A04B25"/>
    <w:rsid w:val="00A27B1F"/>
    <w:rsid w:val="00A27FBF"/>
    <w:rsid w:val="00AA0BE0"/>
    <w:rsid w:val="00AA4311"/>
    <w:rsid w:val="00AA7E4E"/>
    <w:rsid w:val="00AD3AF6"/>
    <w:rsid w:val="00AF4BA2"/>
    <w:rsid w:val="00AF7F33"/>
    <w:rsid w:val="00B10823"/>
    <w:rsid w:val="00B118C8"/>
    <w:rsid w:val="00B21A42"/>
    <w:rsid w:val="00B24C79"/>
    <w:rsid w:val="00B40AF6"/>
    <w:rsid w:val="00B42D2E"/>
    <w:rsid w:val="00B472D5"/>
    <w:rsid w:val="00B540A4"/>
    <w:rsid w:val="00B62399"/>
    <w:rsid w:val="00B62922"/>
    <w:rsid w:val="00B65E1B"/>
    <w:rsid w:val="00B75FE7"/>
    <w:rsid w:val="00B8489D"/>
    <w:rsid w:val="00B858FC"/>
    <w:rsid w:val="00B931D0"/>
    <w:rsid w:val="00BA3591"/>
    <w:rsid w:val="00BA7146"/>
    <w:rsid w:val="00BB2B2A"/>
    <w:rsid w:val="00BB7EA0"/>
    <w:rsid w:val="00BD6210"/>
    <w:rsid w:val="00C56904"/>
    <w:rsid w:val="00C70A1B"/>
    <w:rsid w:val="00C74E02"/>
    <w:rsid w:val="00C75086"/>
    <w:rsid w:val="00C800B8"/>
    <w:rsid w:val="00C8638F"/>
    <w:rsid w:val="00CA1C39"/>
    <w:rsid w:val="00CB0D9D"/>
    <w:rsid w:val="00CC09C5"/>
    <w:rsid w:val="00CD13EC"/>
    <w:rsid w:val="00CE39DC"/>
    <w:rsid w:val="00CE5555"/>
    <w:rsid w:val="00D214EC"/>
    <w:rsid w:val="00D31E69"/>
    <w:rsid w:val="00D34D21"/>
    <w:rsid w:val="00D369E4"/>
    <w:rsid w:val="00D64DDD"/>
    <w:rsid w:val="00D774CF"/>
    <w:rsid w:val="00D96DCD"/>
    <w:rsid w:val="00DA1649"/>
    <w:rsid w:val="00DB7332"/>
    <w:rsid w:val="00DB7595"/>
    <w:rsid w:val="00DC2276"/>
    <w:rsid w:val="00DD23F6"/>
    <w:rsid w:val="00DD74FD"/>
    <w:rsid w:val="00DE15BF"/>
    <w:rsid w:val="00E64EFA"/>
    <w:rsid w:val="00E73E69"/>
    <w:rsid w:val="00E766EA"/>
    <w:rsid w:val="00E77EF7"/>
    <w:rsid w:val="00E93F19"/>
    <w:rsid w:val="00EC4BC4"/>
    <w:rsid w:val="00ED079F"/>
    <w:rsid w:val="00ED1BE3"/>
    <w:rsid w:val="00EF235A"/>
    <w:rsid w:val="00F067DB"/>
    <w:rsid w:val="00F0702A"/>
    <w:rsid w:val="00F07823"/>
    <w:rsid w:val="00F158FA"/>
    <w:rsid w:val="00F16BEC"/>
    <w:rsid w:val="00F27217"/>
    <w:rsid w:val="00F41D9D"/>
    <w:rsid w:val="00F6183C"/>
    <w:rsid w:val="00F72B7C"/>
    <w:rsid w:val="00F76C56"/>
    <w:rsid w:val="00F7757C"/>
    <w:rsid w:val="00F85CA4"/>
    <w:rsid w:val="00F87EC6"/>
    <w:rsid w:val="00F91AE0"/>
    <w:rsid w:val="00FA0719"/>
    <w:rsid w:val="00FB1D6B"/>
    <w:rsid w:val="00FD478B"/>
    <w:rsid w:val="00FD7A29"/>
    <w:rsid w:val="00FE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A61BAB6"/>
  <w15:docId w15:val="{5D1526D8-F901-44B4-8140-B5F2820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9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Vnbnnidung2">
    <w:name w:val="Văn bản nội dung (2)_"/>
    <w:basedOn w:val="DefaultParagraphFont"/>
    <w:link w:val="Vnbnnidung20"/>
    <w:rsid w:val="009F2882"/>
    <w:rPr>
      <w:rFonts w:eastAsia="Times New Roman" w:cs="Times New Roman"/>
      <w:shd w:val="clear" w:color="auto" w:fill="FFFFFF"/>
    </w:rPr>
  </w:style>
  <w:style w:type="paragraph" w:customStyle="1" w:styleId="Vnbnnidung20">
    <w:name w:val="Văn bản nội dung (2)"/>
    <w:basedOn w:val="Normal"/>
    <w:link w:val="Vnbnnidung2"/>
    <w:rsid w:val="009F2882"/>
    <w:pPr>
      <w:widowControl w:val="0"/>
      <w:shd w:val="clear" w:color="auto" w:fill="FFFFFF"/>
      <w:spacing w:after="420" w:line="0" w:lineRule="atLeast"/>
      <w:ind w:hanging="900"/>
    </w:pPr>
    <w:rPr>
      <w:szCs w:val="22"/>
    </w:rPr>
  </w:style>
  <w:style w:type="character" w:customStyle="1" w:styleId="Vnbnnidung2Inm">
    <w:name w:val="Văn bản nội dung (2) + In đậm"/>
    <w:basedOn w:val="Vnbnnidung2"/>
    <w:rsid w:val="00833890"/>
    <w:rPr>
      <w:rFonts w:ascii="Times New Roman" w:eastAsia="Times New Roman" w:hAnsi="Times New Roman" w:cs="Times New Roman"/>
      <w:b/>
      <w:bCs/>
      <w:color w:val="000000"/>
      <w:spacing w:val="0"/>
      <w:w w:val="100"/>
      <w:position w:val="0"/>
      <w:shd w:val="clear" w:color="auto" w:fill="FFFFFF"/>
      <w:lang w:val="vi-VN" w:eastAsia="vi-VN" w:bidi="vi-VN"/>
    </w:rPr>
  </w:style>
  <w:style w:type="character" w:customStyle="1" w:styleId="Vnbnnidung4">
    <w:name w:val="Văn bản nội dung (4)_"/>
    <w:basedOn w:val="DefaultParagraphFont"/>
    <w:link w:val="Vnbnnidung40"/>
    <w:rsid w:val="00833890"/>
    <w:rPr>
      <w:rFonts w:eastAsia="Times New Roman" w:cs="Times New Roman"/>
      <w:b/>
      <w:bCs/>
      <w:shd w:val="clear" w:color="auto" w:fill="FFFFFF"/>
    </w:rPr>
  </w:style>
  <w:style w:type="character" w:customStyle="1" w:styleId="Vnbnnidung4Exact">
    <w:name w:val="Văn bản nội dung (4) Exact"/>
    <w:basedOn w:val="DefaultParagraphFont"/>
    <w:rsid w:val="00833890"/>
    <w:rPr>
      <w:rFonts w:ascii="Times New Roman" w:eastAsia="Times New Roman" w:hAnsi="Times New Roman" w:cs="Times New Roman"/>
      <w:b/>
      <w:bCs/>
      <w:i w:val="0"/>
      <w:iCs w:val="0"/>
      <w:smallCaps w:val="0"/>
      <w:strike w:val="0"/>
      <w:sz w:val="20"/>
      <w:szCs w:val="20"/>
      <w:u w:val="none"/>
      <w:lang w:val="en-US" w:eastAsia="en-US" w:bidi="en-US"/>
    </w:rPr>
  </w:style>
  <w:style w:type="character" w:customStyle="1" w:styleId="Vnbnnidung2Gincch1pt">
    <w:name w:val="Văn bản nội dung (2) + Giãn cách 1 pt"/>
    <w:basedOn w:val="Vnbnnidung2"/>
    <w:rsid w:val="00833890"/>
    <w:rPr>
      <w:rFonts w:ascii="Times New Roman" w:eastAsia="Times New Roman" w:hAnsi="Times New Roman" w:cs="Times New Roman"/>
      <w:color w:val="000000"/>
      <w:spacing w:val="30"/>
      <w:w w:val="100"/>
      <w:position w:val="0"/>
      <w:shd w:val="clear" w:color="auto" w:fill="FFFFFF"/>
      <w:lang w:val="vi-VN" w:eastAsia="vi-VN" w:bidi="vi-VN"/>
    </w:rPr>
  </w:style>
  <w:style w:type="paragraph" w:customStyle="1" w:styleId="Vnbnnidung40">
    <w:name w:val="Văn bản nội dung (4)"/>
    <w:basedOn w:val="Normal"/>
    <w:link w:val="Vnbnnidung4"/>
    <w:rsid w:val="00833890"/>
    <w:pPr>
      <w:widowControl w:val="0"/>
      <w:shd w:val="clear" w:color="auto" w:fill="FFFFFF"/>
      <w:spacing w:line="234" w:lineRule="exact"/>
    </w:pPr>
    <w:rPr>
      <w:b/>
      <w:bCs/>
      <w:szCs w:val="22"/>
    </w:rPr>
  </w:style>
  <w:style w:type="character" w:customStyle="1" w:styleId="Vnbnnidung5">
    <w:name w:val="Văn bản nội dung (5)_"/>
    <w:basedOn w:val="DefaultParagraphFont"/>
    <w:link w:val="Vnbnnidung50"/>
    <w:rsid w:val="00B75FE7"/>
    <w:rPr>
      <w:rFonts w:eastAsia="Times New Roman" w:cs="Times New Roman"/>
      <w:b/>
      <w:bCs/>
      <w:i/>
      <w:iCs/>
      <w:shd w:val="clear" w:color="auto" w:fill="FFFFFF"/>
    </w:rPr>
  </w:style>
  <w:style w:type="character" w:customStyle="1" w:styleId="Vnbnnidung2Arial">
    <w:name w:val="Văn bản nội dung (2) + Arial"/>
    <w:aliases w:val="8.5 pt,In nghiêng,Tỉ lệ 150%,Văn bản nội dung (10) + 9 pt,Giãn cách 2 pt,Tiêu đề #5 + FrankRuehl,Giãn cách -1 pt,9 pt"/>
    <w:basedOn w:val="Vnbnnidung2"/>
    <w:rsid w:val="00B75FE7"/>
    <w:rPr>
      <w:rFonts w:ascii="Arial" w:eastAsia="Arial" w:hAnsi="Arial" w:cs="Arial"/>
      <w:color w:val="000000"/>
      <w:spacing w:val="0"/>
      <w:w w:val="100"/>
      <w:position w:val="0"/>
      <w:sz w:val="17"/>
      <w:szCs w:val="17"/>
      <w:shd w:val="clear" w:color="auto" w:fill="FFFFFF"/>
      <w:lang w:val="en-US" w:eastAsia="en-US" w:bidi="en-US"/>
    </w:rPr>
  </w:style>
  <w:style w:type="paragraph" w:customStyle="1" w:styleId="Vnbnnidung50">
    <w:name w:val="Văn bản nội dung (5)"/>
    <w:basedOn w:val="Normal"/>
    <w:link w:val="Vnbnnidung5"/>
    <w:rsid w:val="00B75FE7"/>
    <w:pPr>
      <w:widowControl w:val="0"/>
      <w:shd w:val="clear" w:color="auto" w:fill="FFFFFF"/>
      <w:spacing w:before="120" w:after="120" w:line="0" w:lineRule="atLeast"/>
      <w:jc w:val="both"/>
    </w:pPr>
    <w:rPr>
      <w:b/>
      <w:bCs/>
      <w:i/>
      <w:iCs/>
      <w:szCs w:val="22"/>
    </w:rPr>
  </w:style>
  <w:style w:type="paragraph" w:styleId="BodyTextIndent">
    <w:name w:val="Body Text Indent"/>
    <w:basedOn w:val="Normal"/>
    <w:link w:val="BodyTextIndentChar"/>
    <w:rsid w:val="00DE15BF"/>
    <w:pPr>
      <w:spacing w:after="120"/>
      <w:ind w:left="360"/>
    </w:pPr>
    <w:rPr>
      <w:sz w:val="28"/>
      <w:szCs w:val="28"/>
    </w:rPr>
  </w:style>
  <w:style w:type="character" w:customStyle="1" w:styleId="BodyTextIndentChar">
    <w:name w:val="Body Text Indent Char"/>
    <w:basedOn w:val="DefaultParagraphFont"/>
    <w:link w:val="BodyTextIndent"/>
    <w:rsid w:val="00DE15BF"/>
    <w:rPr>
      <w:rFonts w:eastAsia="Times New Roman" w:cs="Times New Roman"/>
      <w:sz w:val="28"/>
      <w:szCs w:val="28"/>
    </w:rPr>
  </w:style>
  <w:style w:type="character" w:customStyle="1" w:styleId="Vnbnnidung215pt">
    <w:name w:val="Văn bản nội dung (2) + 15 pt"/>
    <w:basedOn w:val="Vnbnnidung2"/>
    <w:rsid w:val="00E93F19"/>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fr-FR" w:eastAsia="fr-FR" w:bidi="fr-FR"/>
    </w:rPr>
  </w:style>
  <w:style w:type="character" w:customStyle="1" w:styleId="Vnbnnidung2105pt">
    <w:name w:val="Văn bản nội dung (2) + 10.5 pt"/>
    <w:aliases w:val="Tỉ lệ 120%"/>
    <w:basedOn w:val="Vnbnnidung2"/>
    <w:rsid w:val="00E93F19"/>
    <w:rPr>
      <w:rFonts w:ascii="Times New Roman" w:eastAsia="Times New Roman" w:hAnsi="Times New Roman" w:cs="Times New Roman"/>
      <w:color w:val="000000"/>
      <w:spacing w:val="0"/>
      <w:w w:val="120"/>
      <w:position w:val="0"/>
      <w:sz w:val="21"/>
      <w:szCs w:val="21"/>
      <w:shd w:val="clear" w:color="auto" w:fill="FFFFFF"/>
      <w:lang w:val="vi-VN" w:eastAsia="vi-VN" w:bidi="vi-VN"/>
    </w:rPr>
  </w:style>
  <w:style w:type="character" w:customStyle="1" w:styleId="Vnbnnidung211pt">
    <w:name w:val="Văn bản nội dung (2) + 11 pt"/>
    <w:basedOn w:val="Vnbnnidung2"/>
    <w:rsid w:val="00E93F19"/>
    <w:rPr>
      <w:rFonts w:ascii="Times New Roman" w:eastAsia="Times New Roman" w:hAnsi="Times New Roman" w:cs="Times New Roman"/>
      <w:color w:val="000000"/>
      <w:spacing w:val="0"/>
      <w:w w:val="100"/>
      <w:position w:val="0"/>
      <w:sz w:val="22"/>
      <w:szCs w:val="22"/>
      <w:shd w:val="clear" w:color="auto" w:fill="FFFFFF"/>
      <w:lang w:val="vi-VN" w:eastAsia="vi-VN" w:bidi="vi-VN"/>
    </w:rPr>
  </w:style>
  <w:style w:type="character" w:customStyle="1" w:styleId="apple-converted-space">
    <w:name w:val="apple-converted-space"/>
    <w:basedOn w:val="DefaultParagraphFont"/>
    <w:rsid w:val="00953054"/>
  </w:style>
  <w:style w:type="character" w:customStyle="1" w:styleId="mwe-math-mathml-inline">
    <w:name w:val="mwe-math-mathml-inline"/>
    <w:basedOn w:val="DefaultParagraphFont"/>
    <w:rsid w:val="00DA1649"/>
  </w:style>
  <w:style w:type="paragraph" w:customStyle="1" w:styleId="para">
    <w:name w:val="para"/>
    <w:basedOn w:val="Normal"/>
    <w:rsid w:val="00DD23F6"/>
    <w:pPr>
      <w:spacing w:before="100" w:beforeAutospacing="1" w:after="100" w:afterAutospacing="1"/>
    </w:pPr>
  </w:style>
  <w:style w:type="paragraph" w:styleId="ListParagraph">
    <w:name w:val="List Paragraph"/>
    <w:basedOn w:val="Normal"/>
    <w:uiPriority w:val="34"/>
    <w:qFormat/>
    <w:rsid w:val="00DD23F6"/>
    <w:pPr>
      <w:ind w:left="720"/>
      <w:contextualSpacing/>
    </w:pPr>
  </w:style>
  <w:style w:type="character" w:styleId="PlaceholderText">
    <w:name w:val="Placeholder Text"/>
    <w:basedOn w:val="DefaultParagraphFont"/>
    <w:uiPriority w:val="99"/>
    <w:semiHidden/>
    <w:rsid w:val="00B40AF6"/>
    <w:rPr>
      <w:color w:val="808080"/>
    </w:rPr>
  </w:style>
  <w:style w:type="character" w:customStyle="1" w:styleId="Vnbnnidung3">
    <w:name w:val="Văn bản nội dung (3)_"/>
    <w:basedOn w:val="DefaultParagraphFont"/>
    <w:link w:val="Vnbnnidung30"/>
    <w:rsid w:val="004E4A66"/>
    <w:rPr>
      <w:rFonts w:eastAsia="Times New Roman" w:cs="Times New Roman"/>
      <w:i/>
      <w:iCs/>
      <w:shd w:val="clear" w:color="auto" w:fill="FFFFFF"/>
    </w:rPr>
  </w:style>
  <w:style w:type="character" w:customStyle="1" w:styleId="Vnbnnidung2Innghing">
    <w:name w:val="Văn bản nội dung (2) + In nghiêng"/>
    <w:basedOn w:val="Vnbnnidung2"/>
    <w:rsid w:val="004E4A66"/>
    <w:rPr>
      <w:rFonts w:ascii="Times New Roman" w:eastAsia="Times New Roman" w:hAnsi="Times New Roman" w:cs="Times New Roman"/>
      <w:i/>
      <w:iCs/>
      <w:color w:val="000000"/>
      <w:spacing w:val="0"/>
      <w:w w:val="100"/>
      <w:position w:val="0"/>
      <w:shd w:val="clear" w:color="auto" w:fill="FFFFFF"/>
      <w:lang w:val="vi-VN" w:eastAsia="vi-VN" w:bidi="vi-VN"/>
    </w:rPr>
  </w:style>
  <w:style w:type="character" w:customStyle="1" w:styleId="Vnbnnidung265pt">
    <w:name w:val="Văn bản nội dung (2) + 6.5 pt"/>
    <w:basedOn w:val="Vnbnnidung2"/>
    <w:rsid w:val="004E4A66"/>
    <w:rPr>
      <w:rFonts w:ascii="Times New Roman" w:eastAsia="Times New Roman" w:hAnsi="Times New Roman" w:cs="Times New Roman"/>
      <w:color w:val="000000"/>
      <w:spacing w:val="0"/>
      <w:w w:val="100"/>
      <w:position w:val="0"/>
      <w:sz w:val="13"/>
      <w:szCs w:val="13"/>
      <w:shd w:val="clear" w:color="auto" w:fill="FFFFFF"/>
      <w:lang w:val="vi-VN" w:eastAsia="vi-VN" w:bidi="vi-VN"/>
    </w:rPr>
  </w:style>
  <w:style w:type="character" w:customStyle="1" w:styleId="Vnbnnidung9">
    <w:name w:val="Văn bản nội dung (9)_"/>
    <w:basedOn w:val="DefaultParagraphFont"/>
    <w:link w:val="Vnbnnidung90"/>
    <w:rsid w:val="004E4A66"/>
    <w:rPr>
      <w:rFonts w:eastAsia="Times New Roman" w:cs="Times New Roman"/>
      <w:i/>
      <w:iCs/>
      <w:sz w:val="19"/>
      <w:szCs w:val="19"/>
      <w:shd w:val="clear" w:color="auto" w:fill="FFFFFF"/>
    </w:rPr>
  </w:style>
  <w:style w:type="character" w:customStyle="1" w:styleId="Vnbnnidung10">
    <w:name w:val="Văn bản nội dung (10)_"/>
    <w:basedOn w:val="DefaultParagraphFont"/>
    <w:link w:val="Vnbnnidung100"/>
    <w:rsid w:val="004E4A66"/>
    <w:rPr>
      <w:rFonts w:eastAsia="Times New Roman" w:cs="Times New Roman"/>
      <w:sz w:val="14"/>
      <w:szCs w:val="14"/>
      <w:shd w:val="clear" w:color="auto" w:fill="FFFFFF"/>
    </w:rPr>
  </w:style>
  <w:style w:type="paragraph" w:customStyle="1" w:styleId="Vnbnnidung30">
    <w:name w:val="Văn bản nội dung (3)"/>
    <w:basedOn w:val="Normal"/>
    <w:link w:val="Vnbnnidung3"/>
    <w:rsid w:val="004E4A66"/>
    <w:pPr>
      <w:widowControl w:val="0"/>
      <w:shd w:val="clear" w:color="auto" w:fill="FFFFFF"/>
      <w:spacing w:before="420" w:line="360" w:lineRule="exact"/>
      <w:ind w:hanging="260"/>
    </w:pPr>
    <w:rPr>
      <w:i/>
      <w:iCs/>
      <w:szCs w:val="22"/>
    </w:rPr>
  </w:style>
  <w:style w:type="paragraph" w:customStyle="1" w:styleId="Vnbnnidung90">
    <w:name w:val="Văn bản nội dung (9)"/>
    <w:basedOn w:val="Normal"/>
    <w:link w:val="Vnbnnidung9"/>
    <w:rsid w:val="004E4A66"/>
    <w:pPr>
      <w:widowControl w:val="0"/>
      <w:shd w:val="clear" w:color="auto" w:fill="FFFFFF"/>
      <w:spacing w:line="324" w:lineRule="exact"/>
      <w:jc w:val="both"/>
    </w:pPr>
    <w:rPr>
      <w:i/>
      <w:iCs/>
      <w:sz w:val="19"/>
      <w:szCs w:val="19"/>
    </w:rPr>
  </w:style>
  <w:style w:type="paragraph" w:customStyle="1" w:styleId="Vnbnnidung100">
    <w:name w:val="Văn bản nội dung (10)"/>
    <w:basedOn w:val="Normal"/>
    <w:link w:val="Vnbnnidung10"/>
    <w:rsid w:val="004E4A66"/>
    <w:pPr>
      <w:widowControl w:val="0"/>
      <w:shd w:val="clear" w:color="auto" w:fill="FFFFFF"/>
      <w:spacing w:before="120" w:line="0" w:lineRule="atLeast"/>
      <w:jc w:val="both"/>
    </w:pPr>
    <w:rPr>
      <w:sz w:val="14"/>
      <w:szCs w:val="14"/>
    </w:rPr>
  </w:style>
  <w:style w:type="character" w:customStyle="1" w:styleId="Tiu5">
    <w:name w:val="Tiêu đề #5_"/>
    <w:basedOn w:val="DefaultParagraphFont"/>
    <w:link w:val="Tiu50"/>
    <w:rsid w:val="000C6F6C"/>
    <w:rPr>
      <w:rFonts w:eastAsia="Times New Roman" w:cs="Times New Roman"/>
      <w:shd w:val="clear" w:color="auto" w:fill="FFFFFF"/>
    </w:rPr>
  </w:style>
  <w:style w:type="paragraph" w:customStyle="1" w:styleId="Tiu50">
    <w:name w:val="Tiêu đề #5"/>
    <w:basedOn w:val="Normal"/>
    <w:link w:val="Tiu5"/>
    <w:rsid w:val="000C6F6C"/>
    <w:pPr>
      <w:widowControl w:val="0"/>
      <w:shd w:val="clear" w:color="auto" w:fill="FFFFFF"/>
      <w:spacing w:before="60" w:after="60" w:line="0" w:lineRule="atLeast"/>
      <w:outlineLvl w:val="4"/>
    </w:pPr>
    <w:rPr>
      <w:szCs w:val="22"/>
    </w:rPr>
  </w:style>
  <w:style w:type="character" w:customStyle="1" w:styleId="Tiu6">
    <w:name w:val="Tiêu đề #6_"/>
    <w:basedOn w:val="DefaultParagraphFont"/>
    <w:link w:val="Tiu60"/>
    <w:rsid w:val="00EC4BC4"/>
    <w:rPr>
      <w:rFonts w:eastAsia="Times New Roman" w:cs="Times New Roman"/>
      <w:b/>
      <w:bCs/>
      <w:shd w:val="clear" w:color="auto" w:fill="FFFFFF"/>
    </w:rPr>
  </w:style>
  <w:style w:type="character" w:customStyle="1" w:styleId="Tiu6Khnginm">
    <w:name w:val="Tiêu đề #6 + Không in đậm"/>
    <w:basedOn w:val="Tiu6"/>
    <w:rsid w:val="00EC4BC4"/>
    <w:rPr>
      <w:rFonts w:eastAsia="Times New Roman" w:cs="Times New Roman"/>
      <w:b w:val="0"/>
      <w:bCs w:val="0"/>
      <w:color w:val="000000"/>
      <w:spacing w:val="0"/>
      <w:w w:val="100"/>
      <w:position w:val="0"/>
      <w:shd w:val="clear" w:color="auto" w:fill="FFFFFF"/>
      <w:lang w:val="vi-VN" w:eastAsia="vi-VN" w:bidi="vi-VN"/>
    </w:rPr>
  </w:style>
  <w:style w:type="paragraph" w:customStyle="1" w:styleId="Tiu60">
    <w:name w:val="Tiêu đề #6"/>
    <w:basedOn w:val="Normal"/>
    <w:link w:val="Tiu6"/>
    <w:rsid w:val="00EC4BC4"/>
    <w:pPr>
      <w:widowControl w:val="0"/>
      <w:shd w:val="clear" w:color="auto" w:fill="FFFFFF"/>
      <w:spacing w:line="349" w:lineRule="exact"/>
      <w:jc w:val="center"/>
      <w:outlineLvl w:val="5"/>
    </w:pPr>
    <w:rPr>
      <w:b/>
      <w:bCs/>
      <w:szCs w:val="22"/>
    </w:rPr>
  </w:style>
  <w:style w:type="paragraph" w:styleId="TOCHeading">
    <w:name w:val="TOC Heading"/>
    <w:basedOn w:val="Heading1"/>
    <w:next w:val="Normal"/>
    <w:uiPriority w:val="39"/>
    <w:unhideWhenUsed/>
    <w:qFormat/>
    <w:rsid w:val="005A05D2"/>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BA35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097">
      <w:bodyDiv w:val="1"/>
      <w:marLeft w:val="0"/>
      <w:marRight w:val="0"/>
      <w:marTop w:val="0"/>
      <w:marBottom w:val="0"/>
      <w:divBdr>
        <w:top w:val="none" w:sz="0" w:space="0" w:color="auto"/>
        <w:left w:val="none" w:sz="0" w:space="0" w:color="auto"/>
        <w:bottom w:val="none" w:sz="0" w:space="0" w:color="auto"/>
        <w:right w:val="none" w:sz="0" w:space="0" w:color="auto"/>
      </w:divBdr>
    </w:div>
    <w:div w:id="120078716">
      <w:bodyDiv w:val="1"/>
      <w:marLeft w:val="0"/>
      <w:marRight w:val="0"/>
      <w:marTop w:val="0"/>
      <w:marBottom w:val="0"/>
      <w:divBdr>
        <w:top w:val="none" w:sz="0" w:space="0" w:color="auto"/>
        <w:left w:val="none" w:sz="0" w:space="0" w:color="auto"/>
        <w:bottom w:val="none" w:sz="0" w:space="0" w:color="auto"/>
        <w:right w:val="none" w:sz="0" w:space="0" w:color="auto"/>
      </w:divBdr>
    </w:div>
    <w:div w:id="240137581">
      <w:bodyDiv w:val="1"/>
      <w:marLeft w:val="0"/>
      <w:marRight w:val="0"/>
      <w:marTop w:val="0"/>
      <w:marBottom w:val="0"/>
      <w:divBdr>
        <w:top w:val="none" w:sz="0" w:space="0" w:color="auto"/>
        <w:left w:val="none" w:sz="0" w:space="0" w:color="auto"/>
        <w:bottom w:val="none" w:sz="0" w:space="0" w:color="auto"/>
        <w:right w:val="none" w:sz="0" w:space="0" w:color="auto"/>
      </w:divBdr>
      <w:divsChild>
        <w:div w:id="1794516894">
          <w:marLeft w:val="0"/>
          <w:marRight w:val="0"/>
          <w:marTop w:val="0"/>
          <w:marBottom w:val="0"/>
          <w:divBdr>
            <w:top w:val="none" w:sz="0" w:space="0" w:color="auto"/>
            <w:left w:val="none" w:sz="0" w:space="0" w:color="auto"/>
            <w:bottom w:val="none" w:sz="0" w:space="0" w:color="auto"/>
            <w:right w:val="none" w:sz="0" w:space="0" w:color="auto"/>
          </w:divBdr>
          <w:divsChild>
            <w:div w:id="102530770">
              <w:marLeft w:val="0"/>
              <w:marRight w:val="0"/>
              <w:marTop w:val="0"/>
              <w:marBottom w:val="0"/>
              <w:divBdr>
                <w:top w:val="none" w:sz="0" w:space="0" w:color="auto"/>
                <w:left w:val="none" w:sz="0" w:space="0" w:color="auto"/>
                <w:bottom w:val="none" w:sz="0" w:space="0" w:color="auto"/>
                <w:right w:val="none" w:sz="0" w:space="0" w:color="auto"/>
              </w:divBdr>
              <w:divsChild>
                <w:div w:id="291861255">
                  <w:marLeft w:val="0"/>
                  <w:marRight w:val="0"/>
                  <w:marTop w:val="0"/>
                  <w:marBottom w:val="0"/>
                  <w:divBdr>
                    <w:top w:val="none" w:sz="0" w:space="0" w:color="auto"/>
                    <w:left w:val="none" w:sz="0" w:space="0" w:color="auto"/>
                    <w:bottom w:val="none" w:sz="0" w:space="0" w:color="auto"/>
                    <w:right w:val="none" w:sz="0" w:space="0" w:color="auto"/>
                  </w:divBdr>
                  <w:divsChild>
                    <w:div w:id="1295403427">
                      <w:marLeft w:val="0"/>
                      <w:marRight w:val="0"/>
                      <w:marTop w:val="0"/>
                      <w:marBottom w:val="0"/>
                      <w:divBdr>
                        <w:top w:val="none" w:sz="0" w:space="0" w:color="auto"/>
                        <w:left w:val="none" w:sz="0" w:space="0" w:color="auto"/>
                        <w:bottom w:val="none" w:sz="0" w:space="0" w:color="auto"/>
                        <w:right w:val="none" w:sz="0" w:space="0" w:color="auto"/>
                      </w:divBdr>
                      <w:divsChild>
                        <w:div w:id="1937329149">
                          <w:marLeft w:val="0"/>
                          <w:marRight w:val="0"/>
                          <w:marTop w:val="0"/>
                          <w:marBottom w:val="0"/>
                          <w:divBdr>
                            <w:top w:val="none" w:sz="0" w:space="0" w:color="auto"/>
                            <w:left w:val="none" w:sz="0" w:space="0" w:color="auto"/>
                            <w:bottom w:val="none" w:sz="0" w:space="0" w:color="auto"/>
                            <w:right w:val="none" w:sz="0" w:space="0" w:color="auto"/>
                          </w:divBdr>
                          <w:divsChild>
                            <w:div w:id="1891307143">
                              <w:marLeft w:val="0"/>
                              <w:marRight w:val="0"/>
                              <w:marTop w:val="0"/>
                              <w:marBottom w:val="0"/>
                              <w:divBdr>
                                <w:top w:val="none" w:sz="0" w:space="0" w:color="auto"/>
                                <w:left w:val="none" w:sz="0" w:space="0" w:color="auto"/>
                                <w:bottom w:val="none" w:sz="0" w:space="0" w:color="auto"/>
                                <w:right w:val="none" w:sz="0" w:space="0" w:color="auto"/>
                              </w:divBdr>
                            </w:div>
                            <w:div w:id="789666769">
                              <w:marLeft w:val="0"/>
                              <w:marRight w:val="0"/>
                              <w:marTop w:val="0"/>
                              <w:marBottom w:val="0"/>
                              <w:divBdr>
                                <w:top w:val="none" w:sz="0" w:space="0" w:color="auto"/>
                                <w:left w:val="none" w:sz="0" w:space="0" w:color="auto"/>
                                <w:bottom w:val="none" w:sz="0" w:space="0" w:color="auto"/>
                                <w:right w:val="none" w:sz="0" w:space="0" w:color="auto"/>
                              </w:divBdr>
                              <w:divsChild>
                                <w:div w:id="629670423">
                                  <w:marLeft w:val="0"/>
                                  <w:marRight w:val="0"/>
                                  <w:marTop w:val="0"/>
                                  <w:marBottom w:val="0"/>
                                  <w:divBdr>
                                    <w:top w:val="none" w:sz="0" w:space="0" w:color="auto"/>
                                    <w:left w:val="none" w:sz="0" w:space="0" w:color="auto"/>
                                    <w:bottom w:val="none" w:sz="0" w:space="0" w:color="auto"/>
                                    <w:right w:val="none" w:sz="0" w:space="0" w:color="auto"/>
                                  </w:divBdr>
                                  <w:divsChild>
                                    <w:div w:id="1309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425464">
          <w:marLeft w:val="0"/>
          <w:marRight w:val="0"/>
          <w:marTop w:val="0"/>
          <w:marBottom w:val="0"/>
          <w:divBdr>
            <w:top w:val="none" w:sz="0" w:space="0" w:color="auto"/>
            <w:left w:val="none" w:sz="0" w:space="0" w:color="auto"/>
            <w:bottom w:val="none" w:sz="0" w:space="0" w:color="auto"/>
            <w:right w:val="none" w:sz="0" w:space="0" w:color="auto"/>
          </w:divBdr>
          <w:divsChild>
            <w:div w:id="1117866678">
              <w:marLeft w:val="0"/>
              <w:marRight w:val="0"/>
              <w:marTop w:val="0"/>
              <w:marBottom w:val="0"/>
              <w:divBdr>
                <w:top w:val="none" w:sz="0" w:space="0" w:color="auto"/>
                <w:left w:val="none" w:sz="0" w:space="0" w:color="auto"/>
                <w:bottom w:val="none" w:sz="0" w:space="0" w:color="auto"/>
                <w:right w:val="none" w:sz="0" w:space="0" w:color="auto"/>
              </w:divBdr>
              <w:divsChild>
                <w:div w:id="255208926">
                  <w:marLeft w:val="0"/>
                  <w:marRight w:val="0"/>
                  <w:marTop w:val="0"/>
                  <w:marBottom w:val="0"/>
                  <w:divBdr>
                    <w:top w:val="none" w:sz="0" w:space="0" w:color="auto"/>
                    <w:left w:val="none" w:sz="0" w:space="0" w:color="auto"/>
                    <w:bottom w:val="none" w:sz="0" w:space="0" w:color="auto"/>
                    <w:right w:val="none" w:sz="0" w:space="0" w:color="auto"/>
                  </w:divBdr>
                  <w:divsChild>
                    <w:div w:id="1149131249">
                      <w:marLeft w:val="0"/>
                      <w:marRight w:val="0"/>
                      <w:marTop w:val="0"/>
                      <w:marBottom w:val="0"/>
                      <w:divBdr>
                        <w:top w:val="none" w:sz="0" w:space="0" w:color="auto"/>
                        <w:left w:val="none" w:sz="0" w:space="0" w:color="auto"/>
                        <w:bottom w:val="none" w:sz="0" w:space="0" w:color="auto"/>
                        <w:right w:val="none" w:sz="0" w:space="0" w:color="auto"/>
                      </w:divBdr>
                      <w:divsChild>
                        <w:div w:id="2001956603">
                          <w:marLeft w:val="0"/>
                          <w:marRight w:val="0"/>
                          <w:marTop w:val="0"/>
                          <w:marBottom w:val="0"/>
                          <w:divBdr>
                            <w:top w:val="none" w:sz="0" w:space="0" w:color="auto"/>
                            <w:left w:val="none" w:sz="0" w:space="0" w:color="auto"/>
                            <w:bottom w:val="none" w:sz="0" w:space="0" w:color="auto"/>
                            <w:right w:val="none" w:sz="0" w:space="0" w:color="auto"/>
                          </w:divBdr>
                          <w:divsChild>
                            <w:div w:id="2091342855">
                              <w:marLeft w:val="0"/>
                              <w:marRight w:val="0"/>
                              <w:marTop w:val="0"/>
                              <w:marBottom w:val="0"/>
                              <w:divBdr>
                                <w:top w:val="none" w:sz="0" w:space="0" w:color="auto"/>
                                <w:left w:val="none" w:sz="0" w:space="0" w:color="auto"/>
                                <w:bottom w:val="none" w:sz="0" w:space="0" w:color="auto"/>
                                <w:right w:val="none" w:sz="0" w:space="0" w:color="auto"/>
                              </w:divBdr>
                            </w:div>
                            <w:div w:id="2115511558">
                              <w:marLeft w:val="0"/>
                              <w:marRight w:val="0"/>
                              <w:marTop w:val="0"/>
                              <w:marBottom w:val="0"/>
                              <w:divBdr>
                                <w:top w:val="none" w:sz="0" w:space="0" w:color="auto"/>
                                <w:left w:val="none" w:sz="0" w:space="0" w:color="auto"/>
                                <w:bottom w:val="none" w:sz="0" w:space="0" w:color="auto"/>
                                <w:right w:val="none" w:sz="0" w:space="0" w:color="auto"/>
                              </w:divBdr>
                              <w:divsChild>
                                <w:div w:id="364991477">
                                  <w:marLeft w:val="0"/>
                                  <w:marRight w:val="0"/>
                                  <w:marTop w:val="0"/>
                                  <w:marBottom w:val="0"/>
                                  <w:divBdr>
                                    <w:top w:val="none" w:sz="0" w:space="0" w:color="auto"/>
                                    <w:left w:val="none" w:sz="0" w:space="0" w:color="auto"/>
                                    <w:bottom w:val="none" w:sz="0" w:space="0" w:color="auto"/>
                                    <w:right w:val="none" w:sz="0" w:space="0" w:color="auto"/>
                                  </w:divBdr>
                                  <w:divsChild>
                                    <w:div w:id="3830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781559">
      <w:bodyDiv w:val="1"/>
      <w:marLeft w:val="0"/>
      <w:marRight w:val="0"/>
      <w:marTop w:val="0"/>
      <w:marBottom w:val="0"/>
      <w:divBdr>
        <w:top w:val="none" w:sz="0" w:space="0" w:color="auto"/>
        <w:left w:val="none" w:sz="0" w:space="0" w:color="auto"/>
        <w:bottom w:val="none" w:sz="0" w:space="0" w:color="auto"/>
        <w:right w:val="none" w:sz="0" w:space="0" w:color="auto"/>
      </w:divBdr>
    </w:div>
    <w:div w:id="638609834">
      <w:bodyDiv w:val="1"/>
      <w:marLeft w:val="0"/>
      <w:marRight w:val="0"/>
      <w:marTop w:val="0"/>
      <w:marBottom w:val="0"/>
      <w:divBdr>
        <w:top w:val="none" w:sz="0" w:space="0" w:color="auto"/>
        <w:left w:val="none" w:sz="0" w:space="0" w:color="auto"/>
        <w:bottom w:val="none" w:sz="0" w:space="0" w:color="auto"/>
        <w:right w:val="none" w:sz="0" w:space="0" w:color="auto"/>
      </w:divBdr>
    </w:div>
    <w:div w:id="647369731">
      <w:bodyDiv w:val="1"/>
      <w:marLeft w:val="0"/>
      <w:marRight w:val="0"/>
      <w:marTop w:val="0"/>
      <w:marBottom w:val="0"/>
      <w:divBdr>
        <w:top w:val="none" w:sz="0" w:space="0" w:color="auto"/>
        <w:left w:val="none" w:sz="0" w:space="0" w:color="auto"/>
        <w:bottom w:val="none" w:sz="0" w:space="0" w:color="auto"/>
        <w:right w:val="none" w:sz="0" w:space="0" w:color="auto"/>
      </w:divBdr>
    </w:div>
    <w:div w:id="663582083">
      <w:bodyDiv w:val="1"/>
      <w:marLeft w:val="0"/>
      <w:marRight w:val="0"/>
      <w:marTop w:val="0"/>
      <w:marBottom w:val="0"/>
      <w:divBdr>
        <w:top w:val="none" w:sz="0" w:space="0" w:color="auto"/>
        <w:left w:val="none" w:sz="0" w:space="0" w:color="auto"/>
        <w:bottom w:val="none" w:sz="0" w:space="0" w:color="auto"/>
        <w:right w:val="none" w:sz="0" w:space="0" w:color="auto"/>
      </w:divBdr>
      <w:divsChild>
        <w:div w:id="1217350431">
          <w:marLeft w:val="0"/>
          <w:marRight w:val="0"/>
          <w:marTop w:val="0"/>
          <w:marBottom w:val="0"/>
          <w:divBdr>
            <w:top w:val="none" w:sz="0" w:space="0" w:color="auto"/>
            <w:left w:val="none" w:sz="0" w:space="0" w:color="auto"/>
            <w:bottom w:val="single" w:sz="6" w:space="8" w:color="EEEEEE"/>
            <w:right w:val="none" w:sz="0" w:space="0" w:color="auto"/>
          </w:divBdr>
          <w:divsChild>
            <w:div w:id="13331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987">
      <w:bodyDiv w:val="1"/>
      <w:marLeft w:val="0"/>
      <w:marRight w:val="0"/>
      <w:marTop w:val="0"/>
      <w:marBottom w:val="0"/>
      <w:divBdr>
        <w:top w:val="none" w:sz="0" w:space="0" w:color="auto"/>
        <w:left w:val="none" w:sz="0" w:space="0" w:color="auto"/>
        <w:bottom w:val="none" w:sz="0" w:space="0" w:color="auto"/>
        <w:right w:val="none" w:sz="0" w:space="0" w:color="auto"/>
      </w:divBdr>
    </w:div>
    <w:div w:id="908854889">
      <w:bodyDiv w:val="1"/>
      <w:marLeft w:val="0"/>
      <w:marRight w:val="0"/>
      <w:marTop w:val="0"/>
      <w:marBottom w:val="0"/>
      <w:divBdr>
        <w:top w:val="none" w:sz="0" w:space="0" w:color="auto"/>
        <w:left w:val="none" w:sz="0" w:space="0" w:color="auto"/>
        <w:bottom w:val="none" w:sz="0" w:space="0" w:color="auto"/>
        <w:right w:val="none" w:sz="0" w:space="0" w:color="auto"/>
      </w:divBdr>
    </w:div>
    <w:div w:id="970550718">
      <w:bodyDiv w:val="1"/>
      <w:marLeft w:val="0"/>
      <w:marRight w:val="0"/>
      <w:marTop w:val="0"/>
      <w:marBottom w:val="0"/>
      <w:divBdr>
        <w:top w:val="none" w:sz="0" w:space="0" w:color="auto"/>
        <w:left w:val="none" w:sz="0" w:space="0" w:color="auto"/>
        <w:bottom w:val="none" w:sz="0" w:space="0" w:color="auto"/>
        <w:right w:val="none" w:sz="0" w:space="0" w:color="auto"/>
      </w:divBdr>
    </w:div>
    <w:div w:id="1020355664">
      <w:bodyDiv w:val="1"/>
      <w:marLeft w:val="0"/>
      <w:marRight w:val="0"/>
      <w:marTop w:val="0"/>
      <w:marBottom w:val="0"/>
      <w:divBdr>
        <w:top w:val="none" w:sz="0" w:space="0" w:color="auto"/>
        <w:left w:val="none" w:sz="0" w:space="0" w:color="auto"/>
        <w:bottom w:val="none" w:sz="0" w:space="0" w:color="auto"/>
        <w:right w:val="none" w:sz="0" w:space="0" w:color="auto"/>
      </w:divBdr>
    </w:div>
    <w:div w:id="1104882998">
      <w:bodyDiv w:val="1"/>
      <w:marLeft w:val="0"/>
      <w:marRight w:val="0"/>
      <w:marTop w:val="0"/>
      <w:marBottom w:val="0"/>
      <w:divBdr>
        <w:top w:val="none" w:sz="0" w:space="0" w:color="auto"/>
        <w:left w:val="none" w:sz="0" w:space="0" w:color="auto"/>
        <w:bottom w:val="none" w:sz="0" w:space="0" w:color="auto"/>
        <w:right w:val="none" w:sz="0" w:space="0" w:color="auto"/>
      </w:divBdr>
    </w:div>
    <w:div w:id="1161000461">
      <w:bodyDiv w:val="1"/>
      <w:marLeft w:val="0"/>
      <w:marRight w:val="0"/>
      <w:marTop w:val="0"/>
      <w:marBottom w:val="0"/>
      <w:divBdr>
        <w:top w:val="none" w:sz="0" w:space="0" w:color="auto"/>
        <w:left w:val="none" w:sz="0" w:space="0" w:color="auto"/>
        <w:bottom w:val="none" w:sz="0" w:space="0" w:color="auto"/>
        <w:right w:val="none" w:sz="0" w:space="0" w:color="auto"/>
      </w:divBdr>
    </w:div>
    <w:div w:id="1204056737">
      <w:bodyDiv w:val="1"/>
      <w:marLeft w:val="0"/>
      <w:marRight w:val="0"/>
      <w:marTop w:val="0"/>
      <w:marBottom w:val="0"/>
      <w:divBdr>
        <w:top w:val="none" w:sz="0" w:space="0" w:color="auto"/>
        <w:left w:val="none" w:sz="0" w:space="0" w:color="auto"/>
        <w:bottom w:val="none" w:sz="0" w:space="0" w:color="auto"/>
        <w:right w:val="none" w:sz="0" w:space="0" w:color="auto"/>
      </w:divBdr>
      <w:divsChild>
        <w:div w:id="1506364266">
          <w:marLeft w:val="45"/>
          <w:marRight w:val="45"/>
          <w:marTop w:val="0"/>
          <w:marBottom w:val="0"/>
          <w:divBdr>
            <w:top w:val="none" w:sz="0" w:space="0" w:color="auto"/>
            <w:left w:val="none" w:sz="0" w:space="0" w:color="auto"/>
            <w:bottom w:val="none" w:sz="0" w:space="0" w:color="auto"/>
            <w:right w:val="none" w:sz="0" w:space="0" w:color="auto"/>
          </w:divBdr>
          <w:divsChild>
            <w:div w:id="74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749">
      <w:bodyDiv w:val="1"/>
      <w:marLeft w:val="0"/>
      <w:marRight w:val="0"/>
      <w:marTop w:val="0"/>
      <w:marBottom w:val="0"/>
      <w:divBdr>
        <w:top w:val="none" w:sz="0" w:space="0" w:color="auto"/>
        <w:left w:val="none" w:sz="0" w:space="0" w:color="auto"/>
        <w:bottom w:val="none" w:sz="0" w:space="0" w:color="auto"/>
        <w:right w:val="none" w:sz="0" w:space="0" w:color="auto"/>
      </w:divBdr>
    </w:div>
    <w:div w:id="1372147073">
      <w:bodyDiv w:val="1"/>
      <w:marLeft w:val="0"/>
      <w:marRight w:val="0"/>
      <w:marTop w:val="0"/>
      <w:marBottom w:val="0"/>
      <w:divBdr>
        <w:top w:val="none" w:sz="0" w:space="0" w:color="auto"/>
        <w:left w:val="none" w:sz="0" w:space="0" w:color="auto"/>
        <w:bottom w:val="none" w:sz="0" w:space="0" w:color="auto"/>
        <w:right w:val="none" w:sz="0" w:space="0" w:color="auto"/>
      </w:divBdr>
    </w:div>
    <w:div w:id="145170164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630531">
      <w:bodyDiv w:val="1"/>
      <w:marLeft w:val="0"/>
      <w:marRight w:val="0"/>
      <w:marTop w:val="0"/>
      <w:marBottom w:val="0"/>
      <w:divBdr>
        <w:top w:val="none" w:sz="0" w:space="0" w:color="auto"/>
        <w:left w:val="none" w:sz="0" w:space="0" w:color="auto"/>
        <w:bottom w:val="none" w:sz="0" w:space="0" w:color="auto"/>
        <w:right w:val="none" w:sz="0" w:space="0" w:color="auto"/>
      </w:divBdr>
      <w:divsChild>
        <w:div w:id="111218601">
          <w:marLeft w:val="0"/>
          <w:marRight w:val="0"/>
          <w:marTop w:val="0"/>
          <w:marBottom w:val="0"/>
          <w:divBdr>
            <w:top w:val="none" w:sz="0" w:space="0" w:color="auto"/>
            <w:left w:val="none" w:sz="0" w:space="0" w:color="auto"/>
            <w:bottom w:val="single" w:sz="6" w:space="8" w:color="EEEEEE"/>
            <w:right w:val="none" w:sz="0" w:space="0" w:color="auto"/>
          </w:divBdr>
          <w:divsChild>
            <w:div w:id="10934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ham%20Thanh%20Tu\Desktop\Do%20an%20CNPM\QuanLyBanXe\Quan%20ly%20cua%20hang%20xe%20may.docx" TargetMode="External"/><Relationship Id="rId18" Type="http://schemas.openxmlformats.org/officeDocument/2006/relationships/hyperlink" Target="file:///C:\Users\Pham%20Thanh%20Tu\Desktop\Do%20an%20CNPM\QuanLyBanXe\Quan%20ly%20cua%20hang%20xe%20may.docx" TargetMode="External"/><Relationship Id="rId26" Type="http://schemas.openxmlformats.org/officeDocument/2006/relationships/hyperlink" Target="file:///C:\Users\Pham%20Thanh%20Tu\Desktop\Do%20an%20CNPM\QuanLyBanXe\Quan%20ly%20cua%20hang%20xe%20may.docx" TargetMode="External"/><Relationship Id="rId39" Type="http://schemas.openxmlformats.org/officeDocument/2006/relationships/image" Target="media/image11.png"/><Relationship Id="rId21" Type="http://schemas.openxmlformats.org/officeDocument/2006/relationships/hyperlink" Target="file:///C:\Users\Pham%20Thanh%20Tu\Desktop\Do%20an%20CNPM\QuanLyBanXe\Quan%20ly%20cua%20hang%20xe%20may.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ham%20Thanh%20Tu\Desktop\Do%20an%20CNPM\QuanLyBanXe\Quan%20ly%20cua%20hang%20xe%20may.docx" TargetMode="External"/><Relationship Id="rId29" Type="http://schemas.openxmlformats.org/officeDocument/2006/relationships/hyperlink" Target="file:///C:\Users\Pham%20Thanh%20Tu\Desktop\Do%20an%20CNPM\QuanLyBanXe\Quan%20ly%20cua%20hang%20xe%20may.docx" TargetMode="External"/><Relationship Id="rId11" Type="http://schemas.openxmlformats.org/officeDocument/2006/relationships/comments" Target="comments.xml"/><Relationship Id="rId24" Type="http://schemas.openxmlformats.org/officeDocument/2006/relationships/hyperlink" Target="file:///C:\Users\Pham%20Thanh%20Tu\Desktop\Do%20an%20CNPM\QuanLyBanXe\Quan%20ly%20cua%20hang%20xe%20may.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file:///C:\Users\Pham%20Thanh%20Tu\Desktop\Do%20an%20CNPM\QuanLyBanXe\Quan%20ly%20cua%20hang%20xe%20may.docx"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Pham%20Thanh%20Tu\Desktop\Do%20an%20CNPM\QuanLyBanXe\Quan%20ly%20cua%20hang%20xe%20may.docx" TargetMode="External"/><Relationship Id="rId22" Type="http://schemas.openxmlformats.org/officeDocument/2006/relationships/hyperlink" Target="file:///C:\Users\Pham%20Thanh%20Tu\Desktop\Do%20an%20CNPM\QuanLyBanXe\Quan%20ly%20cua%20hang%20xe%20may.docx" TargetMode="External"/><Relationship Id="rId27" Type="http://schemas.openxmlformats.org/officeDocument/2006/relationships/hyperlink" Target="file:///C:\Users\Pham%20Thanh%20Tu\Desktop\Do%20an%20CNPM\QuanLyBanXe\Quan%20ly%20cua%20hang%20xe%20may.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C:\Users\Pham%20Thanh%20Tu\Desktop\Do%20an%20CNPM\QuanLyBanXe\Quan%20ly%20cua%20hang%20xe%20may.docx" TargetMode="External"/><Relationship Id="rId25" Type="http://schemas.openxmlformats.org/officeDocument/2006/relationships/hyperlink" Target="file:///C:\Users\Pham%20Thanh%20Tu\Desktop\Do%20an%20CNPM\QuanLyBanXe\Quan%20ly%20cua%20hang%20xe%20may.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file:///C:\Users\Pham%20Thanh%20Tu\Desktop\Do%20an%20CNPM\QuanLyBanXe\Quan%20ly%20cua%20hang%20xe%20may.docx" TargetMode="External"/><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ham%20Thanh%20Tu\Desktop\Do%20an%20CNPM\QuanLyBanXe\Quan%20ly%20cua%20hang%20xe%20may.docx" TargetMode="External"/><Relationship Id="rId23" Type="http://schemas.openxmlformats.org/officeDocument/2006/relationships/hyperlink" Target="file:///C:\Users\Pham%20Thanh%20Tu\Desktop\Do%20an%20CNPM\QuanLyBanXe\Quan%20ly%20cua%20hang%20xe%20may.docx" TargetMode="External"/><Relationship Id="rId28" Type="http://schemas.openxmlformats.org/officeDocument/2006/relationships/hyperlink" Target="file:///C:\Users\Pham%20Thanh%20Tu\Desktop\Do%20an%20CNPM\QuanLyBanXe\Quan%20ly%20cua%20hang%20xe%20may.docx" TargetMode="External"/><Relationship Id="rId36" Type="http://schemas.openxmlformats.org/officeDocument/2006/relationships/image" Target="media/image8.png"/><Relationship Id="rId4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20Thanh%20Tu\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0892-0030-444F-B93C-0B8F81A2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1524</TotalTime>
  <Pages>39</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Pattz</dc:creator>
  <cp:lastModifiedBy>Tu Pattz</cp:lastModifiedBy>
  <cp:revision>66</cp:revision>
  <dcterms:created xsi:type="dcterms:W3CDTF">2016-11-11T03:09:00Z</dcterms:created>
  <dcterms:modified xsi:type="dcterms:W3CDTF">2016-12-13T07:34:00Z</dcterms:modified>
</cp:coreProperties>
</file>